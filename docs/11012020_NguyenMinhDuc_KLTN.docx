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AACEF" w14:textId="77777777" w:rsidR="00B24B7A" w:rsidRPr="00E81870" w:rsidRDefault="00B24B7A" w:rsidP="00810C60">
      <w:pPr>
        <w:ind w:firstLine="720"/>
        <w:jc w:val="center"/>
        <w:rPr>
          <w:szCs w:val="28"/>
        </w:rPr>
      </w:pPr>
      <w:r w:rsidRPr="00E81870">
        <w:rPr>
          <w:b/>
          <w:sz w:val="32"/>
          <w:szCs w:val="32"/>
        </w:rPr>
        <w:t>TRƯỜNG ĐẠI HỌC TRÀ VINH</w:t>
      </w:r>
    </w:p>
    <w:p w14:paraId="78090F0F" w14:textId="77777777" w:rsidR="00B24B7A" w:rsidRPr="00E81870" w:rsidRDefault="00B24B7A" w:rsidP="008D55A2">
      <w:pPr>
        <w:ind w:firstLine="720"/>
        <w:jc w:val="center"/>
        <w:rPr>
          <w:b/>
          <w:sz w:val="32"/>
          <w:szCs w:val="32"/>
        </w:rPr>
      </w:pPr>
      <w:r w:rsidRPr="00E81870">
        <w:rPr>
          <w:b/>
          <w:sz w:val="32"/>
          <w:szCs w:val="32"/>
        </w:rPr>
        <w:t>KHOA KỸ THUẬT VÀ CÔNG NGHỆ</w:t>
      </w:r>
    </w:p>
    <w:p w14:paraId="0E93A22C" w14:textId="77777777" w:rsidR="00B24B7A" w:rsidRPr="00E81870" w:rsidRDefault="00B24B7A" w:rsidP="00B24B7A">
      <w:pPr>
        <w:ind w:firstLine="720"/>
        <w:jc w:val="center"/>
      </w:pPr>
      <w:r w:rsidRPr="00E81870">
        <w:rPr>
          <w:noProof/>
        </w:rPr>
        <mc:AlternateContent>
          <mc:Choice Requires="wps">
            <w:drawing>
              <wp:anchor distT="0" distB="0" distL="114300" distR="114300" simplePos="0" relativeHeight="251705344" behindDoc="0" locked="0" layoutInCell="1" allowOverlap="1" wp14:anchorId="57BF5A82" wp14:editId="63000CC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64697"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0C11EDE" w14:textId="77777777" w:rsidR="00B24B7A" w:rsidRPr="00E81870" w:rsidRDefault="00B24B7A" w:rsidP="00B24B7A">
      <w:pPr>
        <w:ind w:firstLine="720"/>
        <w:jc w:val="center"/>
      </w:pPr>
    </w:p>
    <w:p w14:paraId="1BC9FCEC" w14:textId="77777777" w:rsidR="00B24B7A" w:rsidRPr="00E81870" w:rsidRDefault="00B24B7A" w:rsidP="00B24B7A">
      <w:pPr>
        <w:rPr>
          <w:b/>
          <w:szCs w:val="28"/>
        </w:rPr>
      </w:pPr>
    </w:p>
    <w:p w14:paraId="2EF8AE25" w14:textId="77777777" w:rsidR="00B24B7A" w:rsidRPr="00E81870" w:rsidRDefault="00B24B7A" w:rsidP="00B24B7A">
      <w:pPr>
        <w:ind w:firstLine="720"/>
        <w:jc w:val="center"/>
        <w:rPr>
          <w:b/>
          <w:szCs w:val="28"/>
        </w:rPr>
      </w:pPr>
      <w:r w:rsidRPr="00E81870">
        <w:rPr>
          <w:b/>
          <w:noProof/>
          <w:szCs w:val="28"/>
        </w:rPr>
        <w:drawing>
          <wp:anchor distT="0" distB="0" distL="114300" distR="114300" simplePos="0" relativeHeight="251706368" behindDoc="0" locked="0" layoutInCell="1" allowOverlap="1" wp14:anchorId="13F65F06" wp14:editId="6DA815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53D9510" w14:textId="77777777" w:rsidR="00B24B7A" w:rsidRPr="00E81870" w:rsidRDefault="00B24B7A" w:rsidP="00B24B7A">
      <w:pPr>
        <w:ind w:firstLine="720"/>
        <w:jc w:val="center"/>
        <w:rPr>
          <w:b/>
          <w:szCs w:val="28"/>
        </w:rPr>
      </w:pPr>
    </w:p>
    <w:p w14:paraId="768C558F" w14:textId="77777777" w:rsidR="00B24B7A" w:rsidRPr="00E81870" w:rsidRDefault="00B24B7A" w:rsidP="00B24B7A">
      <w:pPr>
        <w:ind w:firstLine="720"/>
        <w:jc w:val="center"/>
        <w:rPr>
          <w:b/>
          <w:szCs w:val="28"/>
        </w:rPr>
      </w:pPr>
    </w:p>
    <w:p w14:paraId="00BB4B7C" w14:textId="77777777" w:rsidR="00B24B7A" w:rsidRPr="00E81870" w:rsidRDefault="00B24B7A" w:rsidP="00B24B7A">
      <w:pPr>
        <w:ind w:firstLine="720"/>
        <w:jc w:val="center"/>
        <w:rPr>
          <w:b/>
          <w:szCs w:val="28"/>
        </w:rPr>
      </w:pPr>
    </w:p>
    <w:p w14:paraId="2C4B8354" w14:textId="77777777" w:rsidR="00B24B7A" w:rsidRPr="00E81870" w:rsidRDefault="00B24B7A" w:rsidP="00B24B7A">
      <w:pPr>
        <w:ind w:firstLine="720"/>
        <w:jc w:val="center"/>
        <w:rPr>
          <w:b/>
          <w:szCs w:val="28"/>
        </w:rPr>
      </w:pPr>
    </w:p>
    <w:p w14:paraId="67F9F898" w14:textId="77777777" w:rsidR="00B24B7A" w:rsidRPr="00E81870" w:rsidRDefault="00B24B7A" w:rsidP="00B24B7A">
      <w:pPr>
        <w:ind w:firstLine="720"/>
        <w:jc w:val="center"/>
        <w:rPr>
          <w:b/>
          <w:szCs w:val="28"/>
        </w:rPr>
      </w:pPr>
    </w:p>
    <w:p w14:paraId="7BC2C4B5" w14:textId="77777777" w:rsidR="00B24B7A" w:rsidRPr="00E81870" w:rsidRDefault="00B24B7A" w:rsidP="00B24B7A">
      <w:pPr>
        <w:ind w:left="2880" w:firstLine="720"/>
        <w:rPr>
          <w:b/>
          <w:szCs w:val="28"/>
        </w:rPr>
      </w:pPr>
    </w:p>
    <w:p w14:paraId="7A01420C" w14:textId="77777777" w:rsidR="00B24B7A" w:rsidRPr="00E81870" w:rsidRDefault="00B24B7A" w:rsidP="00B24B7A">
      <w:pPr>
        <w:rPr>
          <w:b/>
          <w:szCs w:val="28"/>
        </w:rPr>
      </w:pPr>
    </w:p>
    <w:p w14:paraId="1D4FAE96" w14:textId="77777777" w:rsidR="00B24B7A" w:rsidRPr="00E81870" w:rsidRDefault="00B24B7A" w:rsidP="00B24B7A">
      <w:pPr>
        <w:rPr>
          <w:b/>
          <w:szCs w:val="28"/>
        </w:rPr>
      </w:pPr>
      <w:r w:rsidRPr="00E81870">
        <w:rPr>
          <w:b/>
          <w:noProof/>
          <w:szCs w:val="28"/>
        </w:rPr>
        <mc:AlternateContent>
          <mc:Choice Requires="wps">
            <w:drawing>
              <wp:anchor distT="0" distB="0" distL="114300" distR="114300" simplePos="0" relativeHeight="251707392" behindDoc="0" locked="0" layoutInCell="1" allowOverlap="1" wp14:anchorId="645D7657" wp14:editId="7091DA9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1ABD360" w14:textId="77777777" w:rsidR="00F26458" w:rsidRPr="00E81870" w:rsidRDefault="00F26458" w:rsidP="00B24B7A">
                            <w:r w:rsidRPr="00E81870">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D765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1ABD360" w14:textId="77777777" w:rsidR="00F26458" w:rsidRPr="00E81870" w:rsidRDefault="00F26458" w:rsidP="00B24B7A">
                      <w:r w:rsidRPr="00E81870">
                        <w:rPr>
                          <w:b/>
                          <w:color w:val="FF0000"/>
                          <w:sz w:val="28"/>
                          <w:szCs w:val="28"/>
                        </w:rPr>
                        <w:t>ISO 9001:2015</w:t>
                      </w:r>
                    </w:p>
                  </w:txbxContent>
                </v:textbox>
                <w10:wrap anchorx="margin"/>
              </v:shape>
            </w:pict>
          </mc:Fallback>
        </mc:AlternateContent>
      </w:r>
    </w:p>
    <w:p w14:paraId="14E97D72" w14:textId="77777777" w:rsidR="00B24B7A" w:rsidRPr="00E81870" w:rsidRDefault="00B24B7A" w:rsidP="00B24B7A">
      <w:pPr>
        <w:rPr>
          <w:b/>
          <w:sz w:val="32"/>
          <w:szCs w:val="32"/>
        </w:rPr>
      </w:pPr>
    </w:p>
    <w:p w14:paraId="5C7E46CB" w14:textId="77777777" w:rsidR="00B24B7A" w:rsidRPr="00E81870" w:rsidRDefault="00B24B7A" w:rsidP="00B24B7A">
      <w:pPr>
        <w:jc w:val="center"/>
        <w:rPr>
          <w:b/>
          <w:sz w:val="32"/>
          <w:szCs w:val="32"/>
        </w:rPr>
      </w:pPr>
    </w:p>
    <w:p w14:paraId="736EC56A" w14:textId="77777777" w:rsidR="00B24B7A" w:rsidRPr="00E81870" w:rsidRDefault="00B24B7A" w:rsidP="00B24B7A">
      <w:pPr>
        <w:jc w:val="center"/>
        <w:rPr>
          <w:b/>
          <w:sz w:val="32"/>
          <w:szCs w:val="32"/>
        </w:rPr>
      </w:pPr>
    </w:p>
    <w:p w14:paraId="7B987462" w14:textId="4F30A434" w:rsidR="00B24B7A" w:rsidRPr="00E81870" w:rsidRDefault="006F3C54" w:rsidP="00B24B7A">
      <w:pPr>
        <w:jc w:val="center"/>
        <w:rPr>
          <w:b/>
          <w:sz w:val="32"/>
          <w:szCs w:val="32"/>
        </w:rPr>
      </w:pPr>
      <w:r w:rsidRPr="00E81870">
        <w:rPr>
          <w:b/>
          <w:sz w:val="32"/>
          <w:szCs w:val="32"/>
        </w:rPr>
        <w:t xml:space="preserve">NGUYỄN </w:t>
      </w:r>
      <w:r w:rsidR="00F118F6" w:rsidRPr="00E81870">
        <w:rPr>
          <w:b/>
          <w:sz w:val="32"/>
          <w:szCs w:val="32"/>
        </w:rPr>
        <w:t>MINH ĐỨC</w:t>
      </w:r>
    </w:p>
    <w:p w14:paraId="22B5BDA1" w14:textId="77777777" w:rsidR="00B24B7A" w:rsidRPr="00E81870" w:rsidRDefault="00B24B7A" w:rsidP="00B24B7A">
      <w:pPr>
        <w:rPr>
          <w:b/>
          <w:sz w:val="40"/>
          <w:szCs w:val="40"/>
        </w:rPr>
      </w:pPr>
    </w:p>
    <w:p w14:paraId="31387DDD" w14:textId="77777777" w:rsidR="00B24B7A" w:rsidRPr="00E81870" w:rsidRDefault="00B24B7A" w:rsidP="00B24B7A">
      <w:pPr>
        <w:rPr>
          <w:b/>
          <w:sz w:val="40"/>
          <w:szCs w:val="40"/>
        </w:rPr>
      </w:pPr>
    </w:p>
    <w:p w14:paraId="5F415FD9" w14:textId="77777777" w:rsidR="00B24B7A" w:rsidRPr="00E81870" w:rsidRDefault="00B24B7A" w:rsidP="00B24B7A">
      <w:pPr>
        <w:rPr>
          <w:b/>
          <w:sz w:val="40"/>
          <w:szCs w:val="40"/>
        </w:rPr>
      </w:pPr>
    </w:p>
    <w:p w14:paraId="291166DC" w14:textId="4FBD7329" w:rsidR="00B24B7A" w:rsidRPr="00E81870" w:rsidRDefault="00F118F6" w:rsidP="006F3C54">
      <w:pPr>
        <w:spacing w:line="276" w:lineRule="auto"/>
        <w:jc w:val="center"/>
        <w:rPr>
          <w:b/>
          <w:bCs/>
          <w:sz w:val="40"/>
          <w:szCs w:val="40"/>
        </w:rPr>
      </w:pPr>
      <w:r w:rsidRPr="00E81870">
        <w:rPr>
          <w:b/>
          <w:bCs/>
          <w:sz w:val="40"/>
          <w:szCs w:val="40"/>
        </w:rPr>
        <w:t>XÂY DỰNG HỆ THỐNG QUẢN LÝ BÁN HÀNG TRÊN NỀN TẢNG PYTHON</w:t>
      </w:r>
    </w:p>
    <w:p w14:paraId="1BA3CDC8" w14:textId="77777777" w:rsidR="00B24B7A" w:rsidRPr="00E81870" w:rsidRDefault="00B24B7A" w:rsidP="00B24B7A">
      <w:pPr>
        <w:jc w:val="both"/>
        <w:rPr>
          <w:b/>
        </w:rPr>
      </w:pPr>
    </w:p>
    <w:p w14:paraId="761A2C8C" w14:textId="77777777" w:rsidR="00B24B7A" w:rsidRPr="00E81870" w:rsidRDefault="00B24B7A" w:rsidP="00B24B7A">
      <w:pPr>
        <w:jc w:val="both"/>
        <w:rPr>
          <w:b/>
        </w:rPr>
      </w:pPr>
    </w:p>
    <w:p w14:paraId="652BEE38" w14:textId="77777777" w:rsidR="00B24B7A" w:rsidRPr="00E81870" w:rsidRDefault="00B24B7A" w:rsidP="00B24B7A">
      <w:pPr>
        <w:jc w:val="both"/>
        <w:rPr>
          <w:b/>
        </w:rPr>
      </w:pPr>
    </w:p>
    <w:p w14:paraId="615EC1D1" w14:textId="77777777" w:rsidR="00B24B7A" w:rsidRPr="00E81870" w:rsidRDefault="00B24B7A" w:rsidP="00B24B7A">
      <w:pPr>
        <w:jc w:val="both"/>
        <w:rPr>
          <w:b/>
        </w:rPr>
      </w:pPr>
    </w:p>
    <w:p w14:paraId="0B3E6936" w14:textId="77777777" w:rsidR="00B24B7A" w:rsidRPr="00E81870" w:rsidRDefault="00B24B7A" w:rsidP="00B24B7A">
      <w:pPr>
        <w:jc w:val="both"/>
        <w:rPr>
          <w:b/>
        </w:rPr>
      </w:pPr>
    </w:p>
    <w:p w14:paraId="745700E0" w14:textId="77777777" w:rsidR="00B24B7A" w:rsidRPr="00E81870" w:rsidRDefault="00B24B7A" w:rsidP="00B24B7A">
      <w:pPr>
        <w:jc w:val="center"/>
        <w:rPr>
          <w:b/>
          <w:sz w:val="32"/>
          <w:szCs w:val="32"/>
        </w:rPr>
      </w:pPr>
      <w:r w:rsidRPr="00E81870">
        <w:rPr>
          <w:b/>
          <w:sz w:val="32"/>
          <w:szCs w:val="32"/>
        </w:rPr>
        <w:t xml:space="preserve">ĐỒ ÁN TỐT NGHIỆP </w:t>
      </w:r>
    </w:p>
    <w:p w14:paraId="48C97D6C" w14:textId="77777777" w:rsidR="00B24B7A" w:rsidRPr="00E81870" w:rsidRDefault="00B24B7A" w:rsidP="00B24B7A">
      <w:pPr>
        <w:jc w:val="center"/>
        <w:rPr>
          <w:b/>
          <w:sz w:val="32"/>
          <w:szCs w:val="32"/>
        </w:rPr>
      </w:pPr>
      <w:r w:rsidRPr="00E81870">
        <w:rPr>
          <w:b/>
          <w:sz w:val="32"/>
          <w:szCs w:val="32"/>
        </w:rPr>
        <w:t>NGÀNH CÔNG NGHỆ THÔNG TIN</w:t>
      </w:r>
    </w:p>
    <w:p w14:paraId="74DD6F60" w14:textId="77777777" w:rsidR="00B24B7A" w:rsidRPr="00E81870" w:rsidRDefault="00B24B7A" w:rsidP="00B24B7A">
      <w:pPr>
        <w:jc w:val="both"/>
        <w:rPr>
          <w:b/>
        </w:rPr>
      </w:pPr>
    </w:p>
    <w:p w14:paraId="6E06993A" w14:textId="77777777" w:rsidR="00B24B7A" w:rsidRPr="00E81870" w:rsidRDefault="00B24B7A" w:rsidP="00B24B7A">
      <w:pPr>
        <w:jc w:val="both"/>
        <w:rPr>
          <w:b/>
        </w:rPr>
      </w:pPr>
    </w:p>
    <w:p w14:paraId="0E3140E2" w14:textId="77777777" w:rsidR="00B24B7A" w:rsidRPr="00E81870" w:rsidRDefault="00B24B7A" w:rsidP="00B24B7A">
      <w:pPr>
        <w:jc w:val="both"/>
        <w:rPr>
          <w:b/>
        </w:rPr>
      </w:pPr>
    </w:p>
    <w:p w14:paraId="1292C67E" w14:textId="77777777" w:rsidR="00B24B7A" w:rsidRPr="00E81870" w:rsidRDefault="00B24B7A" w:rsidP="00B24B7A">
      <w:pPr>
        <w:jc w:val="both"/>
        <w:rPr>
          <w:b/>
        </w:rPr>
      </w:pPr>
    </w:p>
    <w:p w14:paraId="23D57F94" w14:textId="77777777" w:rsidR="00B24B7A" w:rsidRPr="00E81870" w:rsidRDefault="00B24B7A" w:rsidP="00B24B7A">
      <w:pPr>
        <w:jc w:val="both"/>
        <w:rPr>
          <w:b/>
        </w:rPr>
      </w:pPr>
    </w:p>
    <w:p w14:paraId="508C2642" w14:textId="77777777" w:rsidR="00B24B7A" w:rsidRPr="00E81870" w:rsidRDefault="00B24B7A" w:rsidP="00B24B7A">
      <w:pPr>
        <w:jc w:val="both"/>
        <w:rPr>
          <w:b/>
        </w:rPr>
      </w:pPr>
    </w:p>
    <w:p w14:paraId="2BA4957C" w14:textId="77777777" w:rsidR="00B24B7A" w:rsidRPr="00E81870" w:rsidRDefault="00B24B7A" w:rsidP="00B24B7A">
      <w:pPr>
        <w:rPr>
          <w:b/>
          <w:szCs w:val="28"/>
        </w:rPr>
      </w:pPr>
    </w:p>
    <w:p w14:paraId="640771EA" w14:textId="77777777" w:rsidR="00B24B7A" w:rsidRPr="00E81870" w:rsidRDefault="00B24B7A" w:rsidP="00B24B7A">
      <w:pPr>
        <w:jc w:val="center"/>
        <w:rPr>
          <w:b/>
          <w:sz w:val="28"/>
          <w:szCs w:val="28"/>
        </w:rPr>
      </w:pPr>
    </w:p>
    <w:p w14:paraId="0CA9FCDF" w14:textId="77777777" w:rsidR="00B24B7A" w:rsidRPr="00E81870" w:rsidRDefault="00B24B7A" w:rsidP="00B24B7A">
      <w:pPr>
        <w:jc w:val="center"/>
        <w:rPr>
          <w:b/>
          <w:sz w:val="28"/>
          <w:szCs w:val="28"/>
        </w:rPr>
      </w:pPr>
    </w:p>
    <w:p w14:paraId="7056A8D6" w14:textId="77777777" w:rsidR="006D33F5" w:rsidRPr="00E81870" w:rsidRDefault="006D33F5" w:rsidP="00B24B7A">
      <w:pPr>
        <w:jc w:val="center"/>
        <w:rPr>
          <w:b/>
          <w:sz w:val="28"/>
          <w:szCs w:val="28"/>
        </w:rPr>
      </w:pPr>
    </w:p>
    <w:p w14:paraId="479811ED" w14:textId="77777777" w:rsidR="00B24B7A" w:rsidRPr="00E81870" w:rsidRDefault="00B24B7A" w:rsidP="00B24B7A">
      <w:pPr>
        <w:jc w:val="center"/>
        <w:rPr>
          <w:b/>
          <w:sz w:val="28"/>
          <w:szCs w:val="28"/>
        </w:rPr>
      </w:pPr>
    </w:p>
    <w:p w14:paraId="2FF4986D" w14:textId="77777777" w:rsidR="00B24B7A" w:rsidRPr="00E81870" w:rsidRDefault="006F3C54" w:rsidP="00B24B7A">
      <w:pPr>
        <w:jc w:val="center"/>
        <w:rPr>
          <w:b/>
          <w:sz w:val="28"/>
          <w:szCs w:val="28"/>
        </w:rPr>
      </w:pPr>
      <w:r w:rsidRPr="00E81870">
        <w:rPr>
          <w:b/>
          <w:sz w:val="28"/>
          <w:szCs w:val="28"/>
        </w:rPr>
        <w:t>TRÀ VINH, NĂM 2024</w:t>
      </w:r>
      <w:r w:rsidR="00B24B7A" w:rsidRPr="00E81870">
        <w:rPr>
          <w:b/>
          <w:sz w:val="28"/>
          <w:szCs w:val="28"/>
        </w:rPr>
        <w:br w:type="page"/>
      </w:r>
    </w:p>
    <w:p w14:paraId="55885394" w14:textId="77777777" w:rsidR="00B24B7A" w:rsidRPr="00E81870" w:rsidRDefault="00B24B7A" w:rsidP="00B24B7A">
      <w:pPr>
        <w:jc w:val="center"/>
        <w:rPr>
          <w:szCs w:val="28"/>
        </w:rPr>
      </w:pPr>
      <w:r w:rsidRPr="00E81870">
        <w:rPr>
          <w:b/>
          <w:sz w:val="32"/>
          <w:szCs w:val="32"/>
        </w:rPr>
        <w:lastRenderedPageBreak/>
        <w:t>TRƯỜNG ĐẠI HỌC TRÀ VINH</w:t>
      </w:r>
    </w:p>
    <w:p w14:paraId="69FB47A1" w14:textId="77777777" w:rsidR="00B24B7A" w:rsidRPr="00E81870" w:rsidRDefault="00B24B7A" w:rsidP="00B24B7A">
      <w:pPr>
        <w:jc w:val="center"/>
        <w:rPr>
          <w:b/>
          <w:sz w:val="32"/>
          <w:szCs w:val="32"/>
        </w:rPr>
      </w:pPr>
      <w:r w:rsidRPr="00E81870">
        <w:rPr>
          <w:b/>
          <w:sz w:val="32"/>
          <w:szCs w:val="32"/>
        </w:rPr>
        <w:t>KHOA KỸ THUẬT VÀ CÔNG NGHỆ</w:t>
      </w:r>
    </w:p>
    <w:p w14:paraId="67F7D6C9" w14:textId="77777777" w:rsidR="00B24B7A" w:rsidRPr="00E81870" w:rsidRDefault="00B24B7A" w:rsidP="00B24B7A">
      <w:pPr>
        <w:ind w:firstLine="720"/>
        <w:jc w:val="center"/>
      </w:pPr>
      <w:r w:rsidRPr="00E81870">
        <w:rPr>
          <w:noProof/>
        </w:rPr>
        <mc:AlternateContent>
          <mc:Choice Requires="wps">
            <w:drawing>
              <wp:anchor distT="0" distB="0" distL="114300" distR="114300" simplePos="0" relativeHeight="251709440" behindDoc="0" locked="0" layoutInCell="1" allowOverlap="1" wp14:anchorId="267CD8A2" wp14:editId="1E8F94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3B080"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9F7BB0E" w14:textId="77777777" w:rsidR="00B24B7A" w:rsidRPr="00E81870" w:rsidRDefault="00B24B7A" w:rsidP="00B24B7A">
      <w:pPr>
        <w:ind w:firstLine="720"/>
        <w:jc w:val="center"/>
      </w:pPr>
    </w:p>
    <w:p w14:paraId="1FCFE05B" w14:textId="77777777" w:rsidR="00B24B7A" w:rsidRPr="00E81870" w:rsidRDefault="00B24B7A" w:rsidP="00B24B7A">
      <w:pPr>
        <w:rPr>
          <w:b/>
          <w:szCs w:val="28"/>
        </w:rPr>
      </w:pPr>
    </w:p>
    <w:p w14:paraId="04DEB57D" w14:textId="77777777" w:rsidR="00B24B7A" w:rsidRPr="00E81870" w:rsidRDefault="00B24B7A" w:rsidP="00B24B7A">
      <w:pPr>
        <w:ind w:firstLine="720"/>
        <w:jc w:val="center"/>
        <w:rPr>
          <w:b/>
          <w:szCs w:val="28"/>
        </w:rPr>
      </w:pPr>
    </w:p>
    <w:p w14:paraId="6EE53940" w14:textId="77777777" w:rsidR="00B24B7A" w:rsidRPr="00E81870" w:rsidRDefault="00B24B7A" w:rsidP="00B24B7A">
      <w:pPr>
        <w:ind w:firstLine="720"/>
        <w:jc w:val="center"/>
        <w:rPr>
          <w:b/>
          <w:szCs w:val="28"/>
        </w:rPr>
      </w:pPr>
    </w:p>
    <w:p w14:paraId="6AD238F8" w14:textId="77777777" w:rsidR="00B24B7A" w:rsidRPr="00E81870" w:rsidRDefault="00B24B7A" w:rsidP="00B24B7A">
      <w:pPr>
        <w:ind w:firstLine="720"/>
        <w:jc w:val="center"/>
        <w:rPr>
          <w:b/>
          <w:szCs w:val="28"/>
        </w:rPr>
      </w:pPr>
    </w:p>
    <w:p w14:paraId="1DE07184" w14:textId="77777777" w:rsidR="00B24B7A" w:rsidRPr="00E81870" w:rsidRDefault="00B24B7A" w:rsidP="00B24B7A">
      <w:pPr>
        <w:ind w:firstLine="720"/>
        <w:jc w:val="center"/>
        <w:rPr>
          <w:b/>
          <w:szCs w:val="28"/>
        </w:rPr>
      </w:pPr>
    </w:p>
    <w:p w14:paraId="466F8C53" w14:textId="77777777" w:rsidR="00B24B7A" w:rsidRPr="00E81870" w:rsidRDefault="00B24B7A" w:rsidP="00B24B7A">
      <w:pPr>
        <w:ind w:firstLine="720"/>
        <w:jc w:val="center"/>
        <w:rPr>
          <w:b/>
          <w:szCs w:val="28"/>
        </w:rPr>
      </w:pPr>
    </w:p>
    <w:p w14:paraId="40672EE8" w14:textId="77777777" w:rsidR="00B24B7A" w:rsidRPr="00E81870" w:rsidRDefault="00B24B7A" w:rsidP="00B24B7A">
      <w:pPr>
        <w:ind w:firstLine="720"/>
        <w:jc w:val="center"/>
        <w:rPr>
          <w:b/>
          <w:szCs w:val="28"/>
        </w:rPr>
      </w:pPr>
    </w:p>
    <w:p w14:paraId="42DBBB2A" w14:textId="77777777" w:rsidR="00F118F6" w:rsidRPr="00E81870" w:rsidRDefault="00F118F6" w:rsidP="00F118F6">
      <w:pPr>
        <w:spacing w:line="276" w:lineRule="auto"/>
        <w:jc w:val="center"/>
        <w:rPr>
          <w:b/>
          <w:bCs/>
          <w:sz w:val="40"/>
          <w:szCs w:val="40"/>
        </w:rPr>
      </w:pPr>
      <w:r w:rsidRPr="00E81870">
        <w:rPr>
          <w:b/>
          <w:bCs/>
          <w:sz w:val="40"/>
          <w:szCs w:val="40"/>
        </w:rPr>
        <w:t>XÂY DỰNG HỆ THỐNG QUẢN LÝ BÁN HÀNG TRÊN NỀN TẢNG PYTHON</w:t>
      </w:r>
    </w:p>
    <w:p w14:paraId="6EB2B1B0" w14:textId="77777777" w:rsidR="00B24B7A" w:rsidRPr="00E81870" w:rsidRDefault="00B24B7A" w:rsidP="00B24B7A">
      <w:pPr>
        <w:ind w:firstLine="720"/>
        <w:jc w:val="center"/>
        <w:rPr>
          <w:b/>
          <w:szCs w:val="28"/>
        </w:rPr>
      </w:pPr>
    </w:p>
    <w:p w14:paraId="5857A1F9" w14:textId="77777777" w:rsidR="00B24B7A" w:rsidRPr="00E81870" w:rsidRDefault="00B24B7A" w:rsidP="00B24B7A">
      <w:pPr>
        <w:ind w:firstLine="720"/>
        <w:jc w:val="center"/>
        <w:rPr>
          <w:b/>
          <w:szCs w:val="28"/>
        </w:rPr>
      </w:pPr>
    </w:p>
    <w:p w14:paraId="34EDC32C" w14:textId="77777777" w:rsidR="00B24B7A" w:rsidRPr="00E81870" w:rsidRDefault="00B24B7A" w:rsidP="00B24B7A">
      <w:pPr>
        <w:rPr>
          <w:b/>
          <w:szCs w:val="28"/>
        </w:rPr>
      </w:pPr>
    </w:p>
    <w:p w14:paraId="2065302D" w14:textId="77777777" w:rsidR="00B24B7A" w:rsidRPr="00E81870" w:rsidRDefault="00B24B7A" w:rsidP="00B24B7A">
      <w:pPr>
        <w:rPr>
          <w:b/>
          <w:szCs w:val="28"/>
        </w:rPr>
      </w:pPr>
    </w:p>
    <w:p w14:paraId="64F5E2DF" w14:textId="77777777" w:rsidR="00B24B7A" w:rsidRPr="00E81870" w:rsidRDefault="00B24B7A" w:rsidP="00B24B7A">
      <w:pPr>
        <w:rPr>
          <w:b/>
          <w:szCs w:val="28"/>
        </w:rPr>
      </w:pPr>
    </w:p>
    <w:p w14:paraId="480D6B83" w14:textId="77777777" w:rsidR="00B24B7A" w:rsidRPr="00E81870" w:rsidRDefault="00B24B7A" w:rsidP="00B24B7A">
      <w:pPr>
        <w:rPr>
          <w:b/>
          <w:szCs w:val="28"/>
        </w:rPr>
      </w:pPr>
    </w:p>
    <w:p w14:paraId="45E26D03" w14:textId="77777777" w:rsidR="00B24B7A" w:rsidRPr="00E81870" w:rsidRDefault="00B24B7A" w:rsidP="00B24B7A">
      <w:pPr>
        <w:rPr>
          <w:b/>
          <w:szCs w:val="28"/>
        </w:rPr>
      </w:pPr>
    </w:p>
    <w:p w14:paraId="1A7CDF90" w14:textId="77777777" w:rsidR="00B24B7A" w:rsidRPr="00E81870" w:rsidRDefault="00B24B7A" w:rsidP="00B24B7A">
      <w:pPr>
        <w:jc w:val="center"/>
        <w:rPr>
          <w:b/>
          <w:sz w:val="32"/>
          <w:szCs w:val="32"/>
        </w:rPr>
      </w:pPr>
      <w:r w:rsidRPr="00E81870">
        <w:rPr>
          <w:b/>
          <w:sz w:val="32"/>
          <w:szCs w:val="32"/>
        </w:rPr>
        <w:t xml:space="preserve">ĐỒ ÁN TỐT NGHIỆP </w:t>
      </w:r>
    </w:p>
    <w:p w14:paraId="43995820" w14:textId="77777777" w:rsidR="00B24B7A" w:rsidRPr="00E81870" w:rsidRDefault="00B24B7A" w:rsidP="00B24B7A">
      <w:pPr>
        <w:jc w:val="center"/>
        <w:rPr>
          <w:b/>
          <w:sz w:val="32"/>
          <w:szCs w:val="32"/>
        </w:rPr>
      </w:pPr>
      <w:r w:rsidRPr="00E81870">
        <w:rPr>
          <w:b/>
          <w:sz w:val="32"/>
          <w:szCs w:val="32"/>
        </w:rPr>
        <w:t>NGÀNH CÔNG NGHỆ THÔNG TIN</w:t>
      </w:r>
    </w:p>
    <w:p w14:paraId="6CD6A208" w14:textId="77777777" w:rsidR="00B24B7A" w:rsidRPr="00E81870" w:rsidRDefault="00B24B7A" w:rsidP="00B24B7A">
      <w:pPr>
        <w:rPr>
          <w:b/>
          <w:sz w:val="32"/>
          <w:szCs w:val="32"/>
        </w:rPr>
      </w:pPr>
    </w:p>
    <w:p w14:paraId="01130805" w14:textId="77777777" w:rsidR="00B24B7A" w:rsidRPr="00E81870" w:rsidRDefault="00B24B7A" w:rsidP="00B24B7A">
      <w:pPr>
        <w:jc w:val="center"/>
        <w:rPr>
          <w:b/>
          <w:sz w:val="32"/>
          <w:szCs w:val="32"/>
        </w:rPr>
      </w:pPr>
    </w:p>
    <w:p w14:paraId="522745B6" w14:textId="77777777" w:rsidR="00B24B7A" w:rsidRPr="00E81870" w:rsidRDefault="00B24B7A" w:rsidP="00B24B7A">
      <w:pPr>
        <w:jc w:val="center"/>
        <w:rPr>
          <w:b/>
          <w:sz w:val="32"/>
          <w:szCs w:val="32"/>
        </w:rPr>
      </w:pPr>
    </w:p>
    <w:p w14:paraId="47AA432A" w14:textId="77777777" w:rsidR="00B24B7A" w:rsidRPr="00E81870" w:rsidRDefault="00B24B7A" w:rsidP="00B24B7A">
      <w:pPr>
        <w:rPr>
          <w:b/>
          <w:sz w:val="40"/>
          <w:szCs w:val="40"/>
        </w:rPr>
      </w:pPr>
    </w:p>
    <w:p w14:paraId="69DF84B6" w14:textId="77777777" w:rsidR="00B24B7A" w:rsidRPr="00E81870" w:rsidRDefault="00B24B7A" w:rsidP="00B24B7A">
      <w:pPr>
        <w:rPr>
          <w:b/>
          <w:sz w:val="40"/>
          <w:szCs w:val="40"/>
        </w:rPr>
      </w:pPr>
    </w:p>
    <w:p w14:paraId="3EF32DE2" w14:textId="1F8B2CB8" w:rsidR="00B24B7A" w:rsidRPr="00E81870" w:rsidRDefault="00B24B7A" w:rsidP="00B24B7A">
      <w:pPr>
        <w:spacing w:line="276" w:lineRule="auto"/>
        <w:ind w:left="720"/>
        <w:rPr>
          <w:bCs/>
          <w:sz w:val="32"/>
          <w:szCs w:val="32"/>
        </w:rPr>
      </w:pPr>
      <w:r w:rsidRPr="00E81870">
        <w:rPr>
          <w:b/>
          <w:sz w:val="32"/>
          <w:szCs w:val="32"/>
        </w:rPr>
        <w:t xml:space="preserve">  </w:t>
      </w:r>
      <w:r w:rsidRPr="00E81870">
        <w:rPr>
          <w:bCs/>
          <w:sz w:val="32"/>
          <w:szCs w:val="32"/>
        </w:rPr>
        <w:t xml:space="preserve">Sinh viên: </w:t>
      </w:r>
      <w:r w:rsidR="006F3C54" w:rsidRPr="00E81870">
        <w:rPr>
          <w:b/>
          <w:sz w:val="32"/>
          <w:szCs w:val="32"/>
        </w:rPr>
        <w:t xml:space="preserve">Nguyễn </w:t>
      </w:r>
      <w:r w:rsidR="00F118F6" w:rsidRPr="00E81870">
        <w:rPr>
          <w:b/>
          <w:sz w:val="32"/>
          <w:szCs w:val="32"/>
        </w:rPr>
        <w:t>Minh Đức</w:t>
      </w:r>
    </w:p>
    <w:p w14:paraId="123402EF" w14:textId="5FC3B6D0" w:rsidR="00B24B7A" w:rsidRPr="00E81870" w:rsidRDefault="00B24B7A" w:rsidP="00B24B7A">
      <w:pPr>
        <w:spacing w:line="276" w:lineRule="auto"/>
        <w:ind w:left="720"/>
        <w:rPr>
          <w:bCs/>
          <w:sz w:val="32"/>
          <w:szCs w:val="32"/>
        </w:rPr>
      </w:pPr>
      <w:r w:rsidRPr="00E81870">
        <w:rPr>
          <w:bCs/>
          <w:sz w:val="32"/>
          <w:szCs w:val="32"/>
        </w:rPr>
        <w:t xml:space="preserve">  Lớp: </w:t>
      </w:r>
      <w:r w:rsidRPr="00E81870">
        <w:rPr>
          <w:b/>
          <w:sz w:val="32"/>
          <w:szCs w:val="32"/>
        </w:rPr>
        <w:t>DA</w:t>
      </w:r>
      <w:r w:rsidR="006F3C54" w:rsidRPr="00E81870">
        <w:rPr>
          <w:b/>
          <w:sz w:val="32"/>
          <w:szCs w:val="32"/>
        </w:rPr>
        <w:t>20TT</w:t>
      </w:r>
      <w:r w:rsidR="00F118F6" w:rsidRPr="00E81870">
        <w:rPr>
          <w:b/>
          <w:sz w:val="32"/>
          <w:szCs w:val="32"/>
        </w:rPr>
        <w:t>B</w:t>
      </w:r>
    </w:p>
    <w:p w14:paraId="70613767" w14:textId="451A815C" w:rsidR="00B24B7A" w:rsidRPr="00E81870" w:rsidRDefault="00B24B7A" w:rsidP="00B24B7A">
      <w:pPr>
        <w:spacing w:line="276" w:lineRule="auto"/>
        <w:ind w:left="720"/>
        <w:rPr>
          <w:bCs/>
          <w:sz w:val="32"/>
          <w:szCs w:val="32"/>
        </w:rPr>
      </w:pPr>
      <w:r w:rsidRPr="00E81870">
        <w:rPr>
          <w:bCs/>
          <w:sz w:val="32"/>
          <w:szCs w:val="32"/>
        </w:rPr>
        <w:t xml:space="preserve">  MSSV: </w:t>
      </w:r>
      <w:r w:rsidRPr="00E81870">
        <w:rPr>
          <w:b/>
          <w:sz w:val="32"/>
          <w:szCs w:val="32"/>
        </w:rPr>
        <w:t>1101</w:t>
      </w:r>
      <w:r w:rsidR="006F3C54" w:rsidRPr="00E81870">
        <w:rPr>
          <w:b/>
          <w:sz w:val="32"/>
          <w:szCs w:val="32"/>
        </w:rPr>
        <w:t>20</w:t>
      </w:r>
      <w:r w:rsidR="00F118F6" w:rsidRPr="00E81870">
        <w:rPr>
          <w:b/>
          <w:sz w:val="32"/>
          <w:szCs w:val="32"/>
        </w:rPr>
        <w:t>020</w:t>
      </w:r>
    </w:p>
    <w:p w14:paraId="5C976D8B" w14:textId="76CA6B2E" w:rsidR="00B24B7A" w:rsidRPr="00E81870" w:rsidRDefault="00B24B7A" w:rsidP="00B24B7A">
      <w:pPr>
        <w:spacing w:line="276" w:lineRule="auto"/>
        <w:ind w:left="720"/>
        <w:rPr>
          <w:bCs/>
          <w:sz w:val="32"/>
          <w:szCs w:val="32"/>
        </w:rPr>
      </w:pPr>
      <w:r w:rsidRPr="00E81870">
        <w:rPr>
          <w:bCs/>
          <w:sz w:val="32"/>
          <w:szCs w:val="32"/>
        </w:rPr>
        <w:t xml:space="preserve">  GVHD: </w:t>
      </w:r>
      <w:r w:rsidRPr="00E81870">
        <w:rPr>
          <w:b/>
          <w:sz w:val="32"/>
          <w:szCs w:val="32"/>
        </w:rPr>
        <w:t>T</w:t>
      </w:r>
      <w:r w:rsidR="00F853E3" w:rsidRPr="00E81870">
        <w:rPr>
          <w:b/>
          <w:sz w:val="32"/>
          <w:szCs w:val="32"/>
        </w:rPr>
        <w:t>h</w:t>
      </w:r>
      <w:r w:rsidR="00C4368A" w:rsidRPr="00E81870">
        <w:rPr>
          <w:b/>
          <w:sz w:val="32"/>
          <w:szCs w:val="32"/>
        </w:rPr>
        <w:t>S</w:t>
      </w:r>
      <w:r w:rsidR="006F3C54" w:rsidRPr="00E81870">
        <w:rPr>
          <w:b/>
          <w:sz w:val="32"/>
          <w:szCs w:val="32"/>
        </w:rPr>
        <w:t xml:space="preserve">. </w:t>
      </w:r>
      <w:r w:rsidR="00F118F6" w:rsidRPr="00E81870">
        <w:rPr>
          <w:b/>
          <w:sz w:val="32"/>
          <w:szCs w:val="32"/>
        </w:rPr>
        <w:t>Đoàn Phước Miền</w:t>
      </w:r>
    </w:p>
    <w:p w14:paraId="3852428A" w14:textId="77777777" w:rsidR="00B24B7A" w:rsidRPr="00E81870" w:rsidRDefault="00B24B7A" w:rsidP="00B24B7A">
      <w:pPr>
        <w:jc w:val="both"/>
        <w:rPr>
          <w:b/>
        </w:rPr>
      </w:pPr>
    </w:p>
    <w:p w14:paraId="46CF8831" w14:textId="77777777" w:rsidR="00B24B7A" w:rsidRPr="00E81870" w:rsidRDefault="00B24B7A" w:rsidP="00B24B7A">
      <w:pPr>
        <w:jc w:val="both"/>
        <w:rPr>
          <w:b/>
        </w:rPr>
      </w:pPr>
    </w:p>
    <w:p w14:paraId="22A89466" w14:textId="77777777" w:rsidR="00B24B7A" w:rsidRPr="00E81870" w:rsidRDefault="00B24B7A" w:rsidP="00B24B7A">
      <w:pPr>
        <w:jc w:val="both"/>
        <w:rPr>
          <w:b/>
        </w:rPr>
      </w:pPr>
    </w:p>
    <w:p w14:paraId="3851C34E" w14:textId="77777777" w:rsidR="00B24B7A" w:rsidRPr="00E81870" w:rsidRDefault="00B24B7A" w:rsidP="00B24B7A">
      <w:pPr>
        <w:jc w:val="both"/>
        <w:rPr>
          <w:b/>
        </w:rPr>
      </w:pPr>
    </w:p>
    <w:p w14:paraId="33BE4E4B" w14:textId="77777777" w:rsidR="00B24B7A" w:rsidRPr="00E81870" w:rsidRDefault="00B24B7A" w:rsidP="00B24B7A">
      <w:pPr>
        <w:jc w:val="both"/>
        <w:rPr>
          <w:b/>
        </w:rPr>
      </w:pPr>
    </w:p>
    <w:p w14:paraId="26CE6D9D" w14:textId="77777777" w:rsidR="00B24B7A" w:rsidRPr="00E81870" w:rsidRDefault="00B24B7A" w:rsidP="00B24B7A">
      <w:pPr>
        <w:rPr>
          <w:b/>
          <w:szCs w:val="28"/>
        </w:rPr>
      </w:pPr>
    </w:p>
    <w:p w14:paraId="584FD5C2" w14:textId="77777777" w:rsidR="00B24B7A" w:rsidRPr="00E81870" w:rsidRDefault="00B24B7A" w:rsidP="00B24B7A">
      <w:pPr>
        <w:rPr>
          <w:b/>
          <w:sz w:val="28"/>
          <w:szCs w:val="28"/>
        </w:rPr>
      </w:pPr>
    </w:p>
    <w:p w14:paraId="09C85663" w14:textId="77777777" w:rsidR="006D33F5" w:rsidRPr="00E81870" w:rsidRDefault="006D33F5" w:rsidP="00B24B7A">
      <w:pPr>
        <w:rPr>
          <w:b/>
          <w:sz w:val="28"/>
          <w:szCs w:val="28"/>
        </w:rPr>
      </w:pPr>
    </w:p>
    <w:p w14:paraId="65A6BE72" w14:textId="77777777" w:rsidR="00B24B7A" w:rsidRPr="00E81870" w:rsidRDefault="00B24B7A" w:rsidP="00B24B7A">
      <w:pPr>
        <w:rPr>
          <w:b/>
          <w:sz w:val="28"/>
          <w:szCs w:val="28"/>
        </w:rPr>
      </w:pPr>
    </w:p>
    <w:p w14:paraId="48E51B3E" w14:textId="77777777" w:rsidR="00B24B7A" w:rsidRPr="00E81870" w:rsidRDefault="006F3C54" w:rsidP="00B24B7A">
      <w:pPr>
        <w:jc w:val="center"/>
        <w:rPr>
          <w:b/>
          <w:sz w:val="28"/>
          <w:szCs w:val="28"/>
        </w:rPr>
        <w:sectPr w:rsidR="00B24B7A" w:rsidRPr="00E81870" w:rsidSect="00DC690D">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E81870">
        <w:rPr>
          <w:b/>
          <w:sz w:val="28"/>
          <w:szCs w:val="28"/>
        </w:rPr>
        <w:t>TRÀ VINH, NĂM 2024</w:t>
      </w:r>
    </w:p>
    <w:p w14:paraId="1852EEB8" w14:textId="77777777" w:rsidR="00AF4014" w:rsidRPr="00E81870" w:rsidRDefault="00AF4014" w:rsidP="00EC6269">
      <w:pPr>
        <w:pStyle w:val="Heading1"/>
        <w:numPr>
          <w:ilvl w:val="0"/>
          <w:numId w:val="0"/>
        </w:numPr>
        <w:spacing w:before="120" w:after="120" w:line="360" w:lineRule="auto"/>
      </w:pPr>
      <w:bookmarkStart w:id="0" w:name="_Toc169011544"/>
      <w:bookmarkStart w:id="1" w:name="_Toc169613511"/>
      <w:bookmarkStart w:id="2" w:name="_Toc173335230"/>
      <w:r w:rsidRPr="00E81870">
        <w:lastRenderedPageBreak/>
        <w:t>LỜI MỞ ĐẦU</w:t>
      </w:r>
      <w:bookmarkEnd w:id="0"/>
      <w:bookmarkEnd w:id="1"/>
      <w:bookmarkEnd w:id="2"/>
    </w:p>
    <w:p w14:paraId="631145C6" w14:textId="77777777" w:rsidR="00253569" w:rsidRPr="00E81870" w:rsidRDefault="00253569" w:rsidP="00EC6269">
      <w:pPr>
        <w:pStyle w:val="BodyText"/>
        <w:rPr>
          <w:lang w:val="vi-VN"/>
        </w:rPr>
      </w:pPr>
      <w:r w:rsidRPr="00E81870">
        <w:rPr>
          <w:lang w:val="vi-VN"/>
        </w:rPr>
        <w:t xml:space="preserve">Trong bối cảnh của cuộc cách mạng công nghiệp 4.0, công nghệ thông tin đã và đang đóng vai trò then chốt trong sự phát triển của nền kinh tế toàn cầu. Đặc biệt, sự bùng nổ của thương mại điện tử đã mang lại nhiều tiện ích cho người tiêu dùng và mở ra nhiều cơ hội kinh doanh cho các doanh nghiệp. Việc mua sắm trực tuyến không chỉ giúp tiết kiệm thời gian và chi phí mà còn đem lại trải nghiệm mua sắm phong phú và đa dạng hơn. </w:t>
      </w:r>
    </w:p>
    <w:p w14:paraId="28AEAEAC" w14:textId="77777777" w:rsidR="00253569" w:rsidRPr="00E81870" w:rsidRDefault="00253569" w:rsidP="00253569">
      <w:pPr>
        <w:pStyle w:val="BodyText"/>
        <w:rPr>
          <w:lang w:val="vi-VN"/>
        </w:rPr>
      </w:pPr>
      <w:r w:rsidRPr="00E81870">
        <w:rPr>
          <w:lang w:val="vi-VN"/>
        </w:rPr>
        <w:t>Tuy nhiên, để xây dựng và vận hành một website thương mại điện tử hiệu quả, các doanh nghiệp cần có một hệ thống quản lý toàn diện và linh hoạt. Điều này bao gồm việc quản lý sản phẩm, đơn hàng, khách hàng và thanh toán một cách chính xác và hiệu quả. Bên cạnh đó cũng cần có giao diện thân thiện với người và chức năng bảo mật cao.</w:t>
      </w:r>
    </w:p>
    <w:p w14:paraId="13233FC0" w14:textId="6763A6BE" w:rsidR="00AF4014" w:rsidRPr="00E81870" w:rsidRDefault="00253569" w:rsidP="00253569">
      <w:pPr>
        <w:pStyle w:val="BodyText"/>
        <w:rPr>
          <w:lang w:val="vi-VN"/>
        </w:rPr>
      </w:pPr>
      <w:r w:rsidRPr="00E81870">
        <w:rPr>
          <w:lang w:val="vi-VN"/>
        </w:rPr>
        <w:t>Nhận thấy được tầm quan trọng và tiềm năng phát triển của thương mại điện tử, tôi đã quyết định chọn đề tài "Xây dựng hệ thống quản lý bán hàng trên nền tảng Python". Trong quá trình thực hiện đề tài, tôi sẽ sử dụng những công nghệ cơ bản và phổ biến trong phát triển web như: HTML, CSS, JavaScript, Bootstrap để xây dựng giao diện người dùng. Đồng thời, áp dụng ngôn ngữ lập trình Python và framework Django để phát triển phần backend</w:t>
      </w:r>
      <w:r w:rsidR="00706A79" w:rsidRPr="00E81870">
        <w:rPr>
          <w:lang w:val="vi-VN"/>
        </w:rPr>
        <w:t xml:space="preserve"> và django admin để quản lý cơ sở dữ liệu</w:t>
      </w:r>
      <w:r w:rsidRPr="00E81870">
        <w:rPr>
          <w:lang w:val="vi-VN"/>
        </w:rPr>
        <w:t xml:space="preserve"> của hệ thống</w:t>
      </w:r>
      <w:r w:rsidR="00AF4014" w:rsidRPr="00E81870">
        <w:rPr>
          <w:lang w:val="vi-VN"/>
        </w:rPr>
        <w:br w:type="page"/>
      </w:r>
    </w:p>
    <w:p w14:paraId="6B0725D5" w14:textId="186CAD0B" w:rsidR="004426C4" w:rsidRPr="00E81870" w:rsidRDefault="00AF4014" w:rsidP="00FB36A8">
      <w:pPr>
        <w:pStyle w:val="Heading1"/>
        <w:numPr>
          <w:ilvl w:val="0"/>
          <w:numId w:val="0"/>
        </w:numPr>
        <w:spacing w:before="120" w:after="120" w:line="360" w:lineRule="auto"/>
      </w:pPr>
      <w:bookmarkStart w:id="3" w:name="_Toc169011545"/>
      <w:bookmarkStart w:id="4" w:name="_Toc169613512"/>
      <w:bookmarkStart w:id="5" w:name="_Toc173335231"/>
      <w:r w:rsidRPr="00E81870">
        <w:lastRenderedPageBreak/>
        <w:t>LỜI CẢM ƠN</w:t>
      </w:r>
      <w:bookmarkEnd w:id="3"/>
      <w:bookmarkEnd w:id="4"/>
      <w:bookmarkEnd w:id="5"/>
    </w:p>
    <w:p w14:paraId="175B84AD" w14:textId="3D8C06D7" w:rsidR="004426C4" w:rsidRPr="00E81870" w:rsidRDefault="004426C4" w:rsidP="00FB36A8">
      <w:pPr>
        <w:spacing w:before="120" w:after="120" w:line="360" w:lineRule="auto"/>
        <w:jc w:val="both"/>
      </w:pPr>
      <w:r w:rsidRPr="00E81870">
        <w:tab/>
        <w:t xml:space="preserve">Tôi xin cảm ơn quý Thầy, Cô </w:t>
      </w:r>
      <w:r w:rsidR="00FB36A8" w:rsidRPr="00E81870">
        <w:t>trường Đại học Trà Vinh đã tạo điều kiện thuận lợi cho tôi trong suốt thời gian học tập, cũng như trong quá trình thực hiện đồ án tốt nghiệp.</w:t>
      </w:r>
      <w:r w:rsidRPr="00E81870">
        <w:t xml:space="preserve"> </w:t>
      </w:r>
    </w:p>
    <w:p w14:paraId="2AB6DD02" w14:textId="49EA39B6" w:rsidR="00FB36A8" w:rsidRPr="00E81870" w:rsidRDefault="00FB36A8" w:rsidP="00FB36A8">
      <w:pPr>
        <w:spacing w:before="120" w:after="120" w:line="360" w:lineRule="auto"/>
        <w:jc w:val="both"/>
      </w:pPr>
      <w:r w:rsidRPr="00E81870">
        <w:tab/>
        <w:t>Đặc biệt, tôi xin gửi lời cảm ơn sâu sắc đến Thầy Đoàn Phước Miền, người đã tận tình hướng dẫn cũng như tạo điều kiện thuận lợi cho tôi có thể thực hiện tốt bài báo cáo tốt nghiệp này</w:t>
      </w:r>
    </w:p>
    <w:p w14:paraId="3253EA42" w14:textId="1C23D499" w:rsidR="00FB36A8" w:rsidRPr="00E81870" w:rsidRDefault="00FB36A8" w:rsidP="00FB36A8">
      <w:pPr>
        <w:spacing w:before="120" w:after="120" w:line="360" w:lineRule="auto"/>
        <w:jc w:val="both"/>
      </w:pPr>
      <w:r w:rsidRPr="00E81870">
        <w:tab/>
        <w:t>Tiếp theo, tôi gửi lời cảm ơn đến với quý Thầy, Cô bộ môn công nghệ thông tin đã tận tình giảng dạy, truyền đạt cho tôi những kinh nghiệm</w:t>
      </w:r>
      <w:r w:rsidR="009640BF" w:rsidRPr="00E81870">
        <w:t>, kiến thức</w:t>
      </w:r>
      <w:r w:rsidRPr="00E81870">
        <w:t xml:space="preserve"> quý báo trong thời gian vừa qua </w:t>
      </w:r>
    </w:p>
    <w:p w14:paraId="584EA417" w14:textId="77777777" w:rsidR="00FB36A8" w:rsidRPr="00E81870" w:rsidRDefault="00FB36A8" w:rsidP="00FB36A8">
      <w:pPr>
        <w:spacing w:before="120" w:after="120" w:line="360" w:lineRule="auto"/>
        <w:ind w:firstLine="720"/>
        <w:jc w:val="both"/>
      </w:pPr>
      <w:r w:rsidRPr="00E81870">
        <w:t>Tôi xin cám ơn đến với Khoa kỹ thuật và Công nghệ đã tạo điều kiện thận lợi cho tôi học tập và thực hiện đề tài.</w:t>
      </w:r>
    </w:p>
    <w:p w14:paraId="4EDB0F96" w14:textId="5BF9F672" w:rsidR="00FB36A8" w:rsidRPr="00E81870" w:rsidRDefault="00FB36A8" w:rsidP="00FB36A8">
      <w:pPr>
        <w:spacing w:before="120" w:after="120" w:line="360" w:lineRule="auto"/>
        <w:ind w:firstLine="720"/>
        <w:jc w:val="both"/>
      </w:pPr>
      <w:r w:rsidRPr="00E81870">
        <w:t>Xin chân thành cảm ơn rất nhiều!</w:t>
      </w:r>
    </w:p>
    <w:p w14:paraId="4352E51F" w14:textId="047BF9F5" w:rsidR="00980A7D" w:rsidRPr="00E81870" w:rsidRDefault="00980A7D" w:rsidP="00980A7D">
      <w:pPr>
        <w:spacing w:before="120" w:after="120" w:line="360" w:lineRule="auto"/>
        <w:ind w:right="394"/>
        <w:jc w:val="right"/>
        <w:rPr>
          <w:i/>
          <w:szCs w:val="22"/>
        </w:rPr>
      </w:pPr>
      <w:r w:rsidRPr="00E81870">
        <w:rPr>
          <w:i/>
        </w:rPr>
        <w:t>Trà Vinh, ngày …… thán</w:t>
      </w:r>
      <w:r w:rsidR="00706A79" w:rsidRPr="00E81870">
        <w:rPr>
          <w:i/>
        </w:rPr>
        <w:t xml:space="preserve">g … … </w:t>
      </w:r>
      <w:r w:rsidRPr="00E81870">
        <w:rPr>
          <w:i/>
        </w:rPr>
        <w:t>năm 202</w:t>
      </w:r>
      <w:r w:rsidR="00D525A0" w:rsidRPr="00E81870">
        <w:rPr>
          <w:i/>
        </w:rPr>
        <w:t>4</w:t>
      </w:r>
    </w:p>
    <w:p w14:paraId="5E2CB38C" w14:textId="77777777" w:rsidR="00980A7D" w:rsidRPr="00E81870" w:rsidRDefault="00980A7D" w:rsidP="00980A7D">
      <w:pPr>
        <w:pStyle w:val="BodyText"/>
        <w:ind w:left="4860" w:right="394"/>
        <w:jc w:val="center"/>
        <w:rPr>
          <w:lang w:val="vi-VN"/>
        </w:rPr>
      </w:pPr>
      <w:r w:rsidRPr="00E81870">
        <w:rPr>
          <w:lang w:val="vi-VN"/>
        </w:rPr>
        <w:t>Sinh viên thực hiện</w:t>
      </w:r>
    </w:p>
    <w:p w14:paraId="73F0E12A" w14:textId="77777777" w:rsidR="00980A7D" w:rsidRPr="00E81870" w:rsidRDefault="00980A7D" w:rsidP="00980A7D">
      <w:pPr>
        <w:pStyle w:val="BodyText"/>
        <w:rPr>
          <w:sz w:val="28"/>
          <w:lang w:val="vi-VN"/>
        </w:rPr>
      </w:pPr>
    </w:p>
    <w:p w14:paraId="7AFB0A41" w14:textId="77777777" w:rsidR="00980A7D" w:rsidRPr="00E81870" w:rsidRDefault="00980A7D" w:rsidP="00980A7D">
      <w:pPr>
        <w:pStyle w:val="BodyText"/>
        <w:rPr>
          <w:sz w:val="31"/>
          <w:lang w:val="vi-VN"/>
        </w:rPr>
      </w:pPr>
    </w:p>
    <w:p w14:paraId="0BC56583" w14:textId="51C187DA" w:rsidR="00980A7D" w:rsidRPr="00E81870" w:rsidRDefault="00D525A0" w:rsidP="00980A7D">
      <w:pPr>
        <w:pStyle w:val="BodyText"/>
        <w:ind w:left="4860" w:right="394"/>
        <w:jc w:val="center"/>
        <w:rPr>
          <w:b/>
          <w:lang w:val="vi-VN"/>
        </w:rPr>
      </w:pPr>
      <w:r w:rsidRPr="00E81870">
        <w:rPr>
          <w:b/>
          <w:lang w:val="vi-VN"/>
        </w:rPr>
        <w:t xml:space="preserve">Nguyễn </w:t>
      </w:r>
      <w:r w:rsidR="00BA4744" w:rsidRPr="00E81870">
        <w:rPr>
          <w:b/>
          <w:lang w:val="vi-VN"/>
        </w:rPr>
        <w:t>Minh Đức</w:t>
      </w:r>
    </w:p>
    <w:p w14:paraId="2ED41CD8" w14:textId="77777777" w:rsidR="00AF4014" w:rsidRPr="00E81870" w:rsidRDefault="00AF4014" w:rsidP="00980A7D">
      <w:pPr>
        <w:spacing w:before="120" w:after="120" w:line="360" w:lineRule="auto"/>
        <w:rPr>
          <w:b/>
          <w:sz w:val="32"/>
          <w:szCs w:val="32"/>
        </w:rPr>
      </w:pPr>
    </w:p>
    <w:p w14:paraId="1A636489" w14:textId="77777777" w:rsidR="00AF4014" w:rsidRPr="00E81870" w:rsidRDefault="00AF4014" w:rsidP="00AF4014">
      <w:pPr>
        <w:rPr>
          <w:b/>
          <w:sz w:val="32"/>
          <w:szCs w:val="32"/>
        </w:rPr>
      </w:pPr>
    </w:p>
    <w:p w14:paraId="72149BFB" w14:textId="77777777" w:rsidR="00AF4014" w:rsidRPr="00E81870" w:rsidRDefault="00AF4014" w:rsidP="00AF4014">
      <w:pPr>
        <w:rPr>
          <w:b/>
          <w:sz w:val="32"/>
          <w:szCs w:val="32"/>
        </w:rPr>
      </w:pPr>
    </w:p>
    <w:p w14:paraId="1BB0DF93" w14:textId="77777777" w:rsidR="00AF4014" w:rsidRPr="00E81870" w:rsidRDefault="00AF4014" w:rsidP="00AF4014">
      <w:pPr>
        <w:spacing w:after="160" w:line="259" w:lineRule="auto"/>
        <w:rPr>
          <w:b/>
          <w:sz w:val="28"/>
          <w:szCs w:val="28"/>
        </w:rPr>
      </w:pPr>
      <w:r w:rsidRPr="00E81870">
        <w:br w:type="page"/>
      </w:r>
    </w:p>
    <w:p w14:paraId="166CB847" w14:textId="77777777" w:rsidR="003E4821" w:rsidRPr="00E81870" w:rsidRDefault="003E4821" w:rsidP="00AF4014">
      <w:pPr>
        <w:jc w:val="center"/>
        <w:rPr>
          <w:b/>
          <w:sz w:val="28"/>
          <w:szCs w:val="28"/>
        </w:rPr>
        <w:sectPr w:rsidR="003E4821" w:rsidRPr="00E81870" w:rsidSect="003E482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pgNumType w:fmt="lowerRoman" w:start="1"/>
          <w:cols w:space="720"/>
          <w:docGrid w:linePitch="360"/>
        </w:sectPr>
      </w:pPr>
    </w:p>
    <w:p w14:paraId="6B7DD9C0" w14:textId="77777777" w:rsidR="00AF4014" w:rsidRPr="00E81870" w:rsidRDefault="00AF4014" w:rsidP="00AF4014">
      <w:pPr>
        <w:jc w:val="center"/>
        <w:rPr>
          <w:b/>
          <w:sz w:val="28"/>
          <w:szCs w:val="28"/>
        </w:rPr>
      </w:pPr>
      <w:r w:rsidRPr="00E81870">
        <w:rPr>
          <w:b/>
          <w:sz w:val="28"/>
          <w:szCs w:val="28"/>
        </w:rPr>
        <w:lastRenderedPageBreak/>
        <w:t xml:space="preserve">NHẬN XÉT </w:t>
      </w:r>
    </w:p>
    <w:p w14:paraId="5617824D" w14:textId="77777777" w:rsidR="00AF4014" w:rsidRPr="00E81870" w:rsidRDefault="00AF4014" w:rsidP="00AF4014">
      <w:pPr>
        <w:jc w:val="center"/>
        <w:rPr>
          <w:b/>
          <w:sz w:val="28"/>
          <w:szCs w:val="28"/>
        </w:rPr>
      </w:pPr>
      <w:r w:rsidRPr="00E81870">
        <w:rPr>
          <w:b/>
          <w:sz w:val="28"/>
          <w:szCs w:val="28"/>
        </w:rPr>
        <w:t>(Của giảng viên hướng dẫn trong đồ án, khoá luận của sinh viên)</w:t>
      </w:r>
    </w:p>
    <w:p w14:paraId="5EEE9F02" w14:textId="77777777" w:rsidR="00AF4014" w:rsidRPr="00E81870" w:rsidRDefault="00AF4014" w:rsidP="00AF4014">
      <w:pPr>
        <w:jc w:val="center"/>
        <w:rPr>
          <w:sz w:val="28"/>
          <w:szCs w:val="28"/>
        </w:rPr>
      </w:pPr>
    </w:p>
    <w:p w14:paraId="0357042B" w14:textId="77777777" w:rsidR="00AF4014" w:rsidRPr="00E81870" w:rsidRDefault="00AF4014" w:rsidP="00AF4014">
      <w:pPr>
        <w:spacing w:line="300" w:lineRule="auto"/>
        <w:jc w:val="both"/>
        <w:rPr>
          <w:bCs/>
        </w:rPr>
      </w:pPr>
      <w:r w:rsidRPr="00E81870">
        <w:rPr>
          <w:bCs/>
        </w:rPr>
        <w:t>………………………………………………………………………………………………………………………………………………………………………………………………………………………………………………………………………………………………………………………………………………………………………………………………………………………………………………………………………………………………………………………………………………………………………………………………………………………………………………………………………………………………………………………………………………………………………………………………………………………………………………………………………………………………………………………………………………………………………………………………………………………………………………………………………………………………………………………………………………………………………………………………………………………………………………………………………………………………………………………………………………………………………………………………………………………………………………………………………………………………………………………………………………………………………………………………………………………………………………………………………………………………………………………………………………………………………………………………………………………………………………………………………………………………………………………………………………………………………………………………………………………………………………………………………………………………………………………………………………………………………………………………………………………………………………………………………………………………………………………………………………………………………………………………………………………………………………………………………………………………………………………………………………</w:t>
      </w:r>
    </w:p>
    <w:p w14:paraId="3C47A370" w14:textId="77777777" w:rsidR="00AF4014" w:rsidRPr="00E81870" w:rsidRDefault="00AF4014" w:rsidP="00AF4014">
      <w:pPr>
        <w:spacing w:line="300" w:lineRule="auto"/>
        <w:jc w:val="center"/>
        <w:rPr>
          <w:b/>
        </w:rPr>
      </w:pPr>
    </w:p>
    <w:p w14:paraId="2355D3E9" w14:textId="77777777" w:rsidR="00AF4014" w:rsidRPr="00E81870" w:rsidRDefault="00AF4014" w:rsidP="00AF4014">
      <w:pPr>
        <w:jc w:val="right"/>
        <w:rPr>
          <w:b/>
        </w:rPr>
      </w:pPr>
      <w:r w:rsidRPr="00E81870">
        <w:rPr>
          <w:b/>
        </w:rPr>
        <w:t>Giảng viên hướng dẫn</w:t>
      </w:r>
    </w:p>
    <w:p w14:paraId="2EAF4B6A" w14:textId="77777777" w:rsidR="00AF4014" w:rsidRPr="00E81870" w:rsidRDefault="00AF4014" w:rsidP="00AF4014">
      <w:pPr>
        <w:ind w:left="5760" w:firstLine="720"/>
        <w:jc w:val="center"/>
      </w:pPr>
      <w:r w:rsidRPr="00E81870">
        <w:t>(ký và ghi rõ họ tên)</w:t>
      </w:r>
    </w:p>
    <w:p w14:paraId="15ECFD13" w14:textId="77777777" w:rsidR="00AF4014" w:rsidRPr="00E81870" w:rsidRDefault="00AF4014" w:rsidP="00AF4014">
      <w:pPr>
        <w:jc w:val="right"/>
      </w:pPr>
    </w:p>
    <w:p w14:paraId="3FB57408" w14:textId="77777777" w:rsidR="00AF4014" w:rsidRPr="00E81870" w:rsidRDefault="00AF4014" w:rsidP="00AF4014">
      <w:pPr>
        <w:spacing w:after="160" w:line="259" w:lineRule="auto"/>
        <w:rPr>
          <w:b/>
          <w:sz w:val="28"/>
          <w:szCs w:val="28"/>
        </w:rPr>
      </w:pPr>
    </w:p>
    <w:p w14:paraId="2F311E3D" w14:textId="77777777" w:rsidR="00AF4014" w:rsidRPr="00E81870" w:rsidRDefault="00AF4014" w:rsidP="00AF4014">
      <w:pPr>
        <w:spacing w:after="160" w:line="259" w:lineRule="auto"/>
        <w:rPr>
          <w:b/>
          <w:sz w:val="28"/>
          <w:szCs w:val="28"/>
        </w:rPr>
      </w:pPr>
    </w:p>
    <w:p w14:paraId="0A61E101" w14:textId="77777777" w:rsidR="00AF4014" w:rsidRPr="00E81870" w:rsidRDefault="00AF4014" w:rsidP="00AF4014">
      <w:pPr>
        <w:jc w:val="center"/>
        <w:rPr>
          <w:b/>
          <w:sz w:val="28"/>
          <w:szCs w:val="28"/>
        </w:rPr>
      </w:pPr>
    </w:p>
    <w:p w14:paraId="6801AAD8" w14:textId="77777777" w:rsidR="00AF4014" w:rsidRPr="00E81870" w:rsidRDefault="00AF4014" w:rsidP="00AF4014">
      <w:pPr>
        <w:spacing w:after="160" w:line="259" w:lineRule="auto"/>
        <w:rPr>
          <w:b/>
          <w:sz w:val="28"/>
          <w:szCs w:val="28"/>
        </w:rPr>
      </w:pPr>
      <w:r w:rsidRPr="00E81870">
        <w:rPr>
          <w:b/>
          <w:sz w:val="28"/>
          <w:szCs w:val="28"/>
        </w:rPr>
        <w:br w:type="page"/>
      </w:r>
    </w:p>
    <w:p w14:paraId="23040540" w14:textId="77777777" w:rsidR="00AF4014" w:rsidRPr="00E81870" w:rsidRDefault="00AF4014" w:rsidP="00AF4014">
      <w:pPr>
        <w:jc w:val="both"/>
      </w:pPr>
    </w:p>
    <w:p w14:paraId="6C4A277D" w14:textId="77777777" w:rsidR="00AF4014" w:rsidRPr="00E81870" w:rsidRDefault="00AF4014" w:rsidP="00AF4014">
      <w:pPr>
        <w:tabs>
          <w:tab w:val="center" w:pos="2160"/>
          <w:tab w:val="center" w:pos="7020"/>
        </w:tabs>
        <w:rPr>
          <w:sz w:val="22"/>
          <w:szCs w:val="22"/>
        </w:rPr>
      </w:pPr>
      <w:r w:rsidRPr="00E81870">
        <w:rPr>
          <w:sz w:val="22"/>
          <w:szCs w:val="22"/>
        </w:rPr>
        <w:tab/>
        <w:t>UBND TỈNH TRÀ VINH</w:t>
      </w:r>
      <w:r w:rsidRPr="00E81870">
        <w:rPr>
          <w:sz w:val="22"/>
          <w:szCs w:val="22"/>
        </w:rPr>
        <w:tab/>
      </w:r>
      <w:r w:rsidRPr="00E81870">
        <w:rPr>
          <w:b/>
          <w:sz w:val="22"/>
          <w:szCs w:val="22"/>
        </w:rPr>
        <w:t>CỘNG HOÀ XÃ HỘI CHỦ NGHĨA VIỆT NAM</w:t>
      </w:r>
    </w:p>
    <w:p w14:paraId="73D9CBEF" w14:textId="77777777" w:rsidR="00AF4014" w:rsidRPr="00E81870" w:rsidRDefault="00AF4014" w:rsidP="00AF4014">
      <w:pPr>
        <w:tabs>
          <w:tab w:val="center" w:pos="7020"/>
        </w:tabs>
        <w:rPr>
          <w:b/>
          <w:sz w:val="22"/>
          <w:szCs w:val="22"/>
        </w:rPr>
      </w:pPr>
      <w:r w:rsidRPr="00E81870">
        <w:rPr>
          <w:sz w:val="22"/>
          <w:szCs w:val="22"/>
        </w:rPr>
        <w:t xml:space="preserve">           </w:t>
      </w:r>
      <w:r w:rsidRPr="00E81870">
        <w:rPr>
          <w:b/>
          <w:sz w:val="22"/>
          <w:szCs w:val="22"/>
        </w:rPr>
        <w:t xml:space="preserve">TRƯỜNG ĐẠI HỌC TRÀ VINH   </w:t>
      </w:r>
      <w:r w:rsidRPr="00E81870">
        <w:rPr>
          <w:b/>
          <w:sz w:val="22"/>
          <w:szCs w:val="22"/>
        </w:rPr>
        <w:tab/>
        <w:t>Độc lập – Tự do – Hạnh Phúc</w:t>
      </w:r>
    </w:p>
    <w:p w14:paraId="057194D3" w14:textId="77777777" w:rsidR="00AF4014" w:rsidRPr="00E81870" w:rsidRDefault="00AF4014" w:rsidP="00AF4014">
      <w:pPr>
        <w:tabs>
          <w:tab w:val="center" w:pos="2160"/>
        </w:tabs>
        <w:rPr>
          <w:szCs w:val="26"/>
        </w:rPr>
      </w:pPr>
      <w:r w:rsidRPr="00E81870">
        <w:rPr>
          <w:noProof/>
          <w:szCs w:val="26"/>
        </w:rPr>
        <mc:AlternateContent>
          <mc:Choice Requires="wps">
            <w:drawing>
              <wp:anchor distT="0" distB="0" distL="0" distR="0" simplePos="0" relativeHeight="251667456" behindDoc="0" locked="0" layoutInCell="1" allowOverlap="1" wp14:anchorId="054C16B4" wp14:editId="530F9A8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ACC51B"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E81870">
        <w:rPr>
          <w:noProof/>
          <w:sz w:val="22"/>
          <w:szCs w:val="22"/>
        </w:rPr>
        <mc:AlternateContent>
          <mc:Choice Requires="wps">
            <w:drawing>
              <wp:anchor distT="0" distB="0" distL="0" distR="0" simplePos="0" relativeHeight="251668480" behindDoc="0" locked="0" layoutInCell="1" allowOverlap="1" wp14:anchorId="18A83484" wp14:editId="07F36F0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399F6F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81870">
        <w:rPr>
          <w:b/>
          <w:sz w:val="22"/>
          <w:szCs w:val="22"/>
        </w:rPr>
        <w:tab/>
      </w:r>
    </w:p>
    <w:p w14:paraId="71672603" w14:textId="77777777" w:rsidR="00AF4014" w:rsidRPr="00E81870" w:rsidRDefault="00AF4014" w:rsidP="00AF4014">
      <w:pPr>
        <w:tabs>
          <w:tab w:val="left" w:pos="2340"/>
        </w:tabs>
        <w:jc w:val="center"/>
        <w:rPr>
          <w:b/>
          <w:sz w:val="32"/>
          <w:szCs w:val="32"/>
          <w:lang w:eastAsia="zh-CN"/>
        </w:rPr>
      </w:pPr>
      <w:r w:rsidRPr="00E81870">
        <w:rPr>
          <w:b/>
          <w:sz w:val="32"/>
          <w:szCs w:val="32"/>
        </w:rPr>
        <w:t>BẢN NHẬN XÉT ĐỒ ÁN, KHÓA LUẬN TỐT NGHIỆP</w:t>
      </w:r>
    </w:p>
    <w:p w14:paraId="1D2A263F" w14:textId="77777777" w:rsidR="00AF4014" w:rsidRPr="00E81870" w:rsidRDefault="00AF4014" w:rsidP="00AF4014">
      <w:pPr>
        <w:tabs>
          <w:tab w:val="left" w:pos="2340"/>
        </w:tabs>
        <w:jc w:val="center"/>
        <w:rPr>
          <w:i/>
          <w:sz w:val="32"/>
          <w:szCs w:val="32"/>
          <w:lang w:eastAsia="zh-CN"/>
        </w:rPr>
      </w:pPr>
      <w:r w:rsidRPr="00E81870">
        <w:rPr>
          <w:i/>
        </w:rPr>
        <w:t>(Của giảng viên hướng dẫn)</w:t>
      </w:r>
    </w:p>
    <w:p w14:paraId="7509FAC0" w14:textId="77777777" w:rsidR="00AF4014" w:rsidRPr="00E81870" w:rsidRDefault="00AF4014" w:rsidP="00AF4014">
      <w:pPr>
        <w:tabs>
          <w:tab w:val="left" w:pos="2340"/>
        </w:tabs>
        <w:rPr>
          <w:b/>
          <w:sz w:val="32"/>
          <w:szCs w:val="32"/>
          <w:lang w:eastAsia="zh-CN"/>
        </w:rPr>
      </w:pPr>
    </w:p>
    <w:p w14:paraId="1AE59CFA" w14:textId="77777777" w:rsidR="00AF4014" w:rsidRPr="00E81870" w:rsidRDefault="00AF4014" w:rsidP="00AF4014">
      <w:pPr>
        <w:tabs>
          <w:tab w:val="left" w:pos="2340"/>
        </w:tabs>
        <w:rPr>
          <w:szCs w:val="26"/>
        </w:rPr>
      </w:pPr>
    </w:p>
    <w:p w14:paraId="75C3D4CB" w14:textId="77777777" w:rsidR="00AF4014" w:rsidRPr="00E81870" w:rsidRDefault="00AF4014" w:rsidP="00AF4014">
      <w:pPr>
        <w:tabs>
          <w:tab w:val="left" w:leader="dot" w:pos="5940"/>
          <w:tab w:val="right" w:leader="dot" w:pos="9360"/>
        </w:tabs>
        <w:spacing w:line="300" w:lineRule="auto"/>
        <w:rPr>
          <w:szCs w:val="26"/>
        </w:rPr>
      </w:pPr>
      <w:r w:rsidRPr="00E81870">
        <w:rPr>
          <w:szCs w:val="26"/>
        </w:rPr>
        <w:t xml:space="preserve">Họ và tên sinh viên: </w:t>
      </w:r>
      <w:r w:rsidRPr="00E81870">
        <w:rPr>
          <w:szCs w:val="26"/>
        </w:rPr>
        <w:tab/>
        <w:t xml:space="preserve">MSSV: </w:t>
      </w:r>
      <w:r w:rsidRPr="00E81870">
        <w:rPr>
          <w:szCs w:val="26"/>
        </w:rPr>
        <w:tab/>
      </w:r>
    </w:p>
    <w:p w14:paraId="74C775DD" w14:textId="77777777" w:rsidR="00AF4014" w:rsidRPr="00E81870" w:rsidRDefault="00AF4014" w:rsidP="00AF4014">
      <w:pPr>
        <w:tabs>
          <w:tab w:val="left" w:leader="dot" w:pos="5940"/>
          <w:tab w:val="right" w:leader="dot" w:pos="9360"/>
        </w:tabs>
        <w:spacing w:line="300" w:lineRule="auto"/>
        <w:rPr>
          <w:szCs w:val="26"/>
        </w:rPr>
      </w:pPr>
      <w:r w:rsidRPr="00E81870">
        <w:rPr>
          <w:szCs w:val="26"/>
        </w:rPr>
        <w:t>Ngành:</w:t>
      </w:r>
      <w:r w:rsidRPr="00E81870">
        <w:rPr>
          <w:szCs w:val="26"/>
        </w:rPr>
        <w:tab/>
        <w:t xml:space="preserve">Khóa: </w:t>
      </w:r>
      <w:r w:rsidRPr="00E81870">
        <w:rPr>
          <w:szCs w:val="26"/>
        </w:rPr>
        <w:tab/>
      </w:r>
    </w:p>
    <w:p w14:paraId="2301A4E2" w14:textId="77777777" w:rsidR="00AF4014" w:rsidRPr="00E81870" w:rsidRDefault="00AF4014" w:rsidP="00AF4014">
      <w:pPr>
        <w:tabs>
          <w:tab w:val="right" w:leader="dot" w:pos="9360"/>
        </w:tabs>
        <w:spacing w:line="300" w:lineRule="auto"/>
        <w:rPr>
          <w:szCs w:val="26"/>
        </w:rPr>
      </w:pPr>
      <w:r w:rsidRPr="00E81870">
        <w:rPr>
          <w:szCs w:val="26"/>
        </w:rPr>
        <w:t>Tên đề tài:</w:t>
      </w:r>
      <w:r w:rsidRPr="00E81870">
        <w:rPr>
          <w:szCs w:val="26"/>
        </w:rPr>
        <w:tab/>
      </w:r>
    </w:p>
    <w:p w14:paraId="111F46D9" w14:textId="77777777" w:rsidR="00AF4014" w:rsidRPr="00E81870" w:rsidRDefault="00AF4014" w:rsidP="00AF4014">
      <w:pPr>
        <w:tabs>
          <w:tab w:val="right" w:leader="dot" w:pos="9360"/>
        </w:tabs>
        <w:spacing w:line="300" w:lineRule="auto"/>
        <w:rPr>
          <w:szCs w:val="26"/>
        </w:rPr>
      </w:pPr>
      <w:r w:rsidRPr="00E81870">
        <w:rPr>
          <w:szCs w:val="26"/>
        </w:rPr>
        <w:tab/>
      </w:r>
    </w:p>
    <w:p w14:paraId="77EDB704" w14:textId="77777777" w:rsidR="00AF4014" w:rsidRPr="00E81870" w:rsidRDefault="00AF4014" w:rsidP="00AF4014">
      <w:pPr>
        <w:tabs>
          <w:tab w:val="right" w:leader="dot" w:pos="9360"/>
        </w:tabs>
        <w:spacing w:line="300" w:lineRule="auto"/>
        <w:rPr>
          <w:szCs w:val="26"/>
        </w:rPr>
      </w:pPr>
      <w:r w:rsidRPr="00E81870">
        <w:rPr>
          <w:szCs w:val="26"/>
        </w:rPr>
        <w:tab/>
      </w:r>
    </w:p>
    <w:p w14:paraId="7592F987" w14:textId="77777777" w:rsidR="00AF4014" w:rsidRPr="00E81870" w:rsidRDefault="00AF4014" w:rsidP="00AF4014">
      <w:pPr>
        <w:tabs>
          <w:tab w:val="right" w:leader="dot" w:pos="9360"/>
        </w:tabs>
        <w:spacing w:line="300" w:lineRule="auto"/>
        <w:rPr>
          <w:szCs w:val="26"/>
          <w:lang w:eastAsia="zh-CN"/>
        </w:rPr>
      </w:pPr>
      <w:r w:rsidRPr="00E81870">
        <w:rPr>
          <w:szCs w:val="26"/>
        </w:rPr>
        <w:t>Họ và tên Giáo viên hướng dẫn:</w:t>
      </w:r>
      <w:r w:rsidRPr="00E81870">
        <w:rPr>
          <w:szCs w:val="26"/>
        </w:rPr>
        <w:tab/>
      </w:r>
    </w:p>
    <w:p w14:paraId="227BB199" w14:textId="77777777" w:rsidR="00AF4014" w:rsidRPr="00E81870" w:rsidRDefault="00AF4014" w:rsidP="00AF4014">
      <w:pPr>
        <w:tabs>
          <w:tab w:val="left" w:leader="dot" w:pos="5940"/>
          <w:tab w:val="right" w:leader="dot" w:pos="9360"/>
        </w:tabs>
        <w:spacing w:line="300" w:lineRule="auto"/>
        <w:rPr>
          <w:szCs w:val="26"/>
        </w:rPr>
      </w:pPr>
      <w:r w:rsidRPr="00E81870">
        <w:rPr>
          <w:szCs w:val="26"/>
        </w:rPr>
        <w:t xml:space="preserve">Chức danh:  </w:t>
      </w:r>
      <w:r w:rsidRPr="00E81870">
        <w:rPr>
          <w:szCs w:val="26"/>
        </w:rPr>
        <w:tab/>
        <w:t xml:space="preserve">Học vị: </w:t>
      </w:r>
      <w:r w:rsidRPr="00E81870">
        <w:rPr>
          <w:szCs w:val="26"/>
        </w:rPr>
        <w:tab/>
      </w:r>
    </w:p>
    <w:p w14:paraId="7E58F04D" w14:textId="77777777" w:rsidR="00AF4014" w:rsidRPr="00E81870" w:rsidRDefault="00AF4014" w:rsidP="00AF4014">
      <w:pPr>
        <w:tabs>
          <w:tab w:val="right" w:leader="dot" w:pos="9360"/>
        </w:tabs>
        <w:spacing w:line="300" w:lineRule="auto"/>
        <w:jc w:val="center"/>
        <w:rPr>
          <w:b/>
          <w:szCs w:val="26"/>
        </w:rPr>
      </w:pPr>
      <w:r w:rsidRPr="00E81870">
        <w:rPr>
          <w:b/>
          <w:szCs w:val="26"/>
        </w:rPr>
        <w:t>NHẬN XÉT</w:t>
      </w:r>
    </w:p>
    <w:p w14:paraId="3507C33E" w14:textId="77777777" w:rsidR="00AF4014" w:rsidRPr="00E81870" w:rsidRDefault="00AF4014" w:rsidP="001E46CF">
      <w:pPr>
        <w:numPr>
          <w:ilvl w:val="0"/>
          <w:numId w:val="4"/>
        </w:numPr>
        <w:tabs>
          <w:tab w:val="right" w:pos="2880"/>
          <w:tab w:val="right" w:leader="dot" w:pos="9360"/>
          <w:tab w:val="left" w:pos="9540"/>
        </w:tabs>
        <w:spacing w:line="300" w:lineRule="auto"/>
        <w:rPr>
          <w:szCs w:val="26"/>
        </w:rPr>
      </w:pPr>
      <w:r w:rsidRPr="00E81870">
        <w:rPr>
          <w:szCs w:val="26"/>
        </w:rPr>
        <w:t>Nội dung đề tài:</w:t>
      </w:r>
    </w:p>
    <w:p w14:paraId="05D9F260"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1533FFFB"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06EFEF05"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DB13416"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5227FC58"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63089954"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5BEF11CB"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7D8A7042"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43019A2C"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2F84701D"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06CDD21E"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21028A9D"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798C67F9" w14:textId="77777777" w:rsidR="00AF4014" w:rsidRPr="00E81870" w:rsidRDefault="00AF4014" w:rsidP="001E46CF">
      <w:pPr>
        <w:numPr>
          <w:ilvl w:val="0"/>
          <w:numId w:val="4"/>
        </w:numPr>
        <w:tabs>
          <w:tab w:val="left" w:pos="2340"/>
          <w:tab w:val="right" w:leader="dot" w:pos="9360"/>
        </w:tabs>
        <w:spacing w:line="300" w:lineRule="auto"/>
        <w:rPr>
          <w:szCs w:val="26"/>
        </w:rPr>
      </w:pPr>
      <w:r w:rsidRPr="00E81870">
        <w:rPr>
          <w:szCs w:val="26"/>
        </w:rPr>
        <w:t>Ưu điểm:</w:t>
      </w:r>
    </w:p>
    <w:p w14:paraId="1A7DAB7A"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62283013"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3AC9310E"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536BABFE"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64B21B2B" w14:textId="77777777" w:rsidR="00AF4014" w:rsidRPr="00E81870" w:rsidRDefault="00AF4014" w:rsidP="001E46CF">
      <w:pPr>
        <w:numPr>
          <w:ilvl w:val="0"/>
          <w:numId w:val="4"/>
        </w:numPr>
        <w:tabs>
          <w:tab w:val="left" w:pos="2340"/>
          <w:tab w:val="right" w:leader="dot" w:pos="9360"/>
        </w:tabs>
        <w:spacing w:line="300" w:lineRule="auto"/>
        <w:rPr>
          <w:szCs w:val="26"/>
        </w:rPr>
      </w:pPr>
      <w:r w:rsidRPr="00E81870">
        <w:rPr>
          <w:szCs w:val="26"/>
        </w:rPr>
        <w:t>Khuyết điểm:</w:t>
      </w:r>
    </w:p>
    <w:p w14:paraId="1FC9300B"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0444CD4C"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5E849208"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1EE32A4E"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0BDAAD4F"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5F37614D" w14:textId="77777777" w:rsidR="00AF4014" w:rsidRPr="00E81870" w:rsidRDefault="00AF4014" w:rsidP="001E46CF">
      <w:pPr>
        <w:numPr>
          <w:ilvl w:val="0"/>
          <w:numId w:val="4"/>
        </w:numPr>
        <w:tabs>
          <w:tab w:val="left" w:pos="2340"/>
          <w:tab w:val="right" w:leader="dot" w:pos="9360"/>
        </w:tabs>
        <w:spacing w:line="300" w:lineRule="auto"/>
        <w:rPr>
          <w:szCs w:val="26"/>
        </w:rPr>
      </w:pPr>
      <w:r w:rsidRPr="00E81870">
        <w:rPr>
          <w:szCs w:val="26"/>
        </w:rPr>
        <w:lastRenderedPageBreak/>
        <w:t>Điểm mới đề tài:</w:t>
      </w:r>
    </w:p>
    <w:p w14:paraId="6A9CAA40"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173C4CF1"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7F607E68"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33DE5936"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74114927" w14:textId="77777777" w:rsidR="00AF4014" w:rsidRPr="00E81870" w:rsidRDefault="00AF4014" w:rsidP="00AF4014">
      <w:pPr>
        <w:tabs>
          <w:tab w:val="right" w:leader="dot" w:pos="9360"/>
        </w:tabs>
        <w:spacing w:line="300" w:lineRule="auto"/>
        <w:ind w:left="360"/>
        <w:rPr>
          <w:szCs w:val="26"/>
        </w:rPr>
      </w:pPr>
      <w:r w:rsidRPr="00E81870">
        <w:rPr>
          <w:szCs w:val="26"/>
        </w:rPr>
        <w:tab/>
      </w:r>
    </w:p>
    <w:p w14:paraId="56304385" w14:textId="77777777" w:rsidR="00AF4014" w:rsidRPr="00E81870" w:rsidRDefault="00AF4014" w:rsidP="001E46CF">
      <w:pPr>
        <w:numPr>
          <w:ilvl w:val="0"/>
          <w:numId w:val="4"/>
        </w:numPr>
        <w:tabs>
          <w:tab w:val="left" w:pos="2340"/>
          <w:tab w:val="right" w:leader="dot" w:pos="9360"/>
        </w:tabs>
        <w:spacing w:line="300" w:lineRule="auto"/>
        <w:rPr>
          <w:szCs w:val="26"/>
        </w:rPr>
      </w:pPr>
      <w:r w:rsidRPr="00E81870">
        <w:rPr>
          <w:szCs w:val="26"/>
        </w:rPr>
        <w:t>Giá trị thực trên đề tài:</w:t>
      </w:r>
    </w:p>
    <w:p w14:paraId="149B23F4"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1EBF0AEE"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22130449"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4E98245C"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DB7ADF8"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4A99E70C"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0D419D0A"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29324EC4" w14:textId="77777777" w:rsidR="00AF4014" w:rsidRPr="00E81870" w:rsidRDefault="00AF4014" w:rsidP="00AF4014">
      <w:pPr>
        <w:tabs>
          <w:tab w:val="left" w:pos="2340"/>
          <w:tab w:val="right" w:leader="dot" w:pos="9360"/>
        </w:tabs>
        <w:spacing w:line="300" w:lineRule="auto"/>
        <w:ind w:left="360"/>
        <w:rPr>
          <w:szCs w:val="26"/>
        </w:rPr>
      </w:pPr>
      <w:r w:rsidRPr="00E81870">
        <w:rPr>
          <w:szCs w:val="26"/>
        </w:rPr>
        <w:t>7. Đề nghị sửa chữa bổ sung:</w:t>
      </w:r>
    </w:p>
    <w:p w14:paraId="0A048FA5"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6C0769A2"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736C4AA2"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1C782084"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47841E93"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295D734"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96DABA6"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F5EDD44" w14:textId="77777777" w:rsidR="00AF4014" w:rsidRPr="00E81870" w:rsidRDefault="00AF4014" w:rsidP="00AF4014">
      <w:pPr>
        <w:tabs>
          <w:tab w:val="left" w:pos="2340"/>
          <w:tab w:val="right" w:leader="dot" w:pos="9360"/>
        </w:tabs>
        <w:spacing w:line="300" w:lineRule="auto"/>
        <w:ind w:left="360"/>
        <w:rPr>
          <w:szCs w:val="26"/>
        </w:rPr>
      </w:pPr>
      <w:r w:rsidRPr="00E81870">
        <w:rPr>
          <w:szCs w:val="26"/>
        </w:rPr>
        <w:t>8. Đánh giá:</w:t>
      </w:r>
    </w:p>
    <w:p w14:paraId="355B4B00"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0A591BEA"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17909C7A"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21CFBE34" w14:textId="77777777" w:rsidR="00AF4014" w:rsidRPr="00E81870" w:rsidRDefault="00AF4014" w:rsidP="00AF4014">
      <w:pPr>
        <w:tabs>
          <w:tab w:val="right" w:leader="dot" w:pos="9360"/>
          <w:tab w:val="right" w:leader="dot" w:pos="9540"/>
        </w:tabs>
        <w:spacing w:line="300" w:lineRule="auto"/>
        <w:ind w:left="360"/>
        <w:rPr>
          <w:szCs w:val="26"/>
        </w:rPr>
      </w:pPr>
      <w:r w:rsidRPr="00E81870">
        <w:rPr>
          <w:szCs w:val="26"/>
        </w:rPr>
        <w:tab/>
      </w:r>
    </w:p>
    <w:p w14:paraId="39C0881D" w14:textId="77777777" w:rsidR="00AF4014" w:rsidRPr="00E81870" w:rsidRDefault="00AF4014" w:rsidP="00AF4014">
      <w:pPr>
        <w:tabs>
          <w:tab w:val="center" w:pos="6840"/>
        </w:tabs>
        <w:spacing w:before="240"/>
        <w:ind w:left="357"/>
        <w:rPr>
          <w:szCs w:val="26"/>
        </w:rPr>
      </w:pPr>
      <w:r w:rsidRPr="00E81870">
        <w:rPr>
          <w:szCs w:val="26"/>
        </w:rPr>
        <w:tab/>
        <w:t>Trà Vinh</w:t>
      </w:r>
      <w:r w:rsidRPr="00E81870">
        <w:rPr>
          <w:i/>
          <w:szCs w:val="26"/>
        </w:rPr>
        <w:t xml:space="preserve">, ngày …… tháng …… năm </w:t>
      </w:r>
      <w:r w:rsidR="00F26458" w:rsidRPr="00E81870">
        <w:rPr>
          <w:i/>
          <w:szCs w:val="26"/>
        </w:rPr>
        <w:t>2024</w:t>
      </w:r>
    </w:p>
    <w:p w14:paraId="2A32955B" w14:textId="77777777" w:rsidR="00AF4014" w:rsidRPr="00E81870" w:rsidRDefault="00AF4014" w:rsidP="00AF4014">
      <w:pPr>
        <w:tabs>
          <w:tab w:val="center" w:pos="6840"/>
        </w:tabs>
        <w:ind w:left="360"/>
        <w:rPr>
          <w:szCs w:val="26"/>
        </w:rPr>
      </w:pPr>
      <w:r w:rsidRPr="00E81870">
        <w:rPr>
          <w:szCs w:val="26"/>
        </w:rPr>
        <w:tab/>
        <w:t xml:space="preserve">Giảng viên hướng dẫn </w:t>
      </w:r>
    </w:p>
    <w:p w14:paraId="71988F35" w14:textId="77777777" w:rsidR="00AF4014" w:rsidRPr="00E81870" w:rsidRDefault="00AF4014" w:rsidP="00AF4014">
      <w:pPr>
        <w:tabs>
          <w:tab w:val="center" w:pos="6840"/>
        </w:tabs>
        <w:ind w:left="360"/>
        <w:rPr>
          <w:szCs w:val="26"/>
        </w:rPr>
      </w:pPr>
      <w:r w:rsidRPr="00E81870">
        <w:rPr>
          <w:szCs w:val="26"/>
        </w:rPr>
        <w:tab/>
      </w:r>
      <w:r w:rsidRPr="00E81870">
        <w:rPr>
          <w:i/>
          <w:szCs w:val="26"/>
        </w:rPr>
        <w:t>(Ký &amp; ghi rõ họ tên)</w:t>
      </w:r>
    </w:p>
    <w:p w14:paraId="04BAEB94" w14:textId="77777777" w:rsidR="00AF4014" w:rsidRPr="00E81870" w:rsidRDefault="00AF4014" w:rsidP="00AF4014">
      <w:pPr>
        <w:jc w:val="center"/>
        <w:rPr>
          <w:b/>
          <w:i/>
        </w:rPr>
      </w:pPr>
      <w:r w:rsidRPr="00E81870">
        <w:rPr>
          <w:b/>
          <w:i/>
        </w:rPr>
        <w:t xml:space="preserve">          </w:t>
      </w:r>
    </w:p>
    <w:p w14:paraId="11EC420B" w14:textId="77777777" w:rsidR="00AF4014" w:rsidRPr="00E81870" w:rsidRDefault="00AF4014" w:rsidP="00AF4014">
      <w:pPr>
        <w:spacing w:after="160" w:line="259" w:lineRule="auto"/>
        <w:rPr>
          <w:b/>
          <w:i/>
        </w:rPr>
      </w:pPr>
      <w:r w:rsidRPr="00E81870">
        <w:rPr>
          <w:b/>
          <w:i/>
        </w:rPr>
        <w:br w:type="page"/>
      </w:r>
    </w:p>
    <w:p w14:paraId="788D68B7" w14:textId="04FF7D96" w:rsidR="005F222E" w:rsidRPr="00E81870" w:rsidRDefault="00AF4014" w:rsidP="00DF342B">
      <w:pPr>
        <w:pStyle w:val="Heading1"/>
        <w:numPr>
          <w:ilvl w:val="0"/>
          <w:numId w:val="0"/>
        </w:numPr>
      </w:pPr>
      <w:bookmarkStart w:id="6" w:name="_Toc173335232"/>
      <w:r w:rsidRPr="00E81870">
        <w:lastRenderedPageBreak/>
        <w:t>MỤC LỤC</w:t>
      </w:r>
      <w:bookmarkEnd w:id="6"/>
    </w:p>
    <w:bookmarkStart w:id="7" w:name="_Toc169011547" w:displacedByCustomXml="next"/>
    <w:bookmarkStart w:id="8" w:name="_Toc169613514" w:displacedByCustomXml="next"/>
    <w:sdt>
      <w:sdtPr>
        <w:rPr>
          <w:rFonts w:ascii="Times New Roman" w:eastAsia="Times New Roman" w:hAnsi="Times New Roman" w:cs="Times New Roman"/>
          <w:color w:val="auto"/>
          <w:sz w:val="26"/>
          <w:szCs w:val="24"/>
        </w:rPr>
        <w:id w:val="192893354"/>
        <w:docPartObj>
          <w:docPartGallery w:val="Table of Contents"/>
          <w:docPartUnique/>
        </w:docPartObj>
      </w:sdtPr>
      <w:sdtEndPr>
        <w:rPr>
          <w:b/>
          <w:bCs/>
        </w:rPr>
      </w:sdtEndPr>
      <w:sdtContent>
        <w:p w14:paraId="73A7008F" w14:textId="355229E8" w:rsidR="00DF342B" w:rsidRPr="00E81870" w:rsidRDefault="00DF342B">
          <w:pPr>
            <w:pStyle w:val="TOCHeading"/>
          </w:pPr>
        </w:p>
        <w:p w14:paraId="1987EEE6" w14:textId="3A59A15E" w:rsidR="00F51D74" w:rsidRDefault="00DF342B">
          <w:pPr>
            <w:pStyle w:val="TOC1"/>
            <w:rPr>
              <w:rFonts w:asciiTheme="minorHAnsi" w:eastAsiaTheme="minorEastAsia" w:hAnsiTheme="minorHAnsi" w:cstheme="minorBidi"/>
              <w:b w:val="0"/>
              <w:kern w:val="2"/>
              <w:sz w:val="24"/>
              <w:lang w:val="en-US"/>
              <w14:ligatures w14:val="standardContextual"/>
            </w:rPr>
          </w:pPr>
          <w:r w:rsidRPr="00E81870">
            <w:rPr>
              <w:noProof w:val="0"/>
            </w:rPr>
            <w:fldChar w:fldCharType="begin"/>
          </w:r>
          <w:r w:rsidRPr="00E81870">
            <w:rPr>
              <w:noProof w:val="0"/>
            </w:rPr>
            <w:instrText xml:space="preserve"> TOC \o "1-3" \h \z \u </w:instrText>
          </w:r>
          <w:r w:rsidRPr="00E81870">
            <w:rPr>
              <w:noProof w:val="0"/>
            </w:rPr>
            <w:fldChar w:fldCharType="separate"/>
          </w:r>
          <w:hyperlink w:anchor="_Toc173335230" w:history="1">
            <w:r w:rsidR="00F51D74" w:rsidRPr="00FA60ED">
              <w:rPr>
                <w:rStyle w:val="Hyperlink"/>
              </w:rPr>
              <w:t>LỜI MỞ ĐẦU</w:t>
            </w:r>
            <w:r w:rsidR="00F51D74">
              <w:rPr>
                <w:webHidden/>
              </w:rPr>
              <w:tab/>
            </w:r>
            <w:r w:rsidR="00F51D74">
              <w:rPr>
                <w:webHidden/>
                <w:lang w:val="en-US"/>
              </w:rPr>
              <w:tab/>
            </w:r>
            <w:r w:rsidR="00F51D74">
              <w:rPr>
                <w:webHidden/>
              </w:rPr>
              <w:fldChar w:fldCharType="begin"/>
            </w:r>
            <w:r w:rsidR="00F51D74">
              <w:rPr>
                <w:webHidden/>
              </w:rPr>
              <w:instrText xml:space="preserve"> PAGEREF _Toc173335230 \h </w:instrText>
            </w:r>
            <w:r w:rsidR="00F51D74">
              <w:rPr>
                <w:webHidden/>
              </w:rPr>
            </w:r>
            <w:r w:rsidR="00F51D74">
              <w:rPr>
                <w:webHidden/>
              </w:rPr>
              <w:fldChar w:fldCharType="separate"/>
            </w:r>
            <w:r w:rsidR="00F51D74">
              <w:rPr>
                <w:webHidden/>
              </w:rPr>
              <w:t>i</w:t>
            </w:r>
            <w:r w:rsidR="00F51D74">
              <w:rPr>
                <w:webHidden/>
              </w:rPr>
              <w:fldChar w:fldCharType="end"/>
            </w:r>
          </w:hyperlink>
        </w:p>
        <w:p w14:paraId="0EE4A77A" w14:textId="1B905DB4"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1" w:history="1">
            <w:r w:rsidR="00F51D74" w:rsidRPr="00FA60ED">
              <w:rPr>
                <w:rStyle w:val="Hyperlink"/>
              </w:rPr>
              <w:t>LỜI CẢM ƠN</w:t>
            </w:r>
            <w:r w:rsidR="00F51D74">
              <w:rPr>
                <w:webHidden/>
              </w:rPr>
              <w:tab/>
            </w:r>
            <w:r w:rsidR="00F51D74">
              <w:rPr>
                <w:webHidden/>
                <w:lang w:val="en-US"/>
              </w:rPr>
              <w:tab/>
            </w:r>
            <w:r w:rsidR="00F51D74">
              <w:rPr>
                <w:webHidden/>
              </w:rPr>
              <w:fldChar w:fldCharType="begin"/>
            </w:r>
            <w:r w:rsidR="00F51D74">
              <w:rPr>
                <w:webHidden/>
              </w:rPr>
              <w:instrText xml:space="preserve"> PAGEREF _Toc173335231 \h </w:instrText>
            </w:r>
            <w:r w:rsidR="00F51D74">
              <w:rPr>
                <w:webHidden/>
              </w:rPr>
            </w:r>
            <w:r w:rsidR="00F51D74">
              <w:rPr>
                <w:webHidden/>
              </w:rPr>
              <w:fldChar w:fldCharType="separate"/>
            </w:r>
            <w:r w:rsidR="00F51D74">
              <w:rPr>
                <w:webHidden/>
              </w:rPr>
              <w:t>ii</w:t>
            </w:r>
            <w:r w:rsidR="00F51D74">
              <w:rPr>
                <w:webHidden/>
              </w:rPr>
              <w:fldChar w:fldCharType="end"/>
            </w:r>
          </w:hyperlink>
        </w:p>
        <w:p w14:paraId="74F9B674" w14:textId="0C6791F8"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2" w:history="1">
            <w:r w:rsidR="00F51D74" w:rsidRPr="00FA60ED">
              <w:rPr>
                <w:rStyle w:val="Hyperlink"/>
              </w:rPr>
              <w:t>MỤC LỤC</w:t>
            </w:r>
            <w:r w:rsidR="00F51D74">
              <w:rPr>
                <w:webHidden/>
              </w:rPr>
              <w:tab/>
            </w:r>
            <w:r w:rsidR="00F51D74">
              <w:rPr>
                <w:webHidden/>
                <w:lang w:val="en-US"/>
              </w:rPr>
              <w:tab/>
            </w:r>
            <w:r w:rsidR="00F51D74">
              <w:rPr>
                <w:webHidden/>
              </w:rPr>
              <w:fldChar w:fldCharType="begin"/>
            </w:r>
            <w:r w:rsidR="00F51D74">
              <w:rPr>
                <w:webHidden/>
              </w:rPr>
              <w:instrText xml:space="preserve"> PAGEREF _Toc173335232 \h </w:instrText>
            </w:r>
            <w:r w:rsidR="00F51D74">
              <w:rPr>
                <w:webHidden/>
              </w:rPr>
            </w:r>
            <w:r w:rsidR="00F51D74">
              <w:rPr>
                <w:webHidden/>
              </w:rPr>
              <w:fldChar w:fldCharType="separate"/>
            </w:r>
            <w:r w:rsidR="00F51D74">
              <w:rPr>
                <w:webHidden/>
              </w:rPr>
              <w:t>vi</w:t>
            </w:r>
            <w:r w:rsidR="00F51D74">
              <w:rPr>
                <w:webHidden/>
              </w:rPr>
              <w:fldChar w:fldCharType="end"/>
            </w:r>
          </w:hyperlink>
        </w:p>
        <w:p w14:paraId="2AD976C1" w14:textId="4273C74C"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3" w:history="1">
            <w:r w:rsidR="00F51D74" w:rsidRPr="00FA60ED">
              <w:rPr>
                <w:rStyle w:val="Hyperlink"/>
              </w:rPr>
              <w:t>DANH MỤC CÁC HÌNH</w:t>
            </w:r>
            <w:r w:rsidR="00F51D74">
              <w:rPr>
                <w:webHidden/>
              </w:rPr>
              <w:tab/>
            </w:r>
            <w:r w:rsidR="00F51D74">
              <w:rPr>
                <w:webHidden/>
              </w:rPr>
              <w:fldChar w:fldCharType="begin"/>
            </w:r>
            <w:r w:rsidR="00F51D74">
              <w:rPr>
                <w:webHidden/>
              </w:rPr>
              <w:instrText xml:space="preserve"> PAGEREF _Toc173335233 \h </w:instrText>
            </w:r>
            <w:r w:rsidR="00F51D74">
              <w:rPr>
                <w:webHidden/>
              </w:rPr>
            </w:r>
            <w:r w:rsidR="00F51D74">
              <w:rPr>
                <w:webHidden/>
              </w:rPr>
              <w:fldChar w:fldCharType="separate"/>
            </w:r>
            <w:r w:rsidR="00F51D74">
              <w:rPr>
                <w:webHidden/>
              </w:rPr>
              <w:t>ix</w:t>
            </w:r>
            <w:r w:rsidR="00F51D74">
              <w:rPr>
                <w:webHidden/>
              </w:rPr>
              <w:fldChar w:fldCharType="end"/>
            </w:r>
          </w:hyperlink>
        </w:p>
        <w:p w14:paraId="73AD9244" w14:textId="542104D1"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4" w:history="1">
            <w:r w:rsidR="00F51D74" w:rsidRPr="00FA60ED">
              <w:rPr>
                <w:rStyle w:val="Hyperlink"/>
              </w:rPr>
              <w:t>DANH MỤC CÁC BẢNG</w:t>
            </w:r>
            <w:r w:rsidR="00F51D74">
              <w:rPr>
                <w:webHidden/>
              </w:rPr>
              <w:tab/>
            </w:r>
            <w:r w:rsidR="00F51D74">
              <w:rPr>
                <w:webHidden/>
              </w:rPr>
              <w:fldChar w:fldCharType="begin"/>
            </w:r>
            <w:r w:rsidR="00F51D74">
              <w:rPr>
                <w:webHidden/>
              </w:rPr>
              <w:instrText xml:space="preserve"> PAGEREF _Toc173335234 \h </w:instrText>
            </w:r>
            <w:r w:rsidR="00F51D74">
              <w:rPr>
                <w:webHidden/>
              </w:rPr>
            </w:r>
            <w:r w:rsidR="00F51D74">
              <w:rPr>
                <w:webHidden/>
              </w:rPr>
              <w:fldChar w:fldCharType="separate"/>
            </w:r>
            <w:r w:rsidR="00F51D74">
              <w:rPr>
                <w:webHidden/>
              </w:rPr>
              <w:t>xi</w:t>
            </w:r>
            <w:r w:rsidR="00F51D74">
              <w:rPr>
                <w:webHidden/>
              </w:rPr>
              <w:fldChar w:fldCharType="end"/>
            </w:r>
          </w:hyperlink>
        </w:p>
        <w:p w14:paraId="64D137D5" w14:textId="2671FD6F"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5" w:history="1">
            <w:r w:rsidR="00F51D74" w:rsidRPr="00FA60ED">
              <w:rPr>
                <w:rStyle w:val="Hyperlink"/>
              </w:rPr>
              <w:t>DANH MỤC TỪ VIẾT TẮT</w:t>
            </w:r>
            <w:r w:rsidR="00F51D74">
              <w:rPr>
                <w:webHidden/>
              </w:rPr>
              <w:tab/>
            </w:r>
            <w:r w:rsidR="00F51D74">
              <w:rPr>
                <w:webHidden/>
              </w:rPr>
              <w:fldChar w:fldCharType="begin"/>
            </w:r>
            <w:r w:rsidR="00F51D74">
              <w:rPr>
                <w:webHidden/>
              </w:rPr>
              <w:instrText xml:space="preserve"> PAGEREF _Toc173335235 \h </w:instrText>
            </w:r>
            <w:r w:rsidR="00F51D74">
              <w:rPr>
                <w:webHidden/>
              </w:rPr>
            </w:r>
            <w:r w:rsidR="00F51D74">
              <w:rPr>
                <w:webHidden/>
              </w:rPr>
              <w:fldChar w:fldCharType="separate"/>
            </w:r>
            <w:r w:rsidR="00F51D74">
              <w:rPr>
                <w:webHidden/>
              </w:rPr>
              <w:t>xii</w:t>
            </w:r>
            <w:r w:rsidR="00F51D74">
              <w:rPr>
                <w:webHidden/>
              </w:rPr>
              <w:fldChar w:fldCharType="end"/>
            </w:r>
          </w:hyperlink>
        </w:p>
        <w:p w14:paraId="4957CD68" w14:textId="3D27224E"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36" w:history="1">
            <w:r w:rsidR="00F51D74" w:rsidRPr="00FA60ED">
              <w:rPr>
                <w:rStyle w:val="Hyperlink"/>
              </w:rPr>
              <w:t>CHƯƠNG 1.</w:t>
            </w:r>
            <w:r w:rsidR="00F51D74">
              <w:rPr>
                <w:rFonts w:asciiTheme="minorHAnsi" w:eastAsiaTheme="minorEastAsia" w:hAnsiTheme="minorHAnsi" w:cstheme="minorBidi"/>
                <w:b w:val="0"/>
                <w:kern w:val="2"/>
                <w:sz w:val="24"/>
                <w:lang w:val="en-US"/>
                <w14:ligatures w14:val="standardContextual"/>
              </w:rPr>
              <w:tab/>
            </w:r>
            <w:r w:rsidR="00F51D74" w:rsidRPr="00FA60ED">
              <w:rPr>
                <w:rStyle w:val="Hyperlink"/>
              </w:rPr>
              <w:t>ĐẶT VẤN ĐỀ</w:t>
            </w:r>
            <w:r w:rsidR="00F51D74">
              <w:rPr>
                <w:webHidden/>
              </w:rPr>
              <w:tab/>
            </w:r>
            <w:r w:rsidR="00F51D74">
              <w:rPr>
                <w:webHidden/>
              </w:rPr>
              <w:fldChar w:fldCharType="begin"/>
            </w:r>
            <w:r w:rsidR="00F51D74">
              <w:rPr>
                <w:webHidden/>
              </w:rPr>
              <w:instrText xml:space="preserve"> PAGEREF _Toc173335236 \h </w:instrText>
            </w:r>
            <w:r w:rsidR="00F51D74">
              <w:rPr>
                <w:webHidden/>
              </w:rPr>
            </w:r>
            <w:r w:rsidR="00F51D74">
              <w:rPr>
                <w:webHidden/>
              </w:rPr>
              <w:fldChar w:fldCharType="separate"/>
            </w:r>
            <w:r w:rsidR="00F51D74">
              <w:rPr>
                <w:webHidden/>
              </w:rPr>
              <w:t>1</w:t>
            </w:r>
            <w:r w:rsidR="00F51D74">
              <w:rPr>
                <w:webHidden/>
              </w:rPr>
              <w:fldChar w:fldCharType="end"/>
            </w:r>
          </w:hyperlink>
        </w:p>
        <w:p w14:paraId="486FDF41" w14:textId="26E57442" w:rsidR="00F51D74" w:rsidRDefault="00000000">
          <w:pPr>
            <w:pStyle w:val="TOC2"/>
            <w:rPr>
              <w:rFonts w:asciiTheme="minorHAnsi" w:eastAsiaTheme="minorEastAsia" w:hAnsiTheme="minorHAnsi" w:cstheme="minorBidi"/>
              <w:kern w:val="2"/>
              <w:sz w:val="24"/>
              <w:lang w:val="en-US"/>
              <w14:ligatures w14:val="standardContextual"/>
            </w:rPr>
          </w:pPr>
          <w:hyperlink w:anchor="_Toc173335237" w:history="1">
            <w:r w:rsidR="00F51D74" w:rsidRPr="00FA60ED">
              <w:rPr>
                <w:rStyle w:val="Hyperlink"/>
              </w:rPr>
              <w:t>1.1. Lý do chọn đề tài</w:t>
            </w:r>
            <w:r w:rsidR="00F51D74">
              <w:rPr>
                <w:webHidden/>
              </w:rPr>
              <w:tab/>
            </w:r>
            <w:r w:rsidR="00F51D74">
              <w:rPr>
                <w:webHidden/>
              </w:rPr>
              <w:fldChar w:fldCharType="begin"/>
            </w:r>
            <w:r w:rsidR="00F51D74">
              <w:rPr>
                <w:webHidden/>
              </w:rPr>
              <w:instrText xml:space="preserve"> PAGEREF _Toc173335237 \h </w:instrText>
            </w:r>
            <w:r w:rsidR="00F51D74">
              <w:rPr>
                <w:webHidden/>
              </w:rPr>
            </w:r>
            <w:r w:rsidR="00F51D74">
              <w:rPr>
                <w:webHidden/>
              </w:rPr>
              <w:fldChar w:fldCharType="separate"/>
            </w:r>
            <w:r w:rsidR="00F51D74">
              <w:rPr>
                <w:webHidden/>
              </w:rPr>
              <w:t>1</w:t>
            </w:r>
            <w:r w:rsidR="00F51D74">
              <w:rPr>
                <w:webHidden/>
              </w:rPr>
              <w:fldChar w:fldCharType="end"/>
            </w:r>
          </w:hyperlink>
        </w:p>
        <w:p w14:paraId="06D49D9A" w14:textId="6D23053C" w:rsidR="00F51D74" w:rsidRDefault="00000000">
          <w:pPr>
            <w:pStyle w:val="TOC2"/>
            <w:rPr>
              <w:rFonts w:asciiTheme="minorHAnsi" w:eastAsiaTheme="minorEastAsia" w:hAnsiTheme="minorHAnsi" w:cstheme="minorBidi"/>
              <w:kern w:val="2"/>
              <w:sz w:val="24"/>
              <w:lang w:val="en-US"/>
              <w14:ligatures w14:val="standardContextual"/>
            </w:rPr>
          </w:pPr>
          <w:hyperlink w:anchor="_Toc173335238" w:history="1">
            <w:r w:rsidR="00F51D74" w:rsidRPr="00FA60ED">
              <w:rPr>
                <w:rStyle w:val="Hyperlink"/>
              </w:rPr>
              <w:t>1.2. Mục tiêu nghiên cứu</w:t>
            </w:r>
            <w:r w:rsidR="00F51D74">
              <w:rPr>
                <w:webHidden/>
              </w:rPr>
              <w:tab/>
            </w:r>
            <w:r w:rsidR="00F51D74">
              <w:rPr>
                <w:webHidden/>
              </w:rPr>
              <w:fldChar w:fldCharType="begin"/>
            </w:r>
            <w:r w:rsidR="00F51D74">
              <w:rPr>
                <w:webHidden/>
              </w:rPr>
              <w:instrText xml:space="preserve"> PAGEREF _Toc173335238 \h </w:instrText>
            </w:r>
            <w:r w:rsidR="00F51D74">
              <w:rPr>
                <w:webHidden/>
              </w:rPr>
            </w:r>
            <w:r w:rsidR="00F51D74">
              <w:rPr>
                <w:webHidden/>
              </w:rPr>
              <w:fldChar w:fldCharType="separate"/>
            </w:r>
            <w:r w:rsidR="00F51D74">
              <w:rPr>
                <w:webHidden/>
              </w:rPr>
              <w:t>1</w:t>
            </w:r>
            <w:r w:rsidR="00F51D74">
              <w:rPr>
                <w:webHidden/>
              </w:rPr>
              <w:fldChar w:fldCharType="end"/>
            </w:r>
          </w:hyperlink>
        </w:p>
        <w:p w14:paraId="25AEE062" w14:textId="30F42E17" w:rsidR="00F51D74" w:rsidRDefault="00000000">
          <w:pPr>
            <w:pStyle w:val="TOC2"/>
            <w:rPr>
              <w:rFonts w:asciiTheme="minorHAnsi" w:eastAsiaTheme="minorEastAsia" w:hAnsiTheme="minorHAnsi" w:cstheme="minorBidi"/>
              <w:kern w:val="2"/>
              <w:sz w:val="24"/>
              <w:lang w:val="en-US"/>
              <w14:ligatures w14:val="standardContextual"/>
            </w:rPr>
          </w:pPr>
          <w:hyperlink w:anchor="_Toc173335239" w:history="1">
            <w:r w:rsidR="00F51D74" w:rsidRPr="00FA60ED">
              <w:rPr>
                <w:rStyle w:val="Hyperlink"/>
              </w:rPr>
              <w:t>1.3. Nội dung nghiên cứu</w:t>
            </w:r>
            <w:r w:rsidR="00F51D74">
              <w:rPr>
                <w:webHidden/>
              </w:rPr>
              <w:tab/>
            </w:r>
            <w:r w:rsidR="00F51D74">
              <w:rPr>
                <w:webHidden/>
              </w:rPr>
              <w:fldChar w:fldCharType="begin"/>
            </w:r>
            <w:r w:rsidR="00F51D74">
              <w:rPr>
                <w:webHidden/>
              </w:rPr>
              <w:instrText xml:space="preserve"> PAGEREF _Toc173335239 \h </w:instrText>
            </w:r>
            <w:r w:rsidR="00F51D74">
              <w:rPr>
                <w:webHidden/>
              </w:rPr>
            </w:r>
            <w:r w:rsidR="00F51D74">
              <w:rPr>
                <w:webHidden/>
              </w:rPr>
              <w:fldChar w:fldCharType="separate"/>
            </w:r>
            <w:r w:rsidR="00F51D74">
              <w:rPr>
                <w:webHidden/>
              </w:rPr>
              <w:t>1</w:t>
            </w:r>
            <w:r w:rsidR="00F51D74">
              <w:rPr>
                <w:webHidden/>
              </w:rPr>
              <w:fldChar w:fldCharType="end"/>
            </w:r>
          </w:hyperlink>
        </w:p>
        <w:p w14:paraId="40E2D55C" w14:textId="6D1FB036" w:rsidR="00F51D74" w:rsidRDefault="00000000">
          <w:pPr>
            <w:pStyle w:val="TOC2"/>
            <w:rPr>
              <w:rFonts w:asciiTheme="minorHAnsi" w:eastAsiaTheme="minorEastAsia" w:hAnsiTheme="minorHAnsi" w:cstheme="minorBidi"/>
              <w:kern w:val="2"/>
              <w:sz w:val="24"/>
              <w:lang w:val="en-US"/>
              <w14:ligatures w14:val="standardContextual"/>
            </w:rPr>
          </w:pPr>
          <w:hyperlink w:anchor="_Toc173335240" w:history="1">
            <w:r w:rsidR="00F51D74" w:rsidRPr="00FA60ED">
              <w:rPr>
                <w:rStyle w:val="Hyperlink"/>
              </w:rPr>
              <w:t>1.4. Đối tượng và phạm vi nghiên cứu</w:t>
            </w:r>
            <w:r w:rsidR="00F51D74">
              <w:rPr>
                <w:webHidden/>
              </w:rPr>
              <w:tab/>
            </w:r>
            <w:r w:rsidR="00F51D74">
              <w:rPr>
                <w:webHidden/>
              </w:rPr>
              <w:fldChar w:fldCharType="begin"/>
            </w:r>
            <w:r w:rsidR="00F51D74">
              <w:rPr>
                <w:webHidden/>
              </w:rPr>
              <w:instrText xml:space="preserve"> PAGEREF _Toc173335240 \h </w:instrText>
            </w:r>
            <w:r w:rsidR="00F51D74">
              <w:rPr>
                <w:webHidden/>
              </w:rPr>
            </w:r>
            <w:r w:rsidR="00F51D74">
              <w:rPr>
                <w:webHidden/>
              </w:rPr>
              <w:fldChar w:fldCharType="separate"/>
            </w:r>
            <w:r w:rsidR="00F51D74">
              <w:rPr>
                <w:webHidden/>
              </w:rPr>
              <w:t>2</w:t>
            </w:r>
            <w:r w:rsidR="00F51D74">
              <w:rPr>
                <w:webHidden/>
              </w:rPr>
              <w:fldChar w:fldCharType="end"/>
            </w:r>
          </w:hyperlink>
        </w:p>
        <w:p w14:paraId="59200861" w14:textId="1ECF35FD" w:rsidR="00F51D74" w:rsidRDefault="00000000">
          <w:pPr>
            <w:pStyle w:val="TOC2"/>
            <w:rPr>
              <w:rFonts w:asciiTheme="minorHAnsi" w:eastAsiaTheme="minorEastAsia" w:hAnsiTheme="minorHAnsi" w:cstheme="minorBidi"/>
              <w:kern w:val="2"/>
              <w:sz w:val="24"/>
              <w:lang w:val="en-US"/>
              <w14:ligatures w14:val="standardContextual"/>
            </w:rPr>
          </w:pPr>
          <w:hyperlink w:anchor="_Toc173335241" w:history="1">
            <w:r w:rsidR="00F51D74" w:rsidRPr="00FA60ED">
              <w:rPr>
                <w:rStyle w:val="Hyperlink"/>
              </w:rPr>
              <w:t>1.5. Phương pháp nghiên cứu</w:t>
            </w:r>
            <w:r w:rsidR="00F51D74">
              <w:rPr>
                <w:webHidden/>
              </w:rPr>
              <w:tab/>
            </w:r>
            <w:r w:rsidR="00F51D74">
              <w:rPr>
                <w:webHidden/>
              </w:rPr>
              <w:fldChar w:fldCharType="begin"/>
            </w:r>
            <w:r w:rsidR="00F51D74">
              <w:rPr>
                <w:webHidden/>
              </w:rPr>
              <w:instrText xml:space="preserve"> PAGEREF _Toc173335241 \h </w:instrText>
            </w:r>
            <w:r w:rsidR="00F51D74">
              <w:rPr>
                <w:webHidden/>
              </w:rPr>
            </w:r>
            <w:r w:rsidR="00F51D74">
              <w:rPr>
                <w:webHidden/>
              </w:rPr>
              <w:fldChar w:fldCharType="separate"/>
            </w:r>
            <w:r w:rsidR="00F51D74">
              <w:rPr>
                <w:webHidden/>
              </w:rPr>
              <w:t>2</w:t>
            </w:r>
            <w:r w:rsidR="00F51D74">
              <w:rPr>
                <w:webHidden/>
              </w:rPr>
              <w:fldChar w:fldCharType="end"/>
            </w:r>
          </w:hyperlink>
        </w:p>
        <w:p w14:paraId="3CEE68E6" w14:textId="3295856B"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42" w:history="1">
            <w:r w:rsidR="00F51D74" w:rsidRPr="00FA60ED">
              <w:rPr>
                <w:rStyle w:val="Hyperlink"/>
              </w:rPr>
              <w:t>CHƯƠNG 2.</w:t>
            </w:r>
            <w:r w:rsidR="00F51D74">
              <w:rPr>
                <w:rFonts w:asciiTheme="minorHAnsi" w:eastAsiaTheme="minorEastAsia" w:hAnsiTheme="minorHAnsi" w:cstheme="minorBidi"/>
                <w:b w:val="0"/>
                <w:kern w:val="2"/>
                <w:sz w:val="24"/>
                <w:lang w:val="en-US"/>
                <w14:ligatures w14:val="standardContextual"/>
              </w:rPr>
              <w:tab/>
            </w:r>
            <w:r w:rsidR="00F51D74" w:rsidRPr="00FA60ED">
              <w:rPr>
                <w:rStyle w:val="Hyperlink"/>
              </w:rPr>
              <w:t>CƠ SỞ LÝ THUYẾT</w:t>
            </w:r>
            <w:r w:rsidR="00F51D74">
              <w:rPr>
                <w:webHidden/>
              </w:rPr>
              <w:tab/>
            </w:r>
            <w:r w:rsidR="00F51D74">
              <w:rPr>
                <w:webHidden/>
              </w:rPr>
              <w:fldChar w:fldCharType="begin"/>
            </w:r>
            <w:r w:rsidR="00F51D74">
              <w:rPr>
                <w:webHidden/>
              </w:rPr>
              <w:instrText xml:space="preserve"> PAGEREF _Toc173335242 \h </w:instrText>
            </w:r>
            <w:r w:rsidR="00F51D74">
              <w:rPr>
                <w:webHidden/>
              </w:rPr>
            </w:r>
            <w:r w:rsidR="00F51D74">
              <w:rPr>
                <w:webHidden/>
              </w:rPr>
              <w:fldChar w:fldCharType="separate"/>
            </w:r>
            <w:r w:rsidR="00F51D74">
              <w:rPr>
                <w:webHidden/>
              </w:rPr>
              <w:t>3</w:t>
            </w:r>
            <w:r w:rsidR="00F51D74">
              <w:rPr>
                <w:webHidden/>
              </w:rPr>
              <w:fldChar w:fldCharType="end"/>
            </w:r>
          </w:hyperlink>
        </w:p>
        <w:p w14:paraId="213B1C78" w14:textId="615FC4C9" w:rsidR="00F51D74" w:rsidRDefault="00000000">
          <w:pPr>
            <w:pStyle w:val="TOC2"/>
            <w:rPr>
              <w:rFonts w:asciiTheme="minorHAnsi" w:eastAsiaTheme="minorEastAsia" w:hAnsiTheme="minorHAnsi" w:cstheme="minorBidi"/>
              <w:kern w:val="2"/>
              <w:sz w:val="24"/>
              <w:lang w:val="en-US"/>
              <w14:ligatures w14:val="standardContextual"/>
            </w:rPr>
          </w:pPr>
          <w:hyperlink w:anchor="_Toc173335243" w:history="1">
            <w:r w:rsidR="00F51D74" w:rsidRPr="00FA60ED">
              <w:rPr>
                <w:rStyle w:val="Hyperlink"/>
              </w:rPr>
              <w:t>2.1. Cơ sở lý thuyết</w:t>
            </w:r>
            <w:r w:rsidR="00F51D74">
              <w:rPr>
                <w:webHidden/>
              </w:rPr>
              <w:tab/>
            </w:r>
            <w:r w:rsidR="00F51D74">
              <w:rPr>
                <w:webHidden/>
              </w:rPr>
              <w:fldChar w:fldCharType="begin"/>
            </w:r>
            <w:r w:rsidR="00F51D74">
              <w:rPr>
                <w:webHidden/>
              </w:rPr>
              <w:instrText xml:space="preserve"> PAGEREF _Toc173335243 \h </w:instrText>
            </w:r>
            <w:r w:rsidR="00F51D74">
              <w:rPr>
                <w:webHidden/>
              </w:rPr>
            </w:r>
            <w:r w:rsidR="00F51D74">
              <w:rPr>
                <w:webHidden/>
              </w:rPr>
              <w:fldChar w:fldCharType="separate"/>
            </w:r>
            <w:r w:rsidR="00F51D74">
              <w:rPr>
                <w:webHidden/>
              </w:rPr>
              <w:t>3</w:t>
            </w:r>
            <w:r w:rsidR="00F51D74">
              <w:rPr>
                <w:webHidden/>
              </w:rPr>
              <w:fldChar w:fldCharType="end"/>
            </w:r>
          </w:hyperlink>
        </w:p>
        <w:p w14:paraId="73BFE40F" w14:textId="72FD1CA4"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4" w:history="1">
            <w:r w:rsidR="00F51D74" w:rsidRPr="00FA60ED">
              <w:rPr>
                <w:rStyle w:val="Hyperlink"/>
                <w:noProof/>
              </w:rPr>
              <w:t>2.1.1. HTML</w:t>
            </w:r>
            <w:r w:rsidR="00F51D74">
              <w:rPr>
                <w:noProof/>
                <w:webHidden/>
              </w:rPr>
              <w:tab/>
            </w:r>
            <w:r w:rsidR="00F51D74">
              <w:rPr>
                <w:noProof/>
                <w:webHidden/>
              </w:rPr>
              <w:fldChar w:fldCharType="begin"/>
            </w:r>
            <w:r w:rsidR="00F51D74">
              <w:rPr>
                <w:noProof/>
                <w:webHidden/>
              </w:rPr>
              <w:instrText xml:space="preserve"> PAGEREF _Toc173335244 \h </w:instrText>
            </w:r>
            <w:r w:rsidR="00F51D74">
              <w:rPr>
                <w:noProof/>
                <w:webHidden/>
              </w:rPr>
            </w:r>
            <w:r w:rsidR="00F51D74">
              <w:rPr>
                <w:noProof/>
                <w:webHidden/>
              </w:rPr>
              <w:fldChar w:fldCharType="separate"/>
            </w:r>
            <w:r w:rsidR="00F51D74">
              <w:rPr>
                <w:noProof/>
                <w:webHidden/>
              </w:rPr>
              <w:t>3</w:t>
            </w:r>
            <w:r w:rsidR="00F51D74">
              <w:rPr>
                <w:noProof/>
                <w:webHidden/>
              </w:rPr>
              <w:fldChar w:fldCharType="end"/>
            </w:r>
          </w:hyperlink>
        </w:p>
        <w:p w14:paraId="239D03B2" w14:textId="6ACF3AD2"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5" w:history="1">
            <w:r w:rsidR="00F51D74" w:rsidRPr="00FA60ED">
              <w:rPr>
                <w:rStyle w:val="Hyperlink"/>
                <w:noProof/>
              </w:rPr>
              <w:t>2.1.2. CSS</w:t>
            </w:r>
            <w:r w:rsidR="00F51D74">
              <w:rPr>
                <w:noProof/>
                <w:webHidden/>
              </w:rPr>
              <w:tab/>
            </w:r>
            <w:r w:rsidR="00F51D74">
              <w:rPr>
                <w:noProof/>
                <w:webHidden/>
              </w:rPr>
              <w:fldChar w:fldCharType="begin"/>
            </w:r>
            <w:r w:rsidR="00F51D74">
              <w:rPr>
                <w:noProof/>
                <w:webHidden/>
              </w:rPr>
              <w:instrText xml:space="preserve"> PAGEREF _Toc173335245 \h </w:instrText>
            </w:r>
            <w:r w:rsidR="00F51D74">
              <w:rPr>
                <w:noProof/>
                <w:webHidden/>
              </w:rPr>
            </w:r>
            <w:r w:rsidR="00F51D74">
              <w:rPr>
                <w:noProof/>
                <w:webHidden/>
              </w:rPr>
              <w:fldChar w:fldCharType="separate"/>
            </w:r>
            <w:r w:rsidR="00F51D74">
              <w:rPr>
                <w:noProof/>
                <w:webHidden/>
              </w:rPr>
              <w:t>4</w:t>
            </w:r>
            <w:r w:rsidR="00F51D74">
              <w:rPr>
                <w:noProof/>
                <w:webHidden/>
              </w:rPr>
              <w:fldChar w:fldCharType="end"/>
            </w:r>
          </w:hyperlink>
        </w:p>
        <w:p w14:paraId="59A37B09" w14:textId="20FEF4E4"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6" w:history="1">
            <w:r w:rsidR="00F51D74" w:rsidRPr="00FA60ED">
              <w:rPr>
                <w:rStyle w:val="Hyperlink"/>
                <w:noProof/>
              </w:rPr>
              <w:t>2.1.3. JavaScript</w:t>
            </w:r>
            <w:r w:rsidR="00F51D74">
              <w:rPr>
                <w:noProof/>
                <w:webHidden/>
              </w:rPr>
              <w:tab/>
            </w:r>
            <w:r w:rsidR="00F51D74">
              <w:rPr>
                <w:noProof/>
                <w:webHidden/>
              </w:rPr>
              <w:fldChar w:fldCharType="begin"/>
            </w:r>
            <w:r w:rsidR="00F51D74">
              <w:rPr>
                <w:noProof/>
                <w:webHidden/>
              </w:rPr>
              <w:instrText xml:space="preserve"> PAGEREF _Toc173335246 \h </w:instrText>
            </w:r>
            <w:r w:rsidR="00F51D74">
              <w:rPr>
                <w:noProof/>
                <w:webHidden/>
              </w:rPr>
            </w:r>
            <w:r w:rsidR="00F51D74">
              <w:rPr>
                <w:noProof/>
                <w:webHidden/>
              </w:rPr>
              <w:fldChar w:fldCharType="separate"/>
            </w:r>
            <w:r w:rsidR="00F51D74">
              <w:rPr>
                <w:noProof/>
                <w:webHidden/>
              </w:rPr>
              <w:t>5</w:t>
            </w:r>
            <w:r w:rsidR="00F51D74">
              <w:rPr>
                <w:noProof/>
                <w:webHidden/>
              </w:rPr>
              <w:fldChar w:fldCharType="end"/>
            </w:r>
          </w:hyperlink>
        </w:p>
        <w:p w14:paraId="6FB3EB06" w14:textId="194F37E8"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7" w:history="1">
            <w:r w:rsidR="00F51D74" w:rsidRPr="00FA60ED">
              <w:rPr>
                <w:rStyle w:val="Hyperlink"/>
                <w:noProof/>
              </w:rPr>
              <w:t>2.1.4. Bootstrap</w:t>
            </w:r>
            <w:r w:rsidR="00F51D74">
              <w:rPr>
                <w:noProof/>
                <w:webHidden/>
              </w:rPr>
              <w:tab/>
            </w:r>
            <w:r w:rsidR="00F51D74">
              <w:rPr>
                <w:noProof/>
                <w:webHidden/>
              </w:rPr>
              <w:fldChar w:fldCharType="begin"/>
            </w:r>
            <w:r w:rsidR="00F51D74">
              <w:rPr>
                <w:noProof/>
                <w:webHidden/>
              </w:rPr>
              <w:instrText xml:space="preserve"> PAGEREF _Toc173335247 \h </w:instrText>
            </w:r>
            <w:r w:rsidR="00F51D74">
              <w:rPr>
                <w:noProof/>
                <w:webHidden/>
              </w:rPr>
            </w:r>
            <w:r w:rsidR="00F51D74">
              <w:rPr>
                <w:noProof/>
                <w:webHidden/>
              </w:rPr>
              <w:fldChar w:fldCharType="separate"/>
            </w:r>
            <w:r w:rsidR="00F51D74">
              <w:rPr>
                <w:noProof/>
                <w:webHidden/>
              </w:rPr>
              <w:t>6</w:t>
            </w:r>
            <w:r w:rsidR="00F51D74">
              <w:rPr>
                <w:noProof/>
                <w:webHidden/>
              </w:rPr>
              <w:fldChar w:fldCharType="end"/>
            </w:r>
          </w:hyperlink>
        </w:p>
        <w:p w14:paraId="644C2E74" w14:textId="4118D90E"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8" w:history="1">
            <w:r w:rsidR="00F51D74" w:rsidRPr="00FA60ED">
              <w:rPr>
                <w:rStyle w:val="Hyperlink"/>
                <w:noProof/>
              </w:rPr>
              <w:t>2.1.5. Python</w:t>
            </w:r>
            <w:r w:rsidR="00F51D74">
              <w:rPr>
                <w:noProof/>
                <w:webHidden/>
              </w:rPr>
              <w:tab/>
            </w:r>
            <w:r w:rsidR="00F51D74">
              <w:rPr>
                <w:noProof/>
                <w:webHidden/>
              </w:rPr>
              <w:fldChar w:fldCharType="begin"/>
            </w:r>
            <w:r w:rsidR="00F51D74">
              <w:rPr>
                <w:noProof/>
                <w:webHidden/>
              </w:rPr>
              <w:instrText xml:space="preserve"> PAGEREF _Toc173335248 \h </w:instrText>
            </w:r>
            <w:r w:rsidR="00F51D74">
              <w:rPr>
                <w:noProof/>
                <w:webHidden/>
              </w:rPr>
            </w:r>
            <w:r w:rsidR="00F51D74">
              <w:rPr>
                <w:noProof/>
                <w:webHidden/>
              </w:rPr>
              <w:fldChar w:fldCharType="separate"/>
            </w:r>
            <w:r w:rsidR="00F51D74">
              <w:rPr>
                <w:noProof/>
                <w:webHidden/>
              </w:rPr>
              <w:t>6</w:t>
            </w:r>
            <w:r w:rsidR="00F51D74">
              <w:rPr>
                <w:noProof/>
                <w:webHidden/>
              </w:rPr>
              <w:fldChar w:fldCharType="end"/>
            </w:r>
          </w:hyperlink>
        </w:p>
        <w:p w14:paraId="599EF9EC" w14:textId="25BE3959"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49" w:history="1">
            <w:r w:rsidR="00F51D74" w:rsidRPr="00FA60ED">
              <w:rPr>
                <w:rStyle w:val="Hyperlink"/>
                <w:noProof/>
              </w:rPr>
              <w:t>2.1.6. Django</w:t>
            </w:r>
            <w:r w:rsidR="00F51D74">
              <w:rPr>
                <w:noProof/>
                <w:webHidden/>
              </w:rPr>
              <w:tab/>
            </w:r>
            <w:r w:rsidR="00F51D74">
              <w:rPr>
                <w:noProof/>
                <w:webHidden/>
              </w:rPr>
              <w:fldChar w:fldCharType="begin"/>
            </w:r>
            <w:r w:rsidR="00F51D74">
              <w:rPr>
                <w:noProof/>
                <w:webHidden/>
              </w:rPr>
              <w:instrText xml:space="preserve"> PAGEREF _Toc173335249 \h </w:instrText>
            </w:r>
            <w:r w:rsidR="00F51D74">
              <w:rPr>
                <w:noProof/>
                <w:webHidden/>
              </w:rPr>
            </w:r>
            <w:r w:rsidR="00F51D74">
              <w:rPr>
                <w:noProof/>
                <w:webHidden/>
              </w:rPr>
              <w:fldChar w:fldCharType="separate"/>
            </w:r>
            <w:r w:rsidR="00F51D74">
              <w:rPr>
                <w:noProof/>
                <w:webHidden/>
              </w:rPr>
              <w:t>7</w:t>
            </w:r>
            <w:r w:rsidR="00F51D74">
              <w:rPr>
                <w:noProof/>
                <w:webHidden/>
              </w:rPr>
              <w:fldChar w:fldCharType="end"/>
            </w:r>
          </w:hyperlink>
        </w:p>
        <w:p w14:paraId="42E6AE26" w14:textId="1FDF3A6D"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0" w:history="1">
            <w:r w:rsidR="00F51D74" w:rsidRPr="00FA60ED">
              <w:rPr>
                <w:rStyle w:val="Hyperlink"/>
                <w:noProof/>
              </w:rPr>
              <w:t>2.1.7. Visual Studio Code</w:t>
            </w:r>
            <w:r w:rsidR="00F51D74">
              <w:rPr>
                <w:noProof/>
                <w:webHidden/>
              </w:rPr>
              <w:tab/>
            </w:r>
            <w:r w:rsidR="00F51D74">
              <w:rPr>
                <w:noProof/>
                <w:webHidden/>
              </w:rPr>
              <w:fldChar w:fldCharType="begin"/>
            </w:r>
            <w:r w:rsidR="00F51D74">
              <w:rPr>
                <w:noProof/>
                <w:webHidden/>
              </w:rPr>
              <w:instrText xml:space="preserve"> PAGEREF _Toc173335250 \h </w:instrText>
            </w:r>
            <w:r w:rsidR="00F51D74">
              <w:rPr>
                <w:noProof/>
                <w:webHidden/>
              </w:rPr>
            </w:r>
            <w:r w:rsidR="00F51D74">
              <w:rPr>
                <w:noProof/>
                <w:webHidden/>
              </w:rPr>
              <w:fldChar w:fldCharType="separate"/>
            </w:r>
            <w:r w:rsidR="00F51D74">
              <w:rPr>
                <w:noProof/>
                <w:webHidden/>
              </w:rPr>
              <w:t>8</w:t>
            </w:r>
            <w:r w:rsidR="00F51D74">
              <w:rPr>
                <w:noProof/>
                <w:webHidden/>
              </w:rPr>
              <w:fldChar w:fldCharType="end"/>
            </w:r>
          </w:hyperlink>
        </w:p>
        <w:p w14:paraId="26B3B25C" w14:textId="236EE165" w:rsidR="00F51D74" w:rsidRDefault="00000000">
          <w:pPr>
            <w:pStyle w:val="TOC2"/>
            <w:rPr>
              <w:rFonts w:asciiTheme="minorHAnsi" w:eastAsiaTheme="minorEastAsia" w:hAnsiTheme="minorHAnsi" w:cstheme="minorBidi"/>
              <w:kern w:val="2"/>
              <w:sz w:val="24"/>
              <w:lang w:val="en-US"/>
              <w14:ligatures w14:val="standardContextual"/>
            </w:rPr>
          </w:pPr>
          <w:hyperlink w:anchor="_Toc173335251" w:history="1">
            <w:r w:rsidR="00F51D74" w:rsidRPr="00FA60ED">
              <w:rPr>
                <w:rStyle w:val="Hyperlink"/>
                <w:lang w:eastAsia="vi-VN"/>
              </w:rPr>
              <w:t>2.2.</w:t>
            </w:r>
            <w:r w:rsidR="00F51D74" w:rsidRPr="00FA60ED">
              <w:rPr>
                <w:rStyle w:val="Hyperlink"/>
              </w:rPr>
              <w:t xml:space="preserve"> Các nghiệp vụ liên quan đến đề tài</w:t>
            </w:r>
            <w:r w:rsidR="00F51D74">
              <w:rPr>
                <w:webHidden/>
              </w:rPr>
              <w:tab/>
            </w:r>
            <w:r w:rsidR="00F51D74">
              <w:rPr>
                <w:webHidden/>
              </w:rPr>
              <w:fldChar w:fldCharType="begin"/>
            </w:r>
            <w:r w:rsidR="00F51D74">
              <w:rPr>
                <w:webHidden/>
              </w:rPr>
              <w:instrText xml:space="preserve"> PAGEREF _Toc173335251 \h </w:instrText>
            </w:r>
            <w:r w:rsidR="00F51D74">
              <w:rPr>
                <w:webHidden/>
              </w:rPr>
            </w:r>
            <w:r w:rsidR="00F51D74">
              <w:rPr>
                <w:webHidden/>
              </w:rPr>
              <w:fldChar w:fldCharType="separate"/>
            </w:r>
            <w:r w:rsidR="00F51D74">
              <w:rPr>
                <w:webHidden/>
              </w:rPr>
              <w:t>8</w:t>
            </w:r>
            <w:r w:rsidR="00F51D74">
              <w:rPr>
                <w:webHidden/>
              </w:rPr>
              <w:fldChar w:fldCharType="end"/>
            </w:r>
          </w:hyperlink>
        </w:p>
        <w:p w14:paraId="56CE42FF" w14:textId="51A92DA2"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2" w:history="1">
            <w:r w:rsidR="00F51D74" w:rsidRPr="00FA60ED">
              <w:rPr>
                <w:rStyle w:val="Hyperlink"/>
                <w:noProof/>
                <w:lang w:eastAsia="vi-VN"/>
              </w:rPr>
              <w:t>2.2.1. Quản lý sản phẩm</w:t>
            </w:r>
            <w:r w:rsidR="00F51D74">
              <w:rPr>
                <w:noProof/>
                <w:webHidden/>
              </w:rPr>
              <w:tab/>
            </w:r>
            <w:r w:rsidR="00F51D74">
              <w:rPr>
                <w:noProof/>
                <w:webHidden/>
              </w:rPr>
              <w:fldChar w:fldCharType="begin"/>
            </w:r>
            <w:r w:rsidR="00F51D74">
              <w:rPr>
                <w:noProof/>
                <w:webHidden/>
              </w:rPr>
              <w:instrText xml:space="preserve"> PAGEREF _Toc173335252 \h </w:instrText>
            </w:r>
            <w:r w:rsidR="00F51D74">
              <w:rPr>
                <w:noProof/>
                <w:webHidden/>
              </w:rPr>
            </w:r>
            <w:r w:rsidR="00F51D74">
              <w:rPr>
                <w:noProof/>
                <w:webHidden/>
              </w:rPr>
              <w:fldChar w:fldCharType="separate"/>
            </w:r>
            <w:r w:rsidR="00F51D74">
              <w:rPr>
                <w:noProof/>
                <w:webHidden/>
              </w:rPr>
              <w:t>8</w:t>
            </w:r>
            <w:r w:rsidR="00F51D74">
              <w:rPr>
                <w:noProof/>
                <w:webHidden/>
              </w:rPr>
              <w:fldChar w:fldCharType="end"/>
            </w:r>
          </w:hyperlink>
        </w:p>
        <w:p w14:paraId="41ED06BB" w14:textId="51BAC940"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3" w:history="1">
            <w:r w:rsidR="00F51D74" w:rsidRPr="00FA60ED">
              <w:rPr>
                <w:rStyle w:val="Hyperlink"/>
                <w:noProof/>
                <w:lang w:eastAsia="vi-VN"/>
              </w:rPr>
              <w:t>2.2.2. Quản lý giỏ hàng</w:t>
            </w:r>
            <w:r w:rsidR="00F51D74">
              <w:rPr>
                <w:noProof/>
                <w:webHidden/>
              </w:rPr>
              <w:tab/>
            </w:r>
            <w:r w:rsidR="00F51D74">
              <w:rPr>
                <w:noProof/>
                <w:webHidden/>
              </w:rPr>
              <w:fldChar w:fldCharType="begin"/>
            </w:r>
            <w:r w:rsidR="00F51D74">
              <w:rPr>
                <w:noProof/>
                <w:webHidden/>
              </w:rPr>
              <w:instrText xml:space="preserve"> PAGEREF _Toc173335253 \h </w:instrText>
            </w:r>
            <w:r w:rsidR="00F51D74">
              <w:rPr>
                <w:noProof/>
                <w:webHidden/>
              </w:rPr>
            </w:r>
            <w:r w:rsidR="00F51D74">
              <w:rPr>
                <w:noProof/>
                <w:webHidden/>
              </w:rPr>
              <w:fldChar w:fldCharType="separate"/>
            </w:r>
            <w:r w:rsidR="00F51D74">
              <w:rPr>
                <w:noProof/>
                <w:webHidden/>
              </w:rPr>
              <w:t>8</w:t>
            </w:r>
            <w:r w:rsidR="00F51D74">
              <w:rPr>
                <w:noProof/>
                <w:webHidden/>
              </w:rPr>
              <w:fldChar w:fldCharType="end"/>
            </w:r>
          </w:hyperlink>
        </w:p>
        <w:p w14:paraId="3D280275" w14:textId="1022DBD8"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4" w:history="1">
            <w:r w:rsidR="00F51D74" w:rsidRPr="00FA60ED">
              <w:rPr>
                <w:rStyle w:val="Hyperlink"/>
                <w:noProof/>
                <w:lang w:eastAsia="vi-VN"/>
              </w:rPr>
              <w:t>2.2.3. Quản lý đơn hàng</w:t>
            </w:r>
            <w:r w:rsidR="00F51D74">
              <w:rPr>
                <w:noProof/>
                <w:webHidden/>
              </w:rPr>
              <w:tab/>
            </w:r>
            <w:r w:rsidR="00F51D74">
              <w:rPr>
                <w:noProof/>
                <w:webHidden/>
              </w:rPr>
              <w:fldChar w:fldCharType="begin"/>
            </w:r>
            <w:r w:rsidR="00F51D74">
              <w:rPr>
                <w:noProof/>
                <w:webHidden/>
              </w:rPr>
              <w:instrText xml:space="preserve"> PAGEREF _Toc173335254 \h </w:instrText>
            </w:r>
            <w:r w:rsidR="00F51D74">
              <w:rPr>
                <w:noProof/>
                <w:webHidden/>
              </w:rPr>
            </w:r>
            <w:r w:rsidR="00F51D74">
              <w:rPr>
                <w:noProof/>
                <w:webHidden/>
              </w:rPr>
              <w:fldChar w:fldCharType="separate"/>
            </w:r>
            <w:r w:rsidR="00F51D74">
              <w:rPr>
                <w:noProof/>
                <w:webHidden/>
              </w:rPr>
              <w:t>9</w:t>
            </w:r>
            <w:r w:rsidR="00F51D74">
              <w:rPr>
                <w:noProof/>
                <w:webHidden/>
              </w:rPr>
              <w:fldChar w:fldCharType="end"/>
            </w:r>
          </w:hyperlink>
        </w:p>
        <w:p w14:paraId="42F32A21" w14:textId="39EE8360"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5" w:history="1">
            <w:r w:rsidR="00F51D74" w:rsidRPr="00FA60ED">
              <w:rPr>
                <w:rStyle w:val="Hyperlink"/>
                <w:noProof/>
                <w:lang w:eastAsia="vi-VN"/>
              </w:rPr>
              <w:t>2.2.4. Quản lý khách hàng</w:t>
            </w:r>
            <w:r w:rsidR="00F51D74">
              <w:rPr>
                <w:noProof/>
                <w:webHidden/>
              </w:rPr>
              <w:tab/>
            </w:r>
            <w:r w:rsidR="00F51D74">
              <w:rPr>
                <w:noProof/>
                <w:webHidden/>
              </w:rPr>
              <w:fldChar w:fldCharType="begin"/>
            </w:r>
            <w:r w:rsidR="00F51D74">
              <w:rPr>
                <w:noProof/>
                <w:webHidden/>
              </w:rPr>
              <w:instrText xml:space="preserve"> PAGEREF _Toc173335255 \h </w:instrText>
            </w:r>
            <w:r w:rsidR="00F51D74">
              <w:rPr>
                <w:noProof/>
                <w:webHidden/>
              </w:rPr>
            </w:r>
            <w:r w:rsidR="00F51D74">
              <w:rPr>
                <w:noProof/>
                <w:webHidden/>
              </w:rPr>
              <w:fldChar w:fldCharType="separate"/>
            </w:r>
            <w:r w:rsidR="00F51D74">
              <w:rPr>
                <w:noProof/>
                <w:webHidden/>
              </w:rPr>
              <w:t>9</w:t>
            </w:r>
            <w:r w:rsidR="00F51D74">
              <w:rPr>
                <w:noProof/>
                <w:webHidden/>
              </w:rPr>
              <w:fldChar w:fldCharType="end"/>
            </w:r>
          </w:hyperlink>
        </w:p>
        <w:p w14:paraId="05A415D9" w14:textId="3DF8DDEE"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6" w:history="1">
            <w:r w:rsidR="00F51D74" w:rsidRPr="00FA60ED">
              <w:rPr>
                <w:rStyle w:val="Hyperlink"/>
                <w:noProof/>
                <w:lang w:eastAsia="vi-VN"/>
              </w:rPr>
              <w:t>2.2.5. Quản lý tài khoản</w:t>
            </w:r>
            <w:r w:rsidR="00F51D74">
              <w:rPr>
                <w:noProof/>
                <w:webHidden/>
              </w:rPr>
              <w:tab/>
            </w:r>
            <w:r w:rsidR="00F51D74">
              <w:rPr>
                <w:noProof/>
                <w:webHidden/>
              </w:rPr>
              <w:fldChar w:fldCharType="begin"/>
            </w:r>
            <w:r w:rsidR="00F51D74">
              <w:rPr>
                <w:noProof/>
                <w:webHidden/>
              </w:rPr>
              <w:instrText xml:space="preserve"> PAGEREF _Toc173335256 \h </w:instrText>
            </w:r>
            <w:r w:rsidR="00F51D74">
              <w:rPr>
                <w:noProof/>
                <w:webHidden/>
              </w:rPr>
            </w:r>
            <w:r w:rsidR="00F51D74">
              <w:rPr>
                <w:noProof/>
                <w:webHidden/>
              </w:rPr>
              <w:fldChar w:fldCharType="separate"/>
            </w:r>
            <w:r w:rsidR="00F51D74">
              <w:rPr>
                <w:noProof/>
                <w:webHidden/>
              </w:rPr>
              <w:t>9</w:t>
            </w:r>
            <w:r w:rsidR="00F51D74">
              <w:rPr>
                <w:noProof/>
                <w:webHidden/>
              </w:rPr>
              <w:fldChar w:fldCharType="end"/>
            </w:r>
          </w:hyperlink>
        </w:p>
        <w:p w14:paraId="02E6E1DB" w14:textId="49BB2B27"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7" w:history="1">
            <w:r w:rsidR="00F51D74" w:rsidRPr="00FA60ED">
              <w:rPr>
                <w:rStyle w:val="Hyperlink"/>
                <w:noProof/>
                <w:lang w:eastAsia="vi-VN"/>
              </w:rPr>
              <w:t>2.2.6. Quản lý thanh toán</w:t>
            </w:r>
            <w:r w:rsidR="00F51D74">
              <w:rPr>
                <w:noProof/>
                <w:webHidden/>
              </w:rPr>
              <w:tab/>
            </w:r>
            <w:r w:rsidR="00F51D74">
              <w:rPr>
                <w:noProof/>
                <w:webHidden/>
              </w:rPr>
              <w:fldChar w:fldCharType="begin"/>
            </w:r>
            <w:r w:rsidR="00F51D74">
              <w:rPr>
                <w:noProof/>
                <w:webHidden/>
              </w:rPr>
              <w:instrText xml:space="preserve"> PAGEREF _Toc173335257 \h </w:instrText>
            </w:r>
            <w:r w:rsidR="00F51D74">
              <w:rPr>
                <w:noProof/>
                <w:webHidden/>
              </w:rPr>
            </w:r>
            <w:r w:rsidR="00F51D74">
              <w:rPr>
                <w:noProof/>
                <w:webHidden/>
              </w:rPr>
              <w:fldChar w:fldCharType="separate"/>
            </w:r>
            <w:r w:rsidR="00F51D74">
              <w:rPr>
                <w:noProof/>
                <w:webHidden/>
              </w:rPr>
              <w:t>9</w:t>
            </w:r>
            <w:r w:rsidR="00F51D74">
              <w:rPr>
                <w:noProof/>
                <w:webHidden/>
              </w:rPr>
              <w:fldChar w:fldCharType="end"/>
            </w:r>
          </w:hyperlink>
        </w:p>
        <w:p w14:paraId="6E732EA0" w14:textId="7912CB51"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58" w:history="1">
            <w:r w:rsidR="00F51D74" w:rsidRPr="00FA60ED">
              <w:rPr>
                <w:rStyle w:val="Hyperlink"/>
                <w:noProof/>
                <w:lang w:eastAsia="vi-VN"/>
              </w:rPr>
              <w:t>2.2.7.</w:t>
            </w:r>
            <w:r w:rsidR="00F51D74" w:rsidRPr="00FA60ED">
              <w:rPr>
                <w:rStyle w:val="Hyperlink"/>
                <w:noProof/>
                <w:lang w:val="en-US" w:eastAsia="vi-VN"/>
              </w:rPr>
              <w:t xml:space="preserve"> Thống kê bán hàng</w:t>
            </w:r>
            <w:r w:rsidR="00F51D74">
              <w:rPr>
                <w:noProof/>
                <w:webHidden/>
              </w:rPr>
              <w:tab/>
            </w:r>
            <w:r w:rsidR="00F51D74">
              <w:rPr>
                <w:noProof/>
                <w:webHidden/>
              </w:rPr>
              <w:fldChar w:fldCharType="begin"/>
            </w:r>
            <w:r w:rsidR="00F51D74">
              <w:rPr>
                <w:noProof/>
                <w:webHidden/>
              </w:rPr>
              <w:instrText xml:space="preserve"> PAGEREF _Toc173335258 \h </w:instrText>
            </w:r>
            <w:r w:rsidR="00F51D74">
              <w:rPr>
                <w:noProof/>
                <w:webHidden/>
              </w:rPr>
            </w:r>
            <w:r w:rsidR="00F51D74">
              <w:rPr>
                <w:noProof/>
                <w:webHidden/>
              </w:rPr>
              <w:fldChar w:fldCharType="separate"/>
            </w:r>
            <w:r w:rsidR="00F51D74">
              <w:rPr>
                <w:noProof/>
                <w:webHidden/>
              </w:rPr>
              <w:t>10</w:t>
            </w:r>
            <w:r w:rsidR="00F51D74">
              <w:rPr>
                <w:noProof/>
                <w:webHidden/>
              </w:rPr>
              <w:fldChar w:fldCharType="end"/>
            </w:r>
          </w:hyperlink>
        </w:p>
        <w:p w14:paraId="53D0A670" w14:textId="1B560E9F" w:rsidR="00F51D74" w:rsidRDefault="00000000">
          <w:pPr>
            <w:pStyle w:val="TOC2"/>
            <w:rPr>
              <w:rFonts w:asciiTheme="minorHAnsi" w:eastAsiaTheme="minorEastAsia" w:hAnsiTheme="minorHAnsi" w:cstheme="minorBidi"/>
              <w:kern w:val="2"/>
              <w:sz w:val="24"/>
              <w:lang w:val="en-US"/>
              <w14:ligatures w14:val="standardContextual"/>
            </w:rPr>
          </w:pPr>
          <w:hyperlink w:anchor="_Toc173335259" w:history="1">
            <w:r w:rsidR="00F51D74" w:rsidRPr="00FA60ED">
              <w:rPr>
                <w:rStyle w:val="Hyperlink"/>
              </w:rPr>
              <w:t>2.3. Kỹ thuật và phương pháp thực hiện</w:t>
            </w:r>
            <w:r w:rsidR="00F51D74">
              <w:rPr>
                <w:webHidden/>
              </w:rPr>
              <w:tab/>
            </w:r>
            <w:r w:rsidR="00F51D74">
              <w:rPr>
                <w:webHidden/>
              </w:rPr>
              <w:fldChar w:fldCharType="begin"/>
            </w:r>
            <w:r w:rsidR="00F51D74">
              <w:rPr>
                <w:webHidden/>
              </w:rPr>
              <w:instrText xml:space="preserve"> PAGEREF _Toc173335259 \h </w:instrText>
            </w:r>
            <w:r w:rsidR="00F51D74">
              <w:rPr>
                <w:webHidden/>
              </w:rPr>
            </w:r>
            <w:r w:rsidR="00F51D74">
              <w:rPr>
                <w:webHidden/>
              </w:rPr>
              <w:fldChar w:fldCharType="separate"/>
            </w:r>
            <w:r w:rsidR="00F51D74">
              <w:rPr>
                <w:webHidden/>
              </w:rPr>
              <w:t>10</w:t>
            </w:r>
            <w:r w:rsidR="00F51D74">
              <w:rPr>
                <w:webHidden/>
              </w:rPr>
              <w:fldChar w:fldCharType="end"/>
            </w:r>
          </w:hyperlink>
        </w:p>
        <w:p w14:paraId="068E0044" w14:textId="6AEEAB5C"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0" w:history="1">
            <w:r w:rsidR="00F51D74" w:rsidRPr="00FA60ED">
              <w:rPr>
                <w:rStyle w:val="Hyperlink"/>
                <w:noProof/>
              </w:rPr>
              <w:t>2.3.1. Mô hình MVT</w:t>
            </w:r>
            <w:r w:rsidR="00F51D74">
              <w:rPr>
                <w:noProof/>
                <w:webHidden/>
              </w:rPr>
              <w:tab/>
            </w:r>
            <w:r w:rsidR="00F51D74">
              <w:rPr>
                <w:noProof/>
                <w:webHidden/>
              </w:rPr>
              <w:fldChar w:fldCharType="begin"/>
            </w:r>
            <w:r w:rsidR="00F51D74">
              <w:rPr>
                <w:noProof/>
                <w:webHidden/>
              </w:rPr>
              <w:instrText xml:space="preserve"> PAGEREF _Toc173335260 \h </w:instrText>
            </w:r>
            <w:r w:rsidR="00F51D74">
              <w:rPr>
                <w:noProof/>
                <w:webHidden/>
              </w:rPr>
            </w:r>
            <w:r w:rsidR="00F51D74">
              <w:rPr>
                <w:noProof/>
                <w:webHidden/>
              </w:rPr>
              <w:fldChar w:fldCharType="separate"/>
            </w:r>
            <w:r w:rsidR="00F51D74">
              <w:rPr>
                <w:noProof/>
                <w:webHidden/>
              </w:rPr>
              <w:t>10</w:t>
            </w:r>
            <w:r w:rsidR="00F51D74">
              <w:rPr>
                <w:noProof/>
                <w:webHidden/>
              </w:rPr>
              <w:fldChar w:fldCharType="end"/>
            </w:r>
          </w:hyperlink>
        </w:p>
        <w:p w14:paraId="10ACE18F" w14:textId="35FA1826"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61" w:history="1">
            <w:r w:rsidR="00F51D74" w:rsidRPr="00FA60ED">
              <w:rPr>
                <w:rStyle w:val="Hyperlink"/>
              </w:rPr>
              <w:t>CHƯƠNG 3.</w:t>
            </w:r>
            <w:r w:rsidR="00F51D74">
              <w:rPr>
                <w:rFonts w:asciiTheme="minorHAnsi" w:eastAsiaTheme="minorEastAsia" w:hAnsiTheme="minorHAnsi" w:cstheme="minorBidi"/>
                <w:b w:val="0"/>
                <w:kern w:val="2"/>
                <w:sz w:val="24"/>
                <w:lang w:val="en-US"/>
                <w14:ligatures w14:val="standardContextual"/>
              </w:rPr>
              <w:tab/>
            </w:r>
            <w:r w:rsidR="00F51D74" w:rsidRPr="00FA60ED">
              <w:rPr>
                <w:rStyle w:val="Hyperlink"/>
              </w:rPr>
              <w:t>HIỆN THỰC HÓA NGHIÊN CỨU</w:t>
            </w:r>
            <w:r w:rsidR="00F51D74">
              <w:rPr>
                <w:webHidden/>
              </w:rPr>
              <w:tab/>
            </w:r>
            <w:r w:rsidR="00F51D74">
              <w:rPr>
                <w:webHidden/>
              </w:rPr>
              <w:fldChar w:fldCharType="begin"/>
            </w:r>
            <w:r w:rsidR="00F51D74">
              <w:rPr>
                <w:webHidden/>
              </w:rPr>
              <w:instrText xml:space="preserve"> PAGEREF _Toc173335261 \h </w:instrText>
            </w:r>
            <w:r w:rsidR="00F51D74">
              <w:rPr>
                <w:webHidden/>
              </w:rPr>
            </w:r>
            <w:r w:rsidR="00F51D74">
              <w:rPr>
                <w:webHidden/>
              </w:rPr>
              <w:fldChar w:fldCharType="separate"/>
            </w:r>
            <w:r w:rsidR="00F51D74">
              <w:rPr>
                <w:webHidden/>
              </w:rPr>
              <w:t>12</w:t>
            </w:r>
            <w:r w:rsidR="00F51D74">
              <w:rPr>
                <w:webHidden/>
              </w:rPr>
              <w:fldChar w:fldCharType="end"/>
            </w:r>
          </w:hyperlink>
        </w:p>
        <w:p w14:paraId="5355EEE9" w14:textId="52AD1B04" w:rsidR="00F51D74" w:rsidRDefault="00000000">
          <w:pPr>
            <w:pStyle w:val="TOC2"/>
            <w:rPr>
              <w:rFonts w:asciiTheme="minorHAnsi" w:eastAsiaTheme="minorEastAsia" w:hAnsiTheme="minorHAnsi" w:cstheme="minorBidi"/>
              <w:kern w:val="2"/>
              <w:sz w:val="24"/>
              <w:lang w:val="en-US"/>
              <w14:ligatures w14:val="standardContextual"/>
            </w:rPr>
          </w:pPr>
          <w:hyperlink w:anchor="_Toc173335262" w:history="1">
            <w:r w:rsidR="00F51D74" w:rsidRPr="00FA60ED">
              <w:rPr>
                <w:rStyle w:val="Hyperlink"/>
                <w:rFonts w:eastAsia="SimSun"/>
              </w:rPr>
              <w:t xml:space="preserve">3.1. Mô </w:t>
            </w:r>
            <w:r w:rsidR="00F51D74" w:rsidRPr="00FA60ED">
              <w:rPr>
                <w:rStyle w:val="Hyperlink"/>
              </w:rPr>
              <w:t>tả bài toán</w:t>
            </w:r>
            <w:r w:rsidR="00F51D74">
              <w:rPr>
                <w:webHidden/>
              </w:rPr>
              <w:tab/>
            </w:r>
            <w:r w:rsidR="00F51D74">
              <w:rPr>
                <w:webHidden/>
              </w:rPr>
              <w:fldChar w:fldCharType="begin"/>
            </w:r>
            <w:r w:rsidR="00F51D74">
              <w:rPr>
                <w:webHidden/>
              </w:rPr>
              <w:instrText xml:space="preserve"> PAGEREF _Toc173335262 \h </w:instrText>
            </w:r>
            <w:r w:rsidR="00F51D74">
              <w:rPr>
                <w:webHidden/>
              </w:rPr>
            </w:r>
            <w:r w:rsidR="00F51D74">
              <w:rPr>
                <w:webHidden/>
              </w:rPr>
              <w:fldChar w:fldCharType="separate"/>
            </w:r>
            <w:r w:rsidR="00F51D74">
              <w:rPr>
                <w:webHidden/>
              </w:rPr>
              <w:t>12</w:t>
            </w:r>
            <w:r w:rsidR="00F51D74">
              <w:rPr>
                <w:webHidden/>
              </w:rPr>
              <w:fldChar w:fldCharType="end"/>
            </w:r>
          </w:hyperlink>
        </w:p>
        <w:p w14:paraId="22BB30D2" w14:textId="6B5FC6B0" w:rsidR="00F51D74" w:rsidRDefault="00000000">
          <w:pPr>
            <w:pStyle w:val="TOC2"/>
            <w:rPr>
              <w:rFonts w:asciiTheme="minorHAnsi" w:eastAsiaTheme="minorEastAsia" w:hAnsiTheme="minorHAnsi" w:cstheme="minorBidi"/>
              <w:kern w:val="2"/>
              <w:sz w:val="24"/>
              <w:lang w:val="en-US"/>
              <w14:ligatures w14:val="standardContextual"/>
            </w:rPr>
          </w:pPr>
          <w:hyperlink w:anchor="_Toc173335263" w:history="1">
            <w:r w:rsidR="00F51D74" w:rsidRPr="00FA60ED">
              <w:rPr>
                <w:rStyle w:val="Hyperlink"/>
              </w:rPr>
              <w:t>3.2. Thiết kế hệ thống</w:t>
            </w:r>
            <w:r w:rsidR="00F51D74">
              <w:rPr>
                <w:webHidden/>
              </w:rPr>
              <w:tab/>
            </w:r>
            <w:r w:rsidR="00F51D74">
              <w:rPr>
                <w:webHidden/>
              </w:rPr>
              <w:fldChar w:fldCharType="begin"/>
            </w:r>
            <w:r w:rsidR="00F51D74">
              <w:rPr>
                <w:webHidden/>
              </w:rPr>
              <w:instrText xml:space="preserve"> PAGEREF _Toc173335263 \h </w:instrText>
            </w:r>
            <w:r w:rsidR="00F51D74">
              <w:rPr>
                <w:webHidden/>
              </w:rPr>
            </w:r>
            <w:r w:rsidR="00F51D74">
              <w:rPr>
                <w:webHidden/>
              </w:rPr>
              <w:fldChar w:fldCharType="separate"/>
            </w:r>
            <w:r w:rsidR="00F51D74">
              <w:rPr>
                <w:webHidden/>
              </w:rPr>
              <w:t>13</w:t>
            </w:r>
            <w:r w:rsidR="00F51D74">
              <w:rPr>
                <w:webHidden/>
              </w:rPr>
              <w:fldChar w:fldCharType="end"/>
            </w:r>
          </w:hyperlink>
        </w:p>
        <w:p w14:paraId="024CA968" w14:textId="0407B38F"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4" w:history="1">
            <w:r w:rsidR="00F51D74" w:rsidRPr="00FA60ED">
              <w:rPr>
                <w:rStyle w:val="Hyperlink"/>
                <w:noProof/>
              </w:rPr>
              <w:t>3.2.1. Yêu cầu chức năng</w:t>
            </w:r>
            <w:r w:rsidR="00F51D74">
              <w:rPr>
                <w:noProof/>
                <w:webHidden/>
              </w:rPr>
              <w:tab/>
            </w:r>
            <w:r w:rsidR="00F51D74">
              <w:rPr>
                <w:noProof/>
                <w:webHidden/>
              </w:rPr>
              <w:fldChar w:fldCharType="begin"/>
            </w:r>
            <w:r w:rsidR="00F51D74">
              <w:rPr>
                <w:noProof/>
                <w:webHidden/>
              </w:rPr>
              <w:instrText xml:space="preserve"> PAGEREF _Toc173335264 \h </w:instrText>
            </w:r>
            <w:r w:rsidR="00F51D74">
              <w:rPr>
                <w:noProof/>
                <w:webHidden/>
              </w:rPr>
            </w:r>
            <w:r w:rsidR="00F51D74">
              <w:rPr>
                <w:noProof/>
                <w:webHidden/>
              </w:rPr>
              <w:fldChar w:fldCharType="separate"/>
            </w:r>
            <w:r w:rsidR="00F51D74">
              <w:rPr>
                <w:noProof/>
                <w:webHidden/>
              </w:rPr>
              <w:t>13</w:t>
            </w:r>
            <w:r w:rsidR="00F51D74">
              <w:rPr>
                <w:noProof/>
                <w:webHidden/>
              </w:rPr>
              <w:fldChar w:fldCharType="end"/>
            </w:r>
          </w:hyperlink>
        </w:p>
        <w:p w14:paraId="520BA856" w14:textId="0861893F"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5" w:history="1">
            <w:r w:rsidR="00F51D74" w:rsidRPr="00FA60ED">
              <w:rPr>
                <w:rStyle w:val="Hyperlink"/>
                <w:noProof/>
              </w:rPr>
              <w:t>3.2.2. Thiết kế cơ sở dữ liệu</w:t>
            </w:r>
            <w:r w:rsidR="00F51D74">
              <w:rPr>
                <w:noProof/>
                <w:webHidden/>
              </w:rPr>
              <w:tab/>
            </w:r>
            <w:r w:rsidR="00F51D74">
              <w:rPr>
                <w:noProof/>
                <w:webHidden/>
              </w:rPr>
              <w:fldChar w:fldCharType="begin"/>
            </w:r>
            <w:r w:rsidR="00F51D74">
              <w:rPr>
                <w:noProof/>
                <w:webHidden/>
              </w:rPr>
              <w:instrText xml:space="preserve"> PAGEREF _Toc173335265 \h </w:instrText>
            </w:r>
            <w:r w:rsidR="00F51D74">
              <w:rPr>
                <w:noProof/>
                <w:webHidden/>
              </w:rPr>
            </w:r>
            <w:r w:rsidR="00F51D74">
              <w:rPr>
                <w:noProof/>
                <w:webHidden/>
              </w:rPr>
              <w:fldChar w:fldCharType="separate"/>
            </w:r>
            <w:r w:rsidR="00F51D74">
              <w:rPr>
                <w:noProof/>
                <w:webHidden/>
              </w:rPr>
              <w:t>13</w:t>
            </w:r>
            <w:r w:rsidR="00F51D74">
              <w:rPr>
                <w:noProof/>
                <w:webHidden/>
              </w:rPr>
              <w:fldChar w:fldCharType="end"/>
            </w:r>
          </w:hyperlink>
        </w:p>
        <w:p w14:paraId="2445D5DF" w14:textId="48FBD1A4"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6" w:history="1">
            <w:r w:rsidR="00F51D74" w:rsidRPr="00FA60ED">
              <w:rPr>
                <w:rStyle w:val="Hyperlink"/>
                <w:noProof/>
              </w:rPr>
              <w:t>3.2.3. Mô tả thực thể</w:t>
            </w:r>
            <w:r w:rsidR="00F51D74">
              <w:rPr>
                <w:noProof/>
                <w:webHidden/>
              </w:rPr>
              <w:tab/>
            </w:r>
            <w:r w:rsidR="00F51D74">
              <w:rPr>
                <w:noProof/>
                <w:webHidden/>
              </w:rPr>
              <w:fldChar w:fldCharType="begin"/>
            </w:r>
            <w:r w:rsidR="00F51D74">
              <w:rPr>
                <w:noProof/>
                <w:webHidden/>
              </w:rPr>
              <w:instrText xml:space="preserve"> PAGEREF _Toc173335266 \h </w:instrText>
            </w:r>
            <w:r w:rsidR="00F51D74">
              <w:rPr>
                <w:noProof/>
                <w:webHidden/>
              </w:rPr>
            </w:r>
            <w:r w:rsidR="00F51D74">
              <w:rPr>
                <w:noProof/>
                <w:webHidden/>
              </w:rPr>
              <w:fldChar w:fldCharType="separate"/>
            </w:r>
            <w:r w:rsidR="00F51D74">
              <w:rPr>
                <w:noProof/>
                <w:webHidden/>
              </w:rPr>
              <w:t>19</w:t>
            </w:r>
            <w:r w:rsidR="00F51D74">
              <w:rPr>
                <w:noProof/>
                <w:webHidden/>
              </w:rPr>
              <w:fldChar w:fldCharType="end"/>
            </w:r>
          </w:hyperlink>
        </w:p>
        <w:p w14:paraId="262A8256" w14:textId="3F381DAD"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7" w:history="1">
            <w:r w:rsidR="00F51D74" w:rsidRPr="00FA60ED">
              <w:rPr>
                <w:rStyle w:val="Hyperlink"/>
                <w:noProof/>
              </w:rPr>
              <w:t>3.2.4. Thiết kế giao diện người dùng</w:t>
            </w:r>
            <w:r w:rsidR="00F51D74">
              <w:rPr>
                <w:noProof/>
                <w:webHidden/>
              </w:rPr>
              <w:tab/>
            </w:r>
            <w:r w:rsidR="00F51D74">
              <w:rPr>
                <w:noProof/>
                <w:webHidden/>
              </w:rPr>
              <w:fldChar w:fldCharType="begin"/>
            </w:r>
            <w:r w:rsidR="00F51D74">
              <w:rPr>
                <w:noProof/>
                <w:webHidden/>
              </w:rPr>
              <w:instrText xml:space="preserve"> PAGEREF _Toc173335267 \h </w:instrText>
            </w:r>
            <w:r w:rsidR="00F51D74">
              <w:rPr>
                <w:noProof/>
                <w:webHidden/>
              </w:rPr>
            </w:r>
            <w:r w:rsidR="00F51D74">
              <w:rPr>
                <w:noProof/>
                <w:webHidden/>
              </w:rPr>
              <w:fldChar w:fldCharType="separate"/>
            </w:r>
            <w:r w:rsidR="00F51D74">
              <w:rPr>
                <w:noProof/>
                <w:webHidden/>
              </w:rPr>
              <w:t>23</w:t>
            </w:r>
            <w:r w:rsidR="00F51D74">
              <w:rPr>
                <w:noProof/>
                <w:webHidden/>
              </w:rPr>
              <w:fldChar w:fldCharType="end"/>
            </w:r>
          </w:hyperlink>
        </w:p>
        <w:p w14:paraId="47D6EB2B" w14:textId="2E70F35A"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68" w:history="1">
            <w:r w:rsidR="00F51D74" w:rsidRPr="00FA60ED">
              <w:rPr>
                <w:rStyle w:val="Hyperlink"/>
                <w:noProof/>
              </w:rPr>
              <w:t>3.2.5. Thiết kế các API và luồng xử lý</w:t>
            </w:r>
            <w:r w:rsidR="00F51D74">
              <w:rPr>
                <w:noProof/>
                <w:webHidden/>
              </w:rPr>
              <w:tab/>
            </w:r>
            <w:r w:rsidR="00F51D74">
              <w:rPr>
                <w:noProof/>
                <w:webHidden/>
              </w:rPr>
              <w:fldChar w:fldCharType="begin"/>
            </w:r>
            <w:r w:rsidR="00F51D74">
              <w:rPr>
                <w:noProof/>
                <w:webHidden/>
              </w:rPr>
              <w:instrText xml:space="preserve"> PAGEREF _Toc173335268 \h </w:instrText>
            </w:r>
            <w:r w:rsidR="00F51D74">
              <w:rPr>
                <w:noProof/>
                <w:webHidden/>
              </w:rPr>
            </w:r>
            <w:r w:rsidR="00F51D74">
              <w:rPr>
                <w:noProof/>
                <w:webHidden/>
              </w:rPr>
              <w:fldChar w:fldCharType="separate"/>
            </w:r>
            <w:r w:rsidR="00F51D74">
              <w:rPr>
                <w:noProof/>
                <w:webHidden/>
              </w:rPr>
              <w:t>23</w:t>
            </w:r>
            <w:r w:rsidR="00F51D74">
              <w:rPr>
                <w:noProof/>
                <w:webHidden/>
              </w:rPr>
              <w:fldChar w:fldCharType="end"/>
            </w:r>
          </w:hyperlink>
        </w:p>
        <w:p w14:paraId="1B08A6DE" w14:textId="4DC04FDF" w:rsidR="00F51D74" w:rsidRDefault="00000000">
          <w:pPr>
            <w:pStyle w:val="TOC2"/>
            <w:rPr>
              <w:rFonts w:asciiTheme="minorHAnsi" w:eastAsiaTheme="minorEastAsia" w:hAnsiTheme="minorHAnsi" w:cstheme="minorBidi"/>
              <w:kern w:val="2"/>
              <w:sz w:val="24"/>
              <w:lang w:val="en-US"/>
              <w14:ligatures w14:val="standardContextual"/>
            </w:rPr>
          </w:pPr>
          <w:hyperlink w:anchor="_Toc173335269" w:history="1">
            <w:r w:rsidR="00F51D74" w:rsidRPr="00FA60ED">
              <w:rPr>
                <w:rStyle w:val="Hyperlink"/>
                <w:rFonts w:eastAsia="SimSun"/>
              </w:rPr>
              <w:t xml:space="preserve">3.3. Mô </w:t>
            </w:r>
            <w:r w:rsidR="00F51D74" w:rsidRPr="00FA60ED">
              <w:rPr>
                <w:rStyle w:val="Hyperlink"/>
              </w:rPr>
              <w:t>tả các bước nghiên cứu đã tiến hành</w:t>
            </w:r>
            <w:r w:rsidR="00F51D74">
              <w:rPr>
                <w:webHidden/>
              </w:rPr>
              <w:tab/>
            </w:r>
            <w:r w:rsidR="00F51D74">
              <w:rPr>
                <w:webHidden/>
              </w:rPr>
              <w:fldChar w:fldCharType="begin"/>
            </w:r>
            <w:r w:rsidR="00F51D74">
              <w:rPr>
                <w:webHidden/>
              </w:rPr>
              <w:instrText xml:space="preserve"> PAGEREF _Toc173335269 \h </w:instrText>
            </w:r>
            <w:r w:rsidR="00F51D74">
              <w:rPr>
                <w:webHidden/>
              </w:rPr>
            </w:r>
            <w:r w:rsidR="00F51D74">
              <w:rPr>
                <w:webHidden/>
              </w:rPr>
              <w:fldChar w:fldCharType="separate"/>
            </w:r>
            <w:r w:rsidR="00F51D74">
              <w:rPr>
                <w:webHidden/>
              </w:rPr>
              <w:t>23</w:t>
            </w:r>
            <w:r w:rsidR="00F51D74">
              <w:rPr>
                <w:webHidden/>
              </w:rPr>
              <w:fldChar w:fldCharType="end"/>
            </w:r>
          </w:hyperlink>
        </w:p>
        <w:p w14:paraId="35F648BF" w14:textId="074CFB64"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0" w:history="1">
            <w:r w:rsidR="00F51D74" w:rsidRPr="00FA60ED">
              <w:rPr>
                <w:rStyle w:val="Hyperlink"/>
                <w:noProof/>
              </w:rPr>
              <w:t>3.3.1. Thiết lập môi trường phát triển</w:t>
            </w:r>
            <w:r w:rsidR="00F51D74">
              <w:rPr>
                <w:noProof/>
                <w:webHidden/>
              </w:rPr>
              <w:tab/>
            </w:r>
            <w:r w:rsidR="00F51D74">
              <w:rPr>
                <w:noProof/>
                <w:webHidden/>
              </w:rPr>
              <w:fldChar w:fldCharType="begin"/>
            </w:r>
            <w:r w:rsidR="00F51D74">
              <w:rPr>
                <w:noProof/>
                <w:webHidden/>
              </w:rPr>
              <w:instrText xml:space="preserve"> PAGEREF _Toc173335270 \h </w:instrText>
            </w:r>
            <w:r w:rsidR="00F51D74">
              <w:rPr>
                <w:noProof/>
                <w:webHidden/>
              </w:rPr>
            </w:r>
            <w:r w:rsidR="00F51D74">
              <w:rPr>
                <w:noProof/>
                <w:webHidden/>
              </w:rPr>
              <w:fldChar w:fldCharType="separate"/>
            </w:r>
            <w:r w:rsidR="00F51D74">
              <w:rPr>
                <w:noProof/>
                <w:webHidden/>
              </w:rPr>
              <w:t>23</w:t>
            </w:r>
            <w:r w:rsidR="00F51D74">
              <w:rPr>
                <w:noProof/>
                <w:webHidden/>
              </w:rPr>
              <w:fldChar w:fldCharType="end"/>
            </w:r>
          </w:hyperlink>
        </w:p>
        <w:p w14:paraId="4451A6C5" w14:textId="1CAF36AB"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1" w:history="1">
            <w:r w:rsidR="00F51D74" w:rsidRPr="00FA60ED">
              <w:rPr>
                <w:rStyle w:val="Hyperlink"/>
                <w:noProof/>
              </w:rPr>
              <w:t>3.3.2. Hiện thực hóa các chức năng</w:t>
            </w:r>
            <w:r w:rsidR="00F51D74">
              <w:rPr>
                <w:noProof/>
                <w:webHidden/>
              </w:rPr>
              <w:tab/>
            </w:r>
            <w:r w:rsidR="00F51D74">
              <w:rPr>
                <w:noProof/>
                <w:webHidden/>
              </w:rPr>
              <w:fldChar w:fldCharType="begin"/>
            </w:r>
            <w:r w:rsidR="00F51D74">
              <w:rPr>
                <w:noProof/>
                <w:webHidden/>
              </w:rPr>
              <w:instrText xml:space="preserve"> PAGEREF _Toc173335271 \h </w:instrText>
            </w:r>
            <w:r w:rsidR="00F51D74">
              <w:rPr>
                <w:noProof/>
                <w:webHidden/>
              </w:rPr>
            </w:r>
            <w:r w:rsidR="00F51D74">
              <w:rPr>
                <w:noProof/>
                <w:webHidden/>
              </w:rPr>
              <w:fldChar w:fldCharType="separate"/>
            </w:r>
            <w:r w:rsidR="00F51D74">
              <w:rPr>
                <w:noProof/>
                <w:webHidden/>
              </w:rPr>
              <w:t>25</w:t>
            </w:r>
            <w:r w:rsidR="00F51D74">
              <w:rPr>
                <w:noProof/>
                <w:webHidden/>
              </w:rPr>
              <w:fldChar w:fldCharType="end"/>
            </w:r>
          </w:hyperlink>
        </w:p>
        <w:p w14:paraId="0B77B62D" w14:textId="7CEB4A33"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72" w:history="1">
            <w:r w:rsidR="00F51D74" w:rsidRPr="00FA60ED">
              <w:rPr>
                <w:rStyle w:val="Hyperlink"/>
              </w:rPr>
              <w:t>CHƯƠNG 4.</w:t>
            </w:r>
            <w:r w:rsidR="00F51D74">
              <w:rPr>
                <w:rFonts w:asciiTheme="minorHAnsi" w:eastAsiaTheme="minorEastAsia" w:hAnsiTheme="minorHAnsi" w:cstheme="minorBidi"/>
                <w:b w:val="0"/>
                <w:kern w:val="2"/>
                <w:sz w:val="24"/>
                <w:lang w:val="en-US"/>
                <w14:ligatures w14:val="standardContextual"/>
              </w:rPr>
              <w:tab/>
            </w:r>
            <w:r w:rsidR="00F51D74" w:rsidRPr="00FA60ED">
              <w:rPr>
                <w:rStyle w:val="Hyperlink"/>
              </w:rPr>
              <w:t>KẾT QUẢ NGHIÊN CỨU</w:t>
            </w:r>
            <w:r w:rsidR="00F51D74">
              <w:rPr>
                <w:webHidden/>
              </w:rPr>
              <w:tab/>
            </w:r>
            <w:r w:rsidR="00F51D74">
              <w:rPr>
                <w:webHidden/>
              </w:rPr>
              <w:fldChar w:fldCharType="begin"/>
            </w:r>
            <w:r w:rsidR="00F51D74">
              <w:rPr>
                <w:webHidden/>
              </w:rPr>
              <w:instrText xml:space="preserve"> PAGEREF _Toc173335272 \h </w:instrText>
            </w:r>
            <w:r w:rsidR="00F51D74">
              <w:rPr>
                <w:webHidden/>
              </w:rPr>
            </w:r>
            <w:r w:rsidR="00F51D74">
              <w:rPr>
                <w:webHidden/>
              </w:rPr>
              <w:fldChar w:fldCharType="separate"/>
            </w:r>
            <w:r w:rsidR="00F51D74">
              <w:rPr>
                <w:webHidden/>
              </w:rPr>
              <w:t>27</w:t>
            </w:r>
            <w:r w:rsidR="00F51D74">
              <w:rPr>
                <w:webHidden/>
              </w:rPr>
              <w:fldChar w:fldCharType="end"/>
            </w:r>
          </w:hyperlink>
        </w:p>
        <w:p w14:paraId="0A949153" w14:textId="5F0C6394" w:rsidR="00F51D74" w:rsidRDefault="00000000">
          <w:pPr>
            <w:pStyle w:val="TOC2"/>
            <w:rPr>
              <w:rFonts w:asciiTheme="minorHAnsi" w:eastAsiaTheme="minorEastAsia" w:hAnsiTheme="minorHAnsi" w:cstheme="minorBidi"/>
              <w:kern w:val="2"/>
              <w:sz w:val="24"/>
              <w:lang w:val="en-US"/>
              <w14:ligatures w14:val="standardContextual"/>
            </w:rPr>
          </w:pPr>
          <w:hyperlink w:anchor="_Toc173335273" w:history="1">
            <w:r w:rsidR="00F51D74" w:rsidRPr="00FA60ED">
              <w:rPr>
                <w:rStyle w:val="Hyperlink"/>
              </w:rPr>
              <w:t>4.1. Giao diện và chức năng khách hàng</w:t>
            </w:r>
            <w:r w:rsidR="00F51D74">
              <w:rPr>
                <w:webHidden/>
              </w:rPr>
              <w:tab/>
            </w:r>
            <w:r w:rsidR="00F51D74">
              <w:rPr>
                <w:webHidden/>
              </w:rPr>
              <w:fldChar w:fldCharType="begin"/>
            </w:r>
            <w:r w:rsidR="00F51D74">
              <w:rPr>
                <w:webHidden/>
              </w:rPr>
              <w:instrText xml:space="preserve"> PAGEREF _Toc173335273 \h </w:instrText>
            </w:r>
            <w:r w:rsidR="00F51D74">
              <w:rPr>
                <w:webHidden/>
              </w:rPr>
            </w:r>
            <w:r w:rsidR="00F51D74">
              <w:rPr>
                <w:webHidden/>
              </w:rPr>
              <w:fldChar w:fldCharType="separate"/>
            </w:r>
            <w:r w:rsidR="00F51D74">
              <w:rPr>
                <w:webHidden/>
              </w:rPr>
              <w:t>27</w:t>
            </w:r>
            <w:r w:rsidR="00F51D74">
              <w:rPr>
                <w:webHidden/>
              </w:rPr>
              <w:fldChar w:fldCharType="end"/>
            </w:r>
          </w:hyperlink>
        </w:p>
        <w:p w14:paraId="0097E0BE" w14:textId="5982002A"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4" w:history="1">
            <w:r w:rsidR="00F51D74" w:rsidRPr="00FA60ED">
              <w:rPr>
                <w:rStyle w:val="Hyperlink"/>
                <w:noProof/>
              </w:rPr>
              <w:t>4.1.1. Đăng ký, kích hoạt và đăng nhập tài khoản khách hàng</w:t>
            </w:r>
            <w:r w:rsidR="00F51D74">
              <w:rPr>
                <w:noProof/>
                <w:webHidden/>
              </w:rPr>
              <w:tab/>
            </w:r>
            <w:r w:rsidR="00F51D74">
              <w:rPr>
                <w:noProof/>
                <w:webHidden/>
              </w:rPr>
              <w:fldChar w:fldCharType="begin"/>
            </w:r>
            <w:r w:rsidR="00F51D74">
              <w:rPr>
                <w:noProof/>
                <w:webHidden/>
              </w:rPr>
              <w:instrText xml:space="preserve"> PAGEREF _Toc173335274 \h </w:instrText>
            </w:r>
            <w:r w:rsidR="00F51D74">
              <w:rPr>
                <w:noProof/>
                <w:webHidden/>
              </w:rPr>
            </w:r>
            <w:r w:rsidR="00F51D74">
              <w:rPr>
                <w:noProof/>
                <w:webHidden/>
              </w:rPr>
              <w:fldChar w:fldCharType="separate"/>
            </w:r>
            <w:r w:rsidR="00F51D74">
              <w:rPr>
                <w:noProof/>
                <w:webHidden/>
              </w:rPr>
              <w:t>27</w:t>
            </w:r>
            <w:r w:rsidR="00F51D74">
              <w:rPr>
                <w:noProof/>
                <w:webHidden/>
              </w:rPr>
              <w:fldChar w:fldCharType="end"/>
            </w:r>
          </w:hyperlink>
        </w:p>
        <w:p w14:paraId="5D95865B" w14:textId="772C5B90"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5" w:history="1">
            <w:r w:rsidR="00F51D74" w:rsidRPr="00FA60ED">
              <w:rPr>
                <w:rStyle w:val="Hyperlink"/>
                <w:noProof/>
              </w:rPr>
              <w:t>4.1.2. Quên mật khẩu</w:t>
            </w:r>
            <w:r w:rsidR="00F51D74">
              <w:rPr>
                <w:noProof/>
                <w:webHidden/>
              </w:rPr>
              <w:tab/>
            </w:r>
            <w:r w:rsidR="00F51D74">
              <w:rPr>
                <w:noProof/>
                <w:webHidden/>
              </w:rPr>
              <w:fldChar w:fldCharType="begin"/>
            </w:r>
            <w:r w:rsidR="00F51D74">
              <w:rPr>
                <w:noProof/>
                <w:webHidden/>
              </w:rPr>
              <w:instrText xml:space="preserve"> PAGEREF _Toc173335275 \h </w:instrText>
            </w:r>
            <w:r w:rsidR="00F51D74">
              <w:rPr>
                <w:noProof/>
                <w:webHidden/>
              </w:rPr>
            </w:r>
            <w:r w:rsidR="00F51D74">
              <w:rPr>
                <w:noProof/>
                <w:webHidden/>
              </w:rPr>
              <w:fldChar w:fldCharType="separate"/>
            </w:r>
            <w:r w:rsidR="00F51D74">
              <w:rPr>
                <w:noProof/>
                <w:webHidden/>
              </w:rPr>
              <w:t>30</w:t>
            </w:r>
            <w:r w:rsidR="00F51D74">
              <w:rPr>
                <w:noProof/>
                <w:webHidden/>
              </w:rPr>
              <w:fldChar w:fldCharType="end"/>
            </w:r>
          </w:hyperlink>
        </w:p>
        <w:p w14:paraId="4C5026C7" w14:textId="15D9134C"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6" w:history="1">
            <w:r w:rsidR="00F51D74" w:rsidRPr="00FA60ED">
              <w:rPr>
                <w:rStyle w:val="Hyperlink"/>
                <w:noProof/>
              </w:rPr>
              <w:t>4.1.3. Xem danh sách sản phẩm</w:t>
            </w:r>
            <w:r w:rsidR="00F51D74">
              <w:rPr>
                <w:noProof/>
                <w:webHidden/>
              </w:rPr>
              <w:tab/>
            </w:r>
            <w:r w:rsidR="00F51D74">
              <w:rPr>
                <w:noProof/>
                <w:webHidden/>
              </w:rPr>
              <w:fldChar w:fldCharType="begin"/>
            </w:r>
            <w:r w:rsidR="00F51D74">
              <w:rPr>
                <w:noProof/>
                <w:webHidden/>
              </w:rPr>
              <w:instrText xml:space="preserve"> PAGEREF _Toc173335276 \h </w:instrText>
            </w:r>
            <w:r w:rsidR="00F51D74">
              <w:rPr>
                <w:noProof/>
                <w:webHidden/>
              </w:rPr>
            </w:r>
            <w:r w:rsidR="00F51D74">
              <w:rPr>
                <w:noProof/>
                <w:webHidden/>
              </w:rPr>
              <w:fldChar w:fldCharType="separate"/>
            </w:r>
            <w:r w:rsidR="00F51D74">
              <w:rPr>
                <w:noProof/>
                <w:webHidden/>
              </w:rPr>
              <w:t>31</w:t>
            </w:r>
            <w:r w:rsidR="00F51D74">
              <w:rPr>
                <w:noProof/>
                <w:webHidden/>
              </w:rPr>
              <w:fldChar w:fldCharType="end"/>
            </w:r>
          </w:hyperlink>
        </w:p>
        <w:p w14:paraId="39EC7DCE" w14:textId="3F1D1372"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7" w:history="1">
            <w:r w:rsidR="00F51D74" w:rsidRPr="00FA60ED">
              <w:rPr>
                <w:rStyle w:val="Hyperlink"/>
                <w:noProof/>
              </w:rPr>
              <w:t>4.1.4. Xem chi tiết sản phẩm</w:t>
            </w:r>
            <w:r w:rsidR="00F51D74">
              <w:rPr>
                <w:noProof/>
                <w:webHidden/>
              </w:rPr>
              <w:tab/>
            </w:r>
            <w:r w:rsidR="00F51D74">
              <w:rPr>
                <w:noProof/>
                <w:webHidden/>
              </w:rPr>
              <w:fldChar w:fldCharType="begin"/>
            </w:r>
            <w:r w:rsidR="00F51D74">
              <w:rPr>
                <w:noProof/>
                <w:webHidden/>
              </w:rPr>
              <w:instrText xml:space="preserve"> PAGEREF _Toc173335277 \h </w:instrText>
            </w:r>
            <w:r w:rsidR="00F51D74">
              <w:rPr>
                <w:noProof/>
                <w:webHidden/>
              </w:rPr>
            </w:r>
            <w:r w:rsidR="00F51D74">
              <w:rPr>
                <w:noProof/>
                <w:webHidden/>
              </w:rPr>
              <w:fldChar w:fldCharType="separate"/>
            </w:r>
            <w:r w:rsidR="00F51D74">
              <w:rPr>
                <w:noProof/>
                <w:webHidden/>
              </w:rPr>
              <w:t>33</w:t>
            </w:r>
            <w:r w:rsidR="00F51D74">
              <w:rPr>
                <w:noProof/>
                <w:webHidden/>
              </w:rPr>
              <w:fldChar w:fldCharType="end"/>
            </w:r>
          </w:hyperlink>
        </w:p>
        <w:p w14:paraId="40A315B0" w14:textId="74619459"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8" w:history="1">
            <w:r w:rsidR="00F51D74" w:rsidRPr="00FA60ED">
              <w:rPr>
                <w:rStyle w:val="Hyperlink"/>
                <w:noProof/>
              </w:rPr>
              <w:t>4.1.5. Xem thông tin khách hàng</w:t>
            </w:r>
            <w:r w:rsidR="00F51D74">
              <w:rPr>
                <w:noProof/>
                <w:webHidden/>
              </w:rPr>
              <w:tab/>
            </w:r>
            <w:r w:rsidR="00F51D74">
              <w:rPr>
                <w:noProof/>
                <w:webHidden/>
              </w:rPr>
              <w:fldChar w:fldCharType="begin"/>
            </w:r>
            <w:r w:rsidR="00F51D74">
              <w:rPr>
                <w:noProof/>
                <w:webHidden/>
              </w:rPr>
              <w:instrText xml:space="preserve"> PAGEREF _Toc173335278 \h </w:instrText>
            </w:r>
            <w:r w:rsidR="00F51D74">
              <w:rPr>
                <w:noProof/>
                <w:webHidden/>
              </w:rPr>
            </w:r>
            <w:r w:rsidR="00F51D74">
              <w:rPr>
                <w:noProof/>
                <w:webHidden/>
              </w:rPr>
              <w:fldChar w:fldCharType="separate"/>
            </w:r>
            <w:r w:rsidR="00F51D74">
              <w:rPr>
                <w:noProof/>
                <w:webHidden/>
              </w:rPr>
              <w:t>35</w:t>
            </w:r>
            <w:r w:rsidR="00F51D74">
              <w:rPr>
                <w:noProof/>
                <w:webHidden/>
              </w:rPr>
              <w:fldChar w:fldCharType="end"/>
            </w:r>
          </w:hyperlink>
        </w:p>
        <w:p w14:paraId="4B83D036" w14:textId="3332B991"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79" w:history="1">
            <w:r w:rsidR="00F51D74" w:rsidRPr="00FA60ED">
              <w:rPr>
                <w:rStyle w:val="Hyperlink"/>
                <w:noProof/>
              </w:rPr>
              <w:t>4.1.6. Xem giỏ hàng</w:t>
            </w:r>
            <w:r w:rsidR="00F51D74">
              <w:rPr>
                <w:noProof/>
                <w:webHidden/>
              </w:rPr>
              <w:tab/>
            </w:r>
            <w:r w:rsidR="00F51D74">
              <w:rPr>
                <w:noProof/>
                <w:webHidden/>
              </w:rPr>
              <w:fldChar w:fldCharType="begin"/>
            </w:r>
            <w:r w:rsidR="00F51D74">
              <w:rPr>
                <w:noProof/>
                <w:webHidden/>
              </w:rPr>
              <w:instrText xml:space="preserve"> PAGEREF _Toc173335279 \h </w:instrText>
            </w:r>
            <w:r w:rsidR="00F51D74">
              <w:rPr>
                <w:noProof/>
                <w:webHidden/>
              </w:rPr>
            </w:r>
            <w:r w:rsidR="00F51D74">
              <w:rPr>
                <w:noProof/>
                <w:webHidden/>
              </w:rPr>
              <w:fldChar w:fldCharType="separate"/>
            </w:r>
            <w:r w:rsidR="00F51D74">
              <w:rPr>
                <w:noProof/>
                <w:webHidden/>
              </w:rPr>
              <w:t>38</w:t>
            </w:r>
            <w:r w:rsidR="00F51D74">
              <w:rPr>
                <w:noProof/>
                <w:webHidden/>
              </w:rPr>
              <w:fldChar w:fldCharType="end"/>
            </w:r>
          </w:hyperlink>
        </w:p>
        <w:p w14:paraId="1AD78834" w14:textId="2596372D"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0" w:history="1">
            <w:r w:rsidR="00F51D74" w:rsidRPr="00FA60ED">
              <w:rPr>
                <w:rStyle w:val="Hyperlink"/>
                <w:noProof/>
              </w:rPr>
              <w:t>4.1.7. Trang thanh toán</w:t>
            </w:r>
            <w:r w:rsidR="00F51D74">
              <w:rPr>
                <w:noProof/>
                <w:webHidden/>
              </w:rPr>
              <w:tab/>
            </w:r>
            <w:r w:rsidR="00F51D74">
              <w:rPr>
                <w:noProof/>
                <w:webHidden/>
              </w:rPr>
              <w:fldChar w:fldCharType="begin"/>
            </w:r>
            <w:r w:rsidR="00F51D74">
              <w:rPr>
                <w:noProof/>
                <w:webHidden/>
              </w:rPr>
              <w:instrText xml:space="preserve"> PAGEREF _Toc173335280 \h </w:instrText>
            </w:r>
            <w:r w:rsidR="00F51D74">
              <w:rPr>
                <w:noProof/>
                <w:webHidden/>
              </w:rPr>
            </w:r>
            <w:r w:rsidR="00F51D74">
              <w:rPr>
                <w:noProof/>
                <w:webHidden/>
              </w:rPr>
              <w:fldChar w:fldCharType="separate"/>
            </w:r>
            <w:r w:rsidR="00F51D74">
              <w:rPr>
                <w:noProof/>
                <w:webHidden/>
              </w:rPr>
              <w:t>39</w:t>
            </w:r>
            <w:r w:rsidR="00F51D74">
              <w:rPr>
                <w:noProof/>
                <w:webHidden/>
              </w:rPr>
              <w:fldChar w:fldCharType="end"/>
            </w:r>
          </w:hyperlink>
        </w:p>
        <w:p w14:paraId="5990EB89" w14:textId="11979CC9" w:rsidR="00F51D74" w:rsidRDefault="00000000">
          <w:pPr>
            <w:pStyle w:val="TOC2"/>
            <w:rPr>
              <w:rFonts w:asciiTheme="minorHAnsi" w:eastAsiaTheme="minorEastAsia" w:hAnsiTheme="minorHAnsi" w:cstheme="minorBidi"/>
              <w:kern w:val="2"/>
              <w:sz w:val="24"/>
              <w:lang w:val="en-US"/>
              <w14:ligatures w14:val="standardContextual"/>
            </w:rPr>
          </w:pPr>
          <w:hyperlink w:anchor="_Toc173335281" w:history="1">
            <w:r w:rsidR="00F51D74" w:rsidRPr="00FA60ED">
              <w:rPr>
                <w:rStyle w:val="Hyperlink"/>
              </w:rPr>
              <w:t>4.2. Giao diện và chức năng quản trị</w:t>
            </w:r>
            <w:r w:rsidR="00F51D74">
              <w:rPr>
                <w:webHidden/>
              </w:rPr>
              <w:tab/>
            </w:r>
            <w:r w:rsidR="00F51D74">
              <w:rPr>
                <w:webHidden/>
              </w:rPr>
              <w:fldChar w:fldCharType="begin"/>
            </w:r>
            <w:r w:rsidR="00F51D74">
              <w:rPr>
                <w:webHidden/>
              </w:rPr>
              <w:instrText xml:space="preserve"> PAGEREF _Toc173335281 \h </w:instrText>
            </w:r>
            <w:r w:rsidR="00F51D74">
              <w:rPr>
                <w:webHidden/>
              </w:rPr>
            </w:r>
            <w:r w:rsidR="00F51D74">
              <w:rPr>
                <w:webHidden/>
              </w:rPr>
              <w:fldChar w:fldCharType="separate"/>
            </w:r>
            <w:r w:rsidR="00F51D74">
              <w:rPr>
                <w:webHidden/>
              </w:rPr>
              <w:t>41</w:t>
            </w:r>
            <w:r w:rsidR="00F51D74">
              <w:rPr>
                <w:webHidden/>
              </w:rPr>
              <w:fldChar w:fldCharType="end"/>
            </w:r>
          </w:hyperlink>
        </w:p>
        <w:p w14:paraId="27A8CCE6" w14:textId="1FA5F0B8"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2" w:history="1">
            <w:r w:rsidR="00F51D74" w:rsidRPr="00FA60ED">
              <w:rPr>
                <w:rStyle w:val="Hyperlink"/>
                <w:noProof/>
              </w:rPr>
              <w:t>4.2.1. Đăng nhập của quản trị</w:t>
            </w:r>
            <w:r w:rsidR="00F51D74">
              <w:rPr>
                <w:noProof/>
                <w:webHidden/>
              </w:rPr>
              <w:tab/>
            </w:r>
            <w:r w:rsidR="00F51D74">
              <w:rPr>
                <w:noProof/>
                <w:webHidden/>
              </w:rPr>
              <w:fldChar w:fldCharType="begin"/>
            </w:r>
            <w:r w:rsidR="00F51D74">
              <w:rPr>
                <w:noProof/>
                <w:webHidden/>
              </w:rPr>
              <w:instrText xml:space="preserve"> PAGEREF _Toc173335282 \h </w:instrText>
            </w:r>
            <w:r w:rsidR="00F51D74">
              <w:rPr>
                <w:noProof/>
                <w:webHidden/>
              </w:rPr>
            </w:r>
            <w:r w:rsidR="00F51D74">
              <w:rPr>
                <w:noProof/>
                <w:webHidden/>
              </w:rPr>
              <w:fldChar w:fldCharType="separate"/>
            </w:r>
            <w:r w:rsidR="00F51D74">
              <w:rPr>
                <w:noProof/>
                <w:webHidden/>
              </w:rPr>
              <w:t>41</w:t>
            </w:r>
            <w:r w:rsidR="00F51D74">
              <w:rPr>
                <w:noProof/>
                <w:webHidden/>
              </w:rPr>
              <w:fldChar w:fldCharType="end"/>
            </w:r>
          </w:hyperlink>
        </w:p>
        <w:p w14:paraId="11C95D23" w14:textId="20BE40BB"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3" w:history="1">
            <w:r w:rsidR="00F51D74" w:rsidRPr="00FA60ED">
              <w:rPr>
                <w:rStyle w:val="Hyperlink"/>
                <w:noProof/>
              </w:rPr>
              <w:t>4.2.2. Giao diện quản lý dữ liệu</w:t>
            </w:r>
            <w:r w:rsidR="00F51D74">
              <w:rPr>
                <w:noProof/>
                <w:webHidden/>
              </w:rPr>
              <w:tab/>
            </w:r>
            <w:r w:rsidR="00F51D74">
              <w:rPr>
                <w:noProof/>
                <w:webHidden/>
              </w:rPr>
              <w:fldChar w:fldCharType="begin"/>
            </w:r>
            <w:r w:rsidR="00F51D74">
              <w:rPr>
                <w:noProof/>
                <w:webHidden/>
              </w:rPr>
              <w:instrText xml:space="preserve"> PAGEREF _Toc173335283 \h </w:instrText>
            </w:r>
            <w:r w:rsidR="00F51D74">
              <w:rPr>
                <w:noProof/>
                <w:webHidden/>
              </w:rPr>
            </w:r>
            <w:r w:rsidR="00F51D74">
              <w:rPr>
                <w:noProof/>
                <w:webHidden/>
              </w:rPr>
              <w:fldChar w:fldCharType="separate"/>
            </w:r>
            <w:r w:rsidR="00F51D74">
              <w:rPr>
                <w:noProof/>
                <w:webHidden/>
              </w:rPr>
              <w:t>41</w:t>
            </w:r>
            <w:r w:rsidR="00F51D74">
              <w:rPr>
                <w:noProof/>
                <w:webHidden/>
              </w:rPr>
              <w:fldChar w:fldCharType="end"/>
            </w:r>
          </w:hyperlink>
        </w:p>
        <w:p w14:paraId="7506C96D" w14:textId="5C62199F"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4" w:history="1">
            <w:r w:rsidR="00F51D74" w:rsidRPr="00FA60ED">
              <w:rPr>
                <w:rStyle w:val="Hyperlink"/>
                <w:noProof/>
              </w:rPr>
              <w:t>4.2.3. Quản lý tài khoản</w:t>
            </w:r>
            <w:r w:rsidR="00F51D74">
              <w:rPr>
                <w:noProof/>
                <w:webHidden/>
              </w:rPr>
              <w:tab/>
            </w:r>
            <w:r w:rsidR="00F51D74">
              <w:rPr>
                <w:noProof/>
                <w:webHidden/>
              </w:rPr>
              <w:fldChar w:fldCharType="begin"/>
            </w:r>
            <w:r w:rsidR="00F51D74">
              <w:rPr>
                <w:noProof/>
                <w:webHidden/>
              </w:rPr>
              <w:instrText xml:space="preserve"> PAGEREF _Toc173335284 \h </w:instrText>
            </w:r>
            <w:r w:rsidR="00F51D74">
              <w:rPr>
                <w:noProof/>
                <w:webHidden/>
              </w:rPr>
            </w:r>
            <w:r w:rsidR="00F51D74">
              <w:rPr>
                <w:noProof/>
                <w:webHidden/>
              </w:rPr>
              <w:fldChar w:fldCharType="separate"/>
            </w:r>
            <w:r w:rsidR="00F51D74">
              <w:rPr>
                <w:noProof/>
                <w:webHidden/>
              </w:rPr>
              <w:t>42</w:t>
            </w:r>
            <w:r w:rsidR="00F51D74">
              <w:rPr>
                <w:noProof/>
                <w:webHidden/>
              </w:rPr>
              <w:fldChar w:fldCharType="end"/>
            </w:r>
          </w:hyperlink>
        </w:p>
        <w:p w14:paraId="206A3FE7" w14:textId="150A623A"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5" w:history="1">
            <w:r w:rsidR="00F51D74" w:rsidRPr="00FA60ED">
              <w:rPr>
                <w:rStyle w:val="Hyperlink"/>
                <w:noProof/>
              </w:rPr>
              <w:t>4.2.4. Quản lý thông tin khách hàng</w:t>
            </w:r>
            <w:r w:rsidR="00F51D74">
              <w:rPr>
                <w:noProof/>
                <w:webHidden/>
              </w:rPr>
              <w:tab/>
            </w:r>
            <w:r w:rsidR="00F51D74">
              <w:rPr>
                <w:noProof/>
                <w:webHidden/>
              </w:rPr>
              <w:fldChar w:fldCharType="begin"/>
            </w:r>
            <w:r w:rsidR="00F51D74">
              <w:rPr>
                <w:noProof/>
                <w:webHidden/>
              </w:rPr>
              <w:instrText xml:space="preserve"> PAGEREF _Toc173335285 \h </w:instrText>
            </w:r>
            <w:r w:rsidR="00F51D74">
              <w:rPr>
                <w:noProof/>
                <w:webHidden/>
              </w:rPr>
            </w:r>
            <w:r w:rsidR="00F51D74">
              <w:rPr>
                <w:noProof/>
                <w:webHidden/>
              </w:rPr>
              <w:fldChar w:fldCharType="separate"/>
            </w:r>
            <w:r w:rsidR="00F51D74">
              <w:rPr>
                <w:noProof/>
                <w:webHidden/>
              </w:rPr>
              <w:t>43</w:t>
            </w:r>
            <w:r w:rsidR="00F51D74">
              <w:rPr>
                <w:noProof/>
                <w:webHidden/>
              </w:rPr>
              <w:fldChar w:fldCharType="end"/>
            </w:r>
          </w:hyperlink>
        </w:p>
        <w:p w14:paraId="27224A93" w14:textId="1BC529F4"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6" w:history="1">
            <w:r w:rsidR="00F51D74" w:rsidRPr="00FA60ED">
              <w:rPr>
                <w:rStyle w:val="Hyperlink"/>
                <w:noProof/>
              </w:rPr>
              <w:t>4.2.5. Quản lý sản phẩm trong giỏ hàng</w:t>
            </w:r>
            <w:r w:rsidR="00F51D74">
              <w:rPr>
                <w:noProof/>
                <w:webHidden/>
              </w:rPr>
              <w:tab/>
            </w:r>
            <w:r w:rsidR="00F51D74">
              <w:rPr>
                <w:noProof/>
                <w:webHidden/>
              </w:rPr>
              <w:fldChar w:fldCharType="begin"/>
            </w:r>
            <w:r w:rsidR="00F51D74">
              <w:rPr>
                <w:noProof/>
                <w:webHidden/>
              </w:rPr>
              <w:instrText xml:space="preserve"> PAGEREF _Toc173335286 \h </w:instrText>
            </w:r>
            <w:r w:rsidR="00F51D74">
              <w:rPr>
                <w:noProof/>
                <w:webHidden/>
              </w:rPr>
            </w:r>
            <w:r w:rsidR="00F51D74">
              <w:rPr>
                <w:noProof/>
                <w:webHidden/>
              </w:rPr>
              <w:fldChar w:fldCharType="separate"/>
            </w:r>
            <w:r w:rsidR="00F51D74">
              <w:rPr>
                <w:noProof/>
                <w:webHidden/>
              </w:rPr>
              <w:t>43</w:t>
            </w:r>
            <w:r w:rsidR="00F51D74">
              <w:rPr>
                <w:noProof/>
                <w:webHidden/>
              </w:rPr>
              <w:fldChar w:fldCharType="end"/>
            </w:r>
          </w:hyperlink>
        </w:p>
        <w:p w14:paraId="6993B215" w14:textId="1BF75405"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7" w:history="1">
            <w:r w:rsidR="00F51D74" w:rsidRPr="00FA60ED">
              <w:rPr>
                <w:rStyle w:val="Hyperlink"/>
                <w:noProof/>
              </w:rPr>
              <w:t>4.2.6. Quản lý đơn hàng</w:t>
            </w:r>
            <w:r w:rsidR="00F51D74">
              <w:rPr>
                <w:noProof/>
                <w:webHidden/>
              </w:rPr>
              <w:tab/>
            </w:r>
            <w:r w:rsidR="00F51D74">
              <w:rPr>
                <w:noProof/>
                <w:webHidden/>
              </w:rPr>
              <w:fldChar w:fldCharType="begin"/>
            </w:r>
            <w:r w:rsidR="00F51D74">
              <w:rPr>
                <w:noProof/>
                <w:webHidden/>
              </w:rPr>
              <w:instrText xml:space="preserve"> PAGEREF _Toc173335287 \h </w:instrText>
            </w:r>
            <w:r w:rsidR="00F51D74">
              <w:rPr>
                <w:noProof/>
                <w:webHidden/>
              </w:rPr>
            </w:r>
            <w:r w:rsidR="00F51D74">
              <w:rPr>
                <w:noProof/>
                <w:webHidden/>
              </w:rPr>
              <w:fldChar w:fldCharType="separate"/>
            </w:r>
            <w:r w:rsidR="00F51D74">
              <w:rPr>
                <w:noProof/>
                <w:webHidden/>
              </w:rPr>
              <w:t>44</w:t>
            </w:r>
            <w:r w:rsidR="00F51D74">
              <w:rPr>
                <w:noProof/>
                <w:webHidden/>
              </w:rPr>
              <w:fldChar w:fldCharType="end"/>
            </w:r>
          </w:hyperlink>
        </w:p>
        <w:p w14:paraId="6223B0CF" w14:textId="3BF2A2A2"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8" w:history="1">
            <w:r w:rsidR="00F51D74" w:rsidRPr="00FA60ED">
              <w:rPr>
                <w:rStyle w:val="Hyperlink"/>
                <w:noProof/>
              </w:rPr>
              <w:t>4.2.7. Quản lý thanh toán</w:t>
            </w:r>
            <w:r w:rsidR="00F51D74">
              <w:rPr>
                <w:noProof/>
                <w:webHidden/>
              </w:rPr>
              <w:tab/>
            </w:r>
            <w:r w:rsidR="00F51D74">
              <w:rPr>
                <w:noProof/>
                <w:webHidden/>
              </w:rPr>
              <w:fldChar w:fldCharType="begin"/>
            </w:r>
            <w:r w:rsidR="00F51D74">
              <w:rPr>
                <w:noProof/>
                <w:webHidden/>
              </w:rPr>
              <w:instrText xml:space="preserve"> PAGEREF _Toc173335288 \h </w:instrText>
            </w:r>
            <w:r w:rsidR="00F51D74">
              <w:rPr>
                <w:noProof/>
                <w:webHidden/>
              </w:rPr>
            </w:r>
            <w:r w:rsidR="00F51D74">
              <w:rPr>
                <w:noProof/>
                <w:webHidden/>
              </w:rPr>
              <w:fldChar w:fldCharType="separate"/>
            </w:r>
            <w:r w:rsidR="00F51D74">
              <w:rPr>
                <w:noProof/>
                <w:webHidden/>
              </w:rPr>
              <w:t>44</w:t>
            </w:r>
            <w:r w:rsidR="00F51D74">
              <w:rPr>
                <w:noProof/>
                <w:webHidden/>
              </w:rPr>
              <w:fldChar w:fldCharType="end"/>
            </w:r>
          </w:hyperlink>
        </w:p>
        <w:p w14:paraId="0E42E598" w14:textId="248D299D"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89" w:history="1">
            <w:r w:rsidR="00F51D74" w:rsidRPr="00FA60ED">
              <w:rPr>
                <w:rStyle w:val="Hyperlink"/>
                <w:noProof/>
              </w:rPr>
              <w:t>4.2.8. Quản lý thông tin các đơn khách hàng đã đặt</w:t>
            </w:r>
            <w:r w:rsidR="00F51D74">
              <w:rPr>
                <w:noProof/>
                <w:webHidden/>
              </w:rPr>
              <w:tab/>
            </w:r>
            <w:r w:rsidR="00F51D74">
              <w:rPr>
                <w:noProof/>
                <w:webHidden/>
              </w:rPr>
              <w:fldChar w:fldCharType="begin"/>
            </w:r>
            <w:r w:rsidR="00F51D74">
              <w:rPr>
                <w:noProof/>
                <w:webHidden/>
              </w:rPr>
              <w:instrText xml:space="preserve"> PAGEREF _Toc173335289 \h </w:instrText>
            </w:r>
            <w:r w:rsidR="00F51D74">
              <w:rPr>
                <w:noProof/>
                <w:webHidden/>
              </w:rPr>
            </w:r>
            <w:r w:rsidR="00F51D74">
              <w:rPr>
                <w:noProof/>
                <w:webHidden/>
              </w:rPr>
              <w:fldChar w:fldCharType="separate"/>
            </w:r>
            <w:r w:rsidR="00F51D74">
              <w:rPr>
                <w:noProof/>
                <w:webHidden/>
              </w:rPr>
              <w:t>45</w:t>
            </w:r>
            <w:r w:rsidR="00F51D74">
              <w:rPr>
                <w:noProof/>
                <w:webHidden/>
              </w:rPr>
              <w:fldChar w:fldCharType="end"/>
            </w:r>
          </w:hyperlink>
        </w:p>
        <w:p w14:paraId="376EBD61" w14:textId="19913287"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90" w:history="1">
            <w:r w:rsidR="00F51D74" w:rsidRPr="00FA60ED">
              <w:rPr>
                <w:rStyle w:val="Hyperlink"/>
                <w:noProof/>
              </w:rPr>
              <w:t>4.2.9. Quản lý sản phẩm</w:t>
            </w:r>
            <w:r w:rsidR="00F51D74">
              <w:rPr>
                <w:noProof/>
                <w:webHidden/>
              </w:rPr>
              <w:tab/>
            </w:r>
            <w:r w:rsidR="00F51D74">
              <w:rPr>
                <w:noProof/>
                <w:webHidden/>
              </w:rPr>
              <w:fldChar w:fldCharType="begin"/>
            </w:r>
            <w:r w:rsidR="00F51D74">
              <w:rPr>
                <w:noProof/>
                <w:webHidden/>
              </w:rPr>
              <w:instrText xml:space="preserve"> PAGEREF _Toc173335290 \h </w:instrText>
            </w:r>
            <w:r w:rsidR="00F51D74">
              <w:rPr>
                <w:noProof/>
                <w:webHidden/>
              </w:rPr>
            </w:r>
            <w:r w:rsidR="00F51D74">
              <w:rPr>
                <w:noProof/>
                <w:webHidden/>
              </w:rPr>
              <w:fldChar w:fldCharType="separate"/>
            </w:r>
            <w:r w:rsidR="00F51D74">
              <w:rPr>
                <w:noProof/>
                <w:webHidden/>
              </w:rPr>
              <w:t>45</w:t>
            </w:r>
            <w:r w:rsidR="00F51D74">
              <w:rPr>
                <w:noProof/>
                <w:webHidden/>
              </w:rPr>
              <w:fldChar w:fldCharType="end"/>
            </w:r>
          </w:hyperlink>
        </w:p>
        <w:p w14:paraId="2E63FED1" w14:textId="41A17D3B"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91" w:history="1">
            <w:r w:rsidR="00F51D74" w:rsidRPr="00FA60ED">
              <w:rPr>
                <w:rStyle w:val="Hyperlink"/>
                <w:noProof/>
              </w:rPr>
              <w:t>4.2.10. Quản lý đánh giá sản phẩm</w:t>
            </w:r>
            <w:r w:rsidR="00F51D74">
              <w:rPr>
                <w:noProof/>
                <w:webHidden/>
              </w:rPr>
              <w:tab/>
            </w:r>
            <w:r w:rsidR="00F51D74">
              <w:rPr>
                <w:noProof/>
                <w:webHidden/>
              </w:rPr>
              <w:fldChar w:fldCharType="begin"/>
            </w:r>
            <w:r w:rsidR="00F51D74">
              <w:rPr>
                <w:noProof/>
                <w:webHidden/>
              </w:rPr>
              <w:instrText xml:space="preserve"> PAGEREF _Toc173335291 \h </w:instrText>
            </w:r>
            <w:r w:rsidR="00F51D74">
              <w:rPr>
                <w:noProof/>
                <w:webHidden/>
              </w:rPr>
            </w:r>
            <w:r w:rsidR="00F51D74">
              <w:rPr>
                <w:noProof/>
                <w:webHidden/>
              </w:rPr>
              <w:fldChar w:fldCharType="separate"/>
            </w:r>
            <w:r w:rsidR="00F51D74">
              <w:rPr>
                <w:noProof/>
                <w:webHidden/>
              </w:rPr>
              <w:t>46</w:t>
            </w:r>
            <w:r w:rsidR="00F51D74">
              <w:rPr>
                <w:noProof/>
                <w:webHidden/>
              </w:rPr>
              <w:fldChar w:fldCharType="end"/>
            </w:r>
          </w:hyperlink>
        </w:p>
        <w:p w14:paraId="4D3363D4" w14:textId="086DE2CF" w:rsidR="00F51D74" w:rsidRDefault="00000000">
          <w:pPr>
            <w:pStyle w:val="TOC3"/>
            <w:rPr>
              <w:rFonts w:asciiTheme="minorHAnsi" w:eastAsiaTheme="minorEastAsia" w:hAnsiTheme="minorHAnsi" w:cstheme="minorBidi"/>
              <w:noProof/>
              <w:kern w:val="2"/>
              <w:sz w:val="24"/>
              <w:lang w:val="en-US"/>
              <w14:ligatures w14:val="standardContextual"/>
            </w:rPr>
          </w:pPr>
          <w:hyperlink w:anchor="_Toc173335292" w:history="1">
            <w:r w:rsidR="00F51D74" w:rsidRPr="00FA60ED">
              <w:rPr>
                <w:rStyle w:val="Hyperlink"/>
                <w:noProof/>
                <w:lang w:val="en-US"/>
              </w:rPr>
              <w:t>4.2.11. Thống kê sản phẩm</w:t>
            </w:r>
            <w:r w:rsidR="00F51D74">
              <w:rPr>
                <w:noProof/>
                <w:webHidden/>
              </w:rPr>
              <w:tab/>
            </w:r>
            <w:r w:rsidR="00F51D74">
              <w:rPr>
                <w:noProof/>
                <w:webHidden/>
              </w:rPr>
              <w:fldChar w:fldCharType="begin"/>
            </w:r>
            <w:r w:rsidR="00F51D74">
              <w:rPr>
                <w:noProof/>
                <w:webHidden/>
              </w:rPr>
              <w:instrText xml:space="preserve"> PAGEREF _Toc173335292 \h </w:instrText>
            </w:r>
            <w:r w:rsidR="00F51D74">
              <w:rPr>
                <w:noProof/>
                <w:webHidden/>
              </w:rPr>
            </w:r>
            <w:r w:rsidR="00F51D74">
              <w:rPr>
                <w:noProof/>
                <w:webHidden/>
              </w:rPr>
              <w:fldChar w:fldCharType="separate"/>
            </w:r>
            <w:r w:rsidR="00F51D74">
              <w:rPr>
                <w:noProof/>
                <w:webHidden/>
              </w:rPr>
              <w:t>46</w:t>
            </w:r>
            <w:r w:rsidR="00F51D74">
              <w:rPr>
                <w:noProof/>
                <w:webHidden/>
              </w:rPr>
              <w:fldChar w:fldCharType="end"/>
            </w:r>
          </w:hyperlink>
        </w:p>
        <w:p w14:paraId="478995EE" w14:textId="33E9B595"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93" w:history="1">
            <w:r w:rsidR="00F51D74" w:rsidRPr="00FA60ED">
              <w:rPr>
                <w:rStyle w:val="Hyperlink"/>
              </w:rPr>
              <w:t>CHƯƠNG 5.</w:t>
            </w:r>
            <w:r w:rsidR="00F51D74">
              <w:rPr>
                <w:rFonts w:asciiTheme="minorHAnsi" w:eastAsiaTheme="minorEastAsia" w:hAnsiTheme="minorHAnsi" w:cstheme="minorBidi"/>
                <w:b w:val="0"/>
                <w:kern w:val="2"/>
                <w:sz w:val="24"/>
                <w:lang w:val="en-US"/>
                <w14:ligatures w14:val="standardContextual"/>
              </w:rPr>
              <w:tab/>
            </w:r>
            <w:r w:rsidR="00F51D74" w:rsidRPr="00FA60ED">
              <w:rPr>
                <w:rStyle w:val="Hyperlink"/>
              </w:rPr>
              <w:t>KẾT LUẬN VÀ HƯỚNG PHÁT TRIỂN</w:t>
            </w:r>
            <w:r w:rsidR="00F51D74">
              <w:rPr>
                <w:webHidden/>
              </w:rPr>
              <w:tab/>
            </w:r>
            <w:r w:rsidR="00F51D74">
              <w:rPr>
                <w:webHidden/>
              </w:rPr>
              <w:fldChar w:fldCharType="begin"/>
            </w:r>
            <w:r w:rsidR="00F51D74">
              <w:rPr>
                <w:webHidden/>
              </w:rPr>
              <w:instrText xml:space="preserve"> PAGEREF _Toc173335293 \h </w:instrText>
            </w:r>
            <w:r w:rsidR="00F51D74">
              <w:rPr>
                <w:webHidden/>
              </w:rPr>
            </w:r>
            <w:r w:rsidR="00F51D74">
              <w:rPr>
                <w:webHidden/>
              </w:rPr>
              <w:fldChar w:fldCharType="separate"/>
            </w:r>
            <w:r w:rsidR="00F51D74">
              <w:rPr>
                <w:webHidden/>
              </w:rPr>
              <w:t>48</w:t>
            </w:r>
            <w:r w:rsidR="00F51D74">
              <w:rPr>
                <w:webHidden/>
              </w:rPr>
              <w:fldChar w:fldCharType="end"/>
            </w:r>
          </w:hyperlink>
        </w:p>
        <w:p w14:paraId="0449A41B" w14:textId="50A7F55A" w:rsidR="00F51D74" w:rsidRDefault="00000000">
          <w:pPr>
            <w:pStyle w:val="TOC2"/>
            <w:rPr>
              <w:rFonts w:asciiTheme="minorHAnsi" w:eastAsiaTheme="minorEastAsia" w:hAnsiTheme="minorHAnsi" w:cstheme="minorBidi"/>
              <w:kern w:val="2"/>
              <w:sz w:val="24"/>
              <w:lang w:val="en-US"/>
              <w14:ligatures w14:val="standardContextual"/>
            </w:rPr>
          </w:pPr>
          <w:hyperlink w:anchor="_Toc173335294" w:history="1">
            <w:r w:rsidR="00F51D74" w:rsidRPr="00FA60ED">
              <w:rPr>
                <w:rStyle w:val="Hyperlink"/>
              </w:rPr>
              <w:t>5.1. Kết quả đạt được</w:t>
            </w:r>
            <w:r w:rsidR="00F51D74">
              <w:rPr>
                <w:webHidden/>
              </w:rPr>
              <w:tab/>
            </w:r>
            <w:r w:rsidR="00F51D74">
              <w:rPr>
                <w:webHidden/>
              </w:rPr>
              <w:fldChar w:fldCharType="begin"/>
            </w:r>
            <w:r w:rsidR="00F51D74">
              <w:rPr>
                <w:webHidden/>
              </w:rPr>
              <w:instrText xml:space="preserve"> PAGEREF _Toc173335294 \h </w:instrText>
            </w:r>
            <w:r w:rsidR="00F51D74">
              <w:rPr>
                <w:webHidden/>
              </w:rPr>
            </w:r>
            <w:r w:rsidR="00F51D74">
              <w:rPr>
                <w:webHidden/>
              </w:rPr>
              <w:fldChar w:fldCharType="separate"/>
            </w:r>
            <w:r w:rsidR="00F51D74">
              <w:rPr>
                <w:webHidden/>
              </w:rPr>
              <w:t>48</w:t>
            </w:r>
            <w:r w:rsidR="00F51D74">
              <w:rPr>
                <w:webHidden/>
              </w:rPr>
              <w:fldChar w:fldCharType="end"/>
            </w:r>
          </w:hyperlink>
        </w:p>
        <w:p w14:paraId="18294EB7" w14:textId="3FA44E38" w:rsidR="00F51D74" w:rsidRDefault="00000000">
          <w:pPr>
            <w:pStyle w:val="TOC2"/>
            <w:rPr>
              <w:rFonts w:asciiTheme="minorHAnsi" w:eastAsiaTheme="minorEastAsia" w:hAnsiTheme="minorHAnsi" w:cstheme="minorBidi"/>
              <w:kern w:val="2"/>
              <w:sz w:val="24"/>
              <w:lang w:val="en-US"/>
              <w14:ligatures w14:val="standardContextual"/>
            </w:rPr>
          </w:pPr>
          <w:hyperlink w:anchor="_Toc173335295" w:history="1">
            <w:r w:rsidR="00F51D74" w:rsidRPr="00FA60ED">
              <w:rPr>
                <w:rStyle w:val="Hyperlink"/>
              </w:rPr>
              <w:t>5.2. Hướng phát triển</w:t>
            </w:r>
            <w:r w:rsidR="00F51D74">
              <w:rPr>
                <w:webHidden/>
              </w:rPr>
              <w:tab/>
            </w:r>
            <w:r w:rsidR="00F51D74">
              <w:rPr>
                <w:webHidden/>
              </w:rPr>
              <w:fldChar w:fldCharType="begin"/>
            </w:r>
            <w:r w:rsidR="00F51D74">
              <w:rPr>
                <w:webHidden/>
              </w:rPr>
              <w:instrText xml:space="preserve"> PAGEREF _Toc173335295 \h </w:instrText>
            </w:r>
            <w:r w:rsidR="00F51D74">
              <w:rPr>
                <w:webHidden/>
              </w:rPr>
            </w:r>
            <w:r w:rsidR="00F51D74">
              <w:rPr>
                <w:webHidden/>
              </w:rPr>
              <w:fldChar w:fldCharType="separate"/>
            </w:r>
            <w:r w:rsidR="00F51D74">
              <w:rPr>
                <w:webHidden/>
              </w:rPr>
              <w:t>48</w:t>
            </w:r>
            <w:r w:rsidR="00F51D74">
              <w:rPr>
                <w:webHidden/>
              </w:rPr>
              <w:fldChar w:fldCharType="end"/>
            </w:r>
          </w:hyperlink>
        </w:p>
        <w:p w14:paraId="03BD9116" w14:textId="52D11684" w:rsidR="00F51D74" w:rsidRDefault="00000000">
          <w:pPr>
            <w:pStyle w:val="TOC1"/>
            <w:rPr>
              <w:rFonts w:asciiTheme="minorHAnsi" w:eastAsiaTheme="minorEastAsia" w:hAnsiTheme="minorHAnsi" w:cstheme="minorBidi"/>
              <w:b w:val="0"/>
              <w:kern w:val="2"/>
              <w:sz w:val="24"/>
              <w:lang w:val="en-US"/>
              <w14:ligatures w14:val="standardContextual"/>
            </w:rPr>
          </w:pPr>
          <w:hyperlink w:anchor="_Toc173335296" w:history="1">
            <w:r w:rsidR="00F51D74" w:rsidRPr="00FA60ED">
              <w:rPr>
                <w:rStyle w:val="Hyperlink"/>
              </w:rPr>
              <w:t>DANH MỤC TÀI LIỆU THAM KHẢO</w:t>
            </w:r>
            <w:r w:rsidR="00F51D74">
              <w:rPr>
                <w:webHidden/>
              </w:rPr>
              <w:tab/>
            </w:r>
            <w:r w:rsidR="00F51D74">
              <w:rPr>
                <w:webHidden/>
              </w:rPr>
              <w:fldChar w:fldCharType="begin"/>
            </w:r>
            <w:r w:rsidR="00F51D74">
              <w:rPr>
                <w:webHidden/>
              </w:rPr>
              <w:instrText xml:space="preserve"> PAGEREF _Toc173335296 \h </w:instrText>
            </w:r>
            <w:r w:rsidR="00F51D74">
              <w:rPr>
                <w:webHidden/>
              </w:rPr>
            </w:r>
            <w:r w:rsidR="00F51D74">
              <w:rPr>
                <w:webHidden/>
              </w:rPr>
              <w:fldChar w:fldCharType="separate"/>
            </w:r>
            <w:r w:rsidR="00F51D74">
              <w:rPr>
                <w:webHidden/>
              </w:rPr>
              <w:t>50</w:t>
            </w:r>
            <w:r w:rsidR="00F51D74">
              <w:rPr>
                <w:webHidden/>
              </w:rPr>
              <w:fldChar w:fldCharType="end"/>
            </w:r>
          </w:hyperlink>
        </w:p>
        <w:p w14:paraId="68CD6C6D" w14:textId="1A739ADD" w:rsidR="00DF342B" w:rsidRPr="00E81870" w:rsidRDefault="00DF342B">
          <w:r w:rsidRPr="00E81870">
            <w:rPr>
              <w:b/>
              <w:bCs/>
            </w:rPr>
            <w:fldChar w:fldCharType="end"/>
          </w:r>
        </w:p>
      </w:sdtContent>
    </w:sdt>
    <w:p w14:paraId="7A378F2F" w14:textId="77777777" w:rsidR="00055AA3" w:rsidRPr="00E81870" w:rsidRDefault="00055AA3">
      <w:pPr>
        <w:spacing w:after="160" w:line="259" w:lineRule="auto"/>
        <w:rPr>
          <w:b/>
        </w:rPr>
      </w:pPr>
      <w:r w:rsidRPr="00E81870">
        <w:br w:type="page"/>
      </w:r>
    </w:p>
    <w:p w14:paraId="22453B94" w14:textId="2148A03A" w:rsidR="00AF4014" w:rsidRPr="00E81870" w:rsidRDefault="00AF4014" w:rsidP="00C1680C">
      <w:pPr>
        <w:pStyle w:val="Heading1"/>
        <w:numPr>
          <w:ilvl w:val="0"/>
          <w:numId w:val="0"/>
        </w:numPr>
        <w:spacing w:before="120" w:after="120" w:line="360" w:lineRule="auto"/>
      </w:pPr>
      <w:bookmarkStart w:id="9" w:name="_Toc173335233"/>
      <w:r w:rsidRPr="00E81870">
        <w:lastRenderedPageBreak/>
        <w:t xml:space="preserve">DANH MỤC CÁC </w:t>
      </w:r>
      <w:r w:rsidR="00322248" w:rsidRPr="00E81870">
        <w:t>HÌNH</w:t>
      </w:r>
      <w:bookmarkEnd w:id="8"/>
      <w:bookmarkEnd w:id="7"/>
      <w:bookmarkEnd w:id="9"/>
    </w:p>
    <w:p w14:paraId="1E4F1702" w14:textId="2D4AB018" w:rsidR="00270F58" w:rsidRPr="00E81870" w:rsidRDefault="00270F58" w:rsidP="00C1680C">
      <w:pPr>
        <w:pStyle w:val="TableofFigures"/>
        <w:tabs>
          <w:tab w:val="right" w:leader="dot" w:pos="9345"/>
        </w:tabs>
        <w:rPr>
          <w:rFonts w:asciiTheme="minorHAnsi" w:eastAsiaTheme="minorEastAsia" w:hAnsiTheme="minorHAnsi" w:cstheme="minorBidi"/>
          <w:kern w:val="2"/>
          <w:sz w:val="24"/>
          <w14:ligatures w14:val="standardContextual"/>
        </w:rPr>
      </w:pPr>
      <w:r w:rsidRPr="00E81870">
        <w:rPr>
          <w:rFonts w:asciiTheme="minorHAnsi" w:eastAsiaTheme="minorEastAsia" w:hAnsiTheme="minorHAnsi" w:cstheme="minorBidi"/>
          <w:kern w:val="2"/>
          <w:sz w:val="24"/>
          <w14:ligatures w14:val="standardContextual"/>
        </w:rPr>
        <w:fldChar w:fldCharType="begin"/>
      </w:r>
      <w:r w:rsidRPr="00E81870">
        <w:rPr>
          <w:rFonts w:asciiTheme="minorHAnsi" w:eastAsiaTheme="minorEastAsia" w:hAnsiTheme="minorHAnsi" w:cstheme="minorBidi"/>
          <w:kern w:val="2"/>
          <w:sz w:val="24"/>
          <w14:ligatures w14:val="standardContextual"/>
        </w:rPr>
        <w:instrText xml:space="preserve"> TOC \h \z \c "Hình 2." </w:instrText>
      </w:r>
      <w:r w:rsidRPr="00E81870">
        <w:rPr>
          <w:rFonts w:asciiTheme="minorHAnsi" w:eastAsiaTheme="minorEastAsia" w:hAnsiTheme="minorHAnsi" w:cstheme="minorBidi"/>
          <w:kern w:val="2"/>
          <w:sz w:val="24"/>
          <w14:ligatures w14:val="standardContextual"/>
        </w:rPr>
        <w:fldChar w:fldCharType="separate"/>
      </w:r>
      <w:hyperlink w:anchor="_Toc170134254" w:history="1">
        <w:r w:rsidRPr="00E81870">
          <w:rPr>
            <w:rStyle w:val="Hyperlink"/>
          </w:rPr>
          <w:t>Hình 2. 1 Mô hình Model-View-Template</w:t>
        </w:r>
        <w:r w:rsidRPr="00E81870">
          <w:rPr>
            <w:webHidden/>
          </w:rPr>
          <w:tab/>
        </w:r>
        <w:r w:rsidRPr="00E81870">
          <w:rPr>
            <w:webHidden/>
          </w:rPr>
          <w:fldChar w:fldCharType="begin"/>
        </w:r>
        <w:r w:rsidRPr="00E81870">
          <w:rPr>
            <w:webHidden/>
          </w:rPr>
          <w:instrText xml:space="preserve"> PAGEREF _Toc170134254 \h </w:instrText>
        </w:r>
        <w:r w:rsidRPr="00E81870">
          <w:rPr>
            <w:webHidden/>
          </w:rPr>
        </w:r>
        <w:r w:rsidRPr="00E81870">
          <w:rPr>
            <w:webHidden/>
          </w:rPr>
          <w:fldChar w:fldCharType="separate"/>
        </w:r>
        <w:r w:rsidR="00503D30" w:rsidRPr="00E81870">
          <w:rPr>
            <w:webHidden/>
          </w:rPr>
          <w:t>11</w:t>
        </w:r>
        <w:r w:rsidRPr="00E81870">
          <w:rPr>
            <w:webHidden/>
          </w:rPr>
          <w:fldChar w:fldCharType="end"/>
        </w:r>
      </w:hyperlink>
    </w:p>
    <w:p w14:paraId="5B2E8DBD" w14:textId="60886891" w:rsidR="00270F58" w:rsidRPr="00E81870" w:rsidRDefault="00270F58" w:rsidP="00C1680C">
      <w:pPr>
        <w:pStyle w:val="TableofFigures"/>
        <w:tabs>
          <w:tab w:val="right" w:leader="dot" w:pos="9345"/>
        </w:tabs>
      </w:pPr>
      <w:r w:rsidRPr="00E81870">
        <w:rPr>
          <w:rFonts w:asciiTheme="minorHAnsi" w:eastAsiaTheme="minorEastAsia" w:hAnsiTheme="minorHAnsi" w:cstheme="minorBidi"/>
          <w:kern w:val="2"/>
          <w:sz w:val="24"/>
          <w14:ligatures w14:val="standardContextual"/>
        </w:rPr>
        <w:fldChar w:fldCharType="end"/>
      </w:r>
      <w:r w:rsidRPr="00E81870">
        <w:rPr>
          <w:rFonts w:asciiTheme="minorHAnsi" w:eastAsiaTheme="minorEastAsia" w:hAnsiTheme="minorHAnsi" w:cstheme="minorBidi"/>
          <w:kern w:val="2"/>
          <w:sz w:val="24"/>
          <w14:ligatures w14:val="standardContextual"/>
        </w:rPr>
        <w:fldChar w:fldCharType="begin"/>
      </w:r>
      <w:r w:rsidRPr="00E81870">
        <w:rPr>
          <w:rFonts w:asciiTheme="minorHAnsi" w:eastAsiaTheme="minorEastAsia" w:hAnsiTheme="minorHAnsi" w:cstheme="minorBidi"/>
          <w:kern w:val="2"/>
          <w:sz w:val="24"/>
          <w14:ligatures w14:val="standardContextual"/>
        </w:rPr>
        <w:instrText xml:space="preserve"> TOC \h \z \c "Hình 3." </w:instrText>
      </w:r>
      <w:r w:rsidRPr="00E81870">
        <w:rPr>
          <w:rFonts w:asciiTheme="minorHAnsi" w:eastAsiaTheme="minorEastAsia" w:hAnsiTheme="minorHAnsi" w:cstheme="minorBidi"/>
          <w:kern w:val="2"/>
          <w:sz w:val="24"/>
          <w14:ligatures w14:val="standardContextual"/>
        </w:rPr>
        <w:fldChar w:fldCharType="separate"/>
      </w:r>
      <w:hyperlink w:anchor="_Toc170134269" w:history="1">
        <w:r w:rsidRPr="00E81870">
          <w:rPr>
            <w:rStyle w:val="Hyperlink"/>
          </w:rPr>
          <w:t>Hình 3. 1 Sơ đồ ERD</w:t>
        </w:r>
        <w:r w:rsidRPr="00E81870">
          <w:rPr>
            <w:webHidden/>
          </w:rPr>
          <w:tab/>
        </w:r>
        <w:r w:rsidRPr="00E81870">
          <w:rPr>
            <w:webHidden/>
          </w:rPr>
          <w:fldChar w:fldCharType="begin"/>
        </w:r>
        <w:r w:rsidRPr="00E81870">
          <w:rPr>
            <w:webHidden/>
          </w:rPr>
          <w:instrText xml:space="preserve"> PAGEREF _Toc170134269 \h </w:instrText>
        </w:r>
        <w:r w:rsidRPr="00E81870">
          <w:rPr>
            <w:webHidden/>
          </w:rPr>
        </w:r>
        <w:r w:rsidRPr="00E81870">
          <w:rPr>
            <w:webHidden/>
          </w:rPr>
          <w:fldChar w:fldCharType="separate"/>
        </w:r>
        <w:r w:rsidR="00503D30" w:rsidRPr="00E81870">
          <w:rPr>
            <w:webHidden/>
          </w:rPr>
          <w:t>14</w:t>
        </w:r>
        <w:r w:rsidRPr="00E81870">
          <w:rPr>
            <w:webHidden/>
          </w:rPr>
          <w:fldChar w:fldCharType="end"/>
        </w:r>
      </w:hyperlink>
    </w:p>
    <w:p w14:paraId="24007AC8" w14:textId="307026CA"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0" w:history="1">
        <w:r w:rsidR="00270F58" w:rsidRPr="00E81870">
          <w:rPr>
            <w:rStyle w:val="Hyperlink"/>
          </w:rPr>
          <w:t>Hình 3. 2 Sơ đồ PDM</w:t>
        </w:r>
        <w:r w:rsidR="00270F58" w:rsidRPr="00E81870">
          <w:rPr>
            <w:webHidden/>
          </w:rPr>
          <w:tab/>
        </w:r>
        <w:r w:rsidR="00270F58" w:rsidRPr="00E81870">
          <w:rPr>
            <w:webHidden/>
          </w:rPr>
          <w:fldChar w:fldCharType="begin"/>
        </w:r>
        <w:r w:rsidR="00270F58" w:rsidRPr="00E81870">
          <w:rPr>
            <w:webHidden/>
          </w:rPr>
          <w:instrText xml:space="preserve"> PAGEREF _Toc170134270 \h </w:instrText>
        </w:r>
        <w:r w:rsidR="00270F58" w:rsidRPr="00E81870">
          <w:rPr>
            <w:webHidden/>
          </w:rPr>
        </w:r>
        <w:r w:rsidR="00270F58" w:rsidRPr="00E81870">
          <w:rPr>
            <w:webHidden/>
          </w:rPr>
          <w:fldChar w:fldCharType="separate"/>
        </w:r>
        <w:r w:rsidR="00503D30" w:rsidRPr="00E81870">
          <w:rPr>
            <w:webHidden/>
          </w:rPr>
          <w:t>15</w:t>
        </w:r>
        <w:r w:rsidR="00270F58" w:rsidRPr="00E81870">
          <w:rPr>
            <w:webHidden/>
          </w:rPr>
          <w:fldChar w:fldCharType="end"/>
        </w:r>
      </w:hyperlink>
    </w:p>
    <w:p w14:paraId="41730C72" w14:textId="0E36383A"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1" w:history="1">
        <w:r w:rsidR="00270F58" w:rsidRPr="00E81870">
          <w:rPr>
            <w:rStyle w:val="Hyperlink"/>
          </w:rPr>
          <w:t>Hình 3. 3 Mô hình DFD mức 0</w:t>
        </w:r>
        <w:r w:rsidR="00270F58" w:rsidRPr="00E81870">
          <w:rPr>
            <w:webHidden/>
          </w:rPr>
          <w:tab/>
        </w:r>
        <w:r w:rsidR="00270F58" w:rsidRPr="00E81870">
          <w:rPr>
            <w:webHidden/>
          </w:rPr>
          <w:fldChar w:fldCharType="begin"/>
        </w:r>
        <w:r w:rsidR="00270F58" w:rsidRPr="00E81870">
          <w:rPr>
            <w:webHidden/>
          </w:rPr>
          <w:instrText xml:space="preserve"> PAGEREF _Toc170134271 \h </w:instrText>
        </w:r>
        <w:r w:rsidR="00270F58" w:rsidRPr="00E81870">
          <w:rPr>
            <w:webHidden/>
          </w:rPr>
        </w:r>
        <w:r w:rsidR="00270F58" w:rsidRPr="00E81870">
          <w:rPr>
            <w:webHidden/>
          </w:rPr>
          <w:fldChar w:fldCharType="separate"/>
        </w:r>
        <w:r w:rsidR="00503D30" w:rsidRPr="00E81870">
          <w:rPr>
            <w:webHidden/>
          </w:rPr>
          <w:t>16</w:t>
        </w:r>
        <w:r w:rsidR="00270F58" w:rsidRPr="00E81870">
          <w:rPr>
            <w:webHidden/>
          </w:rPr>
          <w:fldChar w:fldCharType="end"/>
        </w:r>
      </w:hyperlink>
    </w:p>
    <w:p w14:paraId="75B13752" w14:textId="18AE8141"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2" w:history="1">
        <w:r w:rsidR="00270F58" w:rsidRPr="00E81870">
          <w:rPr>
            <w:rStyle w:val="Hyperlink"/>
          </w:rPr>
          <w:t>Hình 3. 4 Mô hình DFD mức 1</w:t>
        </w:r>
        <w:r w:rsidR="00270F58" w:rsidRPr="00E81870">
          <w:rPr>
            <w:webHidden/>
          </w:rPr>
          <w:tab/>
        </w:r>
        <w:r w:rsidR="00270F58" w:rsidRPr="00E81870">
          <w:rPr>
            <w:webHidden/>
          </w:rPr>
          <w:fldChar w:fldCharType="begin"/>
        </w:r>
        <w:r w:rsidR="00270F58" w:rsidRPr="00E81870">
          <w:rPr>
            <w:webHidden/>
          </w:rPr>
          <w:instrText xml:space="preserve"> PAGEREF _Toc170134272 \h </w:instrText>
        </w:r>
        <w:r w:rsidR="00270F58" w:rsidRPr="00E81870">
          <w:rPr>
            <w:webHidden/>
          </w:rPr>
        </w:r>
        <w:r w:rsidR="00270F58" w:rsidRPr="00E81870">
          <w:rPr>
            <w:webHidden/>
          </w:rPr>
          <w:fldChar w:fldCharType="separate"/>
        </w:r>
        <w:r w:rsidR="00503D30" w:rsidRPr="00E81870">
          <w:rPr>
            <w:webHidden/>
          </w:rPr>
          <w:t>17</w:t>
        </w:r>
        <w:r w:rsidR="00270F58" w:rsidRPr="00E81870">
          <w:rPr>
            <w:webHidden/>
          </w:rPr>
          <w:fldChar w:fldCharType="end"/>
        </w:r>
      </w:hyperlink>
    </w:p>
    <w:p w14:paraId="2AA430B0" w14:textId="3FFDAED5"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3" w:history="1">
        <w:r w:rsidR="00270F58" w:rsidRPr="00E81870">
          <w:rPr>
            <w:rStyle w:val="Hyperlink"/>
          </w:rPr>
          <w:t>Hình 3. 5 Chức năng quản lý bán hàng</w:t>
        </w:r>
        <w:r w:rsidR="00270F58" w:rsidRPr="00E81870">
          <w:rPr>
            <w:webHidden/>
          </w:rPr>
          <w:tab/>
        </w:r>
        <w:r w:rsidR="00270F58" w:rsidRPr="00E81870">
          <w:rPr>
            <w:webHidden/>
          </w:rPr>
          <w:fldChar w:fldCharType="begin"/>
        </w:r>
        <w:r w:rsidR="00270F58" w:rsidRPr="00E81870">
          <w:rPr>
            <w:webHidden/>
          </w:rPr>
          <w:instrText xml:space="preserve"> PAGEREF _Toc170134273 \h </w:instrText>
        </w:r>
        <w:r w:rsidR="00270F58" w:rsidRPr="00E81870">
          <w:rPr>
            <w:webHidden/>
          </w:rPr>
        </w:r>
        <w:r w:rsidR="00270F58" w:rsidRPr="00E81870">
          <w:rPr>
            <w:webHidden/>
          </w:rPr>
          <w:fldChar w:fldCharType="separate"/>
        </w:r>
        <w:r w:rsidR="00503D30" w:rsidRPr="00E81870">
          <w:rPr>
            <w:webHidden/>
          </w:rPr>
          <w:t>17</w:t>
        </w:r>
        <w:r w:rsidR="00270F58" w:rsidRPr="00E81870">
          <w:rPr>
            <w:webHidden/>
          </w:rPr>
          <w:fldChar w:fldCharType="end"/>
        </w:r>
      </w:hyperlink>
    </w:p>
    <w:p w14:paraId="77EC98FD" w14:textId="79DB5DC5"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4" w:history="1">
        <w:r w:rsidR="00270F58" w:rsidRPr="00E81870">
          <w:rPr>
            <w:rStyle w:val="Hyperlink"/>
          </w:rPr>
          <w:t>Hình 3. 6 Chức năng quản lý sản phẩm</w:t>
        </w:r>
        <w:r w:rsidR="00270F58" w:rsidRPr="00E81870">
          <w:rPr>
            <w:webHidden/>
          </w:rPr>
          <w:tab/>
        </w:r>
        <w:r w:rsidR="00270F58" w:rsidRPr="00E81870">
          <w:rPr>
            <w:webHidden/>
          </w:rPr>
          <w:fldChar w:fldCharType="begin"/>
        </w:r>
        <w:r w:rsidR="00270F58" w:rsidRPr="00E81870">
          <w:rPr>
            <w:webHidden/>
          </w:rPr>
          <w:instrText xml:space="preserve"> PAGEREF _Toc170134274 \h </w:instrText>
        </w:r>
        <w:r w:rsidR="00270F58" w:rsidRPr="00E81870">
          <w:rPr>
            <w:webHidden/>
          </w:rPr>
        </w:r>
        <w:r w:rsidR="00270F58" w:rsidRPr="00E81870">
          <w:rPr>
            <w:webHidden/>
          </w:rPr>
          <w:fldChar w:fldCharType="separate"/>
        </w:r>
        <w:r w:rsidR="00503D30" w:rsidRPr="00E81870">
          <w:rPr>
            <w:webHidden/>
          </w:rPr>
          <w:t>18</w:t>
        </w:r>
        <w:r w:rsidR="00270F58" w:rsidRPr="00E81870">
          <w:rPr>
            <w:webHidden/>
          </w:rPr>
          <w:fldChar w:fldCharType="end"/>
        </w:r>
      </w:hyperlink>
    </w:p>
    <w:p w14:paraId="4AB625EF" w14:textId="4D17860D"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5" w:history="1">
        <w:r w:rsidR="00270F58" w:rsidRPr="00E81870">
          <w:rPr>
            <w:rStyle w:val="Hyperlink"/>
          </w:rPr>
          <w:t>Hình 3. 7 Chức năng quản lý tài khoản</w:t>
        </w:r>
        <w:r w:rsidR="00270F58" w:rsidRPr="00E81870">
          <w:rPr>
            <w:webHidden/>
          </w:rPr>
          <w:tab/>
        </w:r>
        <w:r w:rsidR="00270F58" w:rsidRPr="00E81870">
          <w:rPr>
            <w:webHidden/>
          </w:rPr>
          <w:fldChar w:fldCharType="begin"/>
        </w:r>
        <w:r w:rsidR="00270F58" w:rsidRPr="00E81870">
          <w:rPr>
            <w:webHidden/>
          </w:rPr>
          <w:instrText xml:space="preserve"> PAGEREF _Toc170134275 \h </w:instrText>
        </w:r>
        <w:r w:rsidR="00270F58" w:rsidRPr="00E81870">
          <w:rPr>
            <w:webHidden/>
          </w:rPr>
        </w:r>
        <w:r w:rsidR="00270F58" w:rsidRPr="00E81870">
          <w:rPr>
            <w:webHidden/>
          </w:rPr>
          <w:fldChar w:fldCharType="separate"/>
        </w:r>
        <w:r w:rsidR="00503D30" w:rsidRPr="00E81870">
          <w:rPr>
            <w:webHidden/>
          </w:rPr>
          <w:t>18</w:t>
        </w:r>
        <w:r w:rsidR="00270F58" w:rsidRPr="00E81870">
          <w:rPr>
            <w:webHidden/>
          </w:rPr>
          <w:fldChar w:fldCharType="end"/>
        </w:r>
      </w:hyperlink>
    </w:p>
    <w:p w14:paraId="48DA1DC3" w14:textId="02AC26EB"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6" w:history="1">
        <w:r w:rsidR="00270F58" w:rsidRPr="00E81870">
          <w:rPr>
            <w:rStyle w:val="Hyperlink"/>
          </w:rPr>
          <w:t>Hình 3. 8 Trang web chính thức của Visual Studio Code</w:t>
        </w:r>
        <w:r w:rsidR="00270F58" w:rsidRPr="00E81870">
          <w:rPr>
            <w:webHidden/>
          </w:rPr>
          <w:tab/>
        </w:r>
        <w:r w:rsidR="00270F58" w:rsidRPr="00E81870">
          <w:rPr>
            <w:webHidden/>
          </w:rPr>
          <w:fldChar w:fldCharType="begin"/>
        </w:r>
        <w:r w:rsidR="00270F58" w:rsidRPr="00E81870">
          <w:rPr>
            <w:webHidden/>
          </w:rPr>
          <w:instrText xml:space="preserve"> PAGEREF _Toc170134276 \h </w:instrText>
        </w:r>
        <w:r w:rsidR="00270F58" w:rsidRPr="00E81870">
          <w:rPr>
            <w:webHidden/>
          </w:rPr>
        </w:r>
        <w:r w:rsidR="00270F58" w:rsidRPr="00E81870">
          <w:rPr>
            <w:webHidden/>
          </w:rPr>
          <w:fldChar w:fldCharType="separate"/>
        </w:r>
        <w:r w:rsidR="00503D30" w:rsidRPr="00E81870">
          <w:rPr>
            <w:webHidden/>
          </w:rPr>
          <w:t>24</w:t>
        </w:r>
        <w:r w:rsidR="00270F58" w:rsidRPr="00E81870">
          <w:rPr>
            <w:webHidden/>
          </w:rPr>
          <w:fldChar w:fldCharType="end"/>
        </w:r>
      </w:hyperlink>
    </w:p>
    <w:p w14:paraId="72B496CE" w14:textId="226F7B2F"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7" w:history="1">
        <w:r w:rsidR="00270F58" w:rsidRPr="00E81870">
          <w:rPr>
            <w:rStyle w:val="Hyperlink"/>
          </w:rPr>
          <w:t>Hình 3. 9 Các hệ điều hành có thể cài đặt</w:t>
        </w:r>
        <w:r w:rsidR="00270F58" w:rsidRPr="00E81870">
          <w:rPr>
            <w:webHidden/>
          </w:rPr>
          <w:tab/>
        </w:r>
        <w:r w:rsidR="00270F58" w:rsidRPr="00E81870">
          <w:rPr>
            <w:webHidden/>
          </w:rPr>
          <w:fldChar w:fldCharType="begin"/>
        </w:r>
        <w:r w:rsidR="00270F58" w:rsidRPr="00E81870">
          <w:rPr>
            <w:webHidden/>
          </w:rPr>
          <w:instrText xml:space="preserve"> PAGEREF _Toc170134277 \h </w:instrText>
        </w:r>
        <w:r w:rsidR="00270F58" w:rsidRPr="00E81870">
          <w:rPr>
            <w:webHidden/>
          </w:rPr>
        </w:r>
        <w:r w:rsidR="00270F58" w:rsidRPr="00E81870">
          <w:rPr>
            <w:webHidden/>
          </w:rPr>
          <w:fldChar w:fldCharType="separate"/>
        </w:r>
        <w:r w:rsidR="00503D30" w:rsidRPr="00E81870">
          <w:rPr>
            <w:webHidden/>
          </w:rPr>
          <w:t>24</w:t>
        </w:r>
        <w:r w:rsidR="00270F58" w:rsidRPr="00E81870">
          <w:rPr>
            <w:webHidden/>
          </w:rPr>
          <w:fldChar w:fldCharType="end"/>
        </w:r>
      </w:hyperlink>
    </w:p>
    <w:p w14:paraId="150A5C4B" w14:textId="7C822443" w:rsidR="00270F58"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278" w:history="1">
        <w:r w:rsidR="00270F58" w:rsidRPr="00E81870">
          <w:rPr>
            <w:rStyle w:val="Hyperlink"/>
          </w:rPr>
          <w:t>Hình 3. 10 Cài đặt Visual Studio Code</w:t>
        </w:r>
        <w:r w:rsidR="00270F58" w:rsidRPr="00E81870">
          <w:rPr>
            <w:webHidden/>
          </w:rPr>
          <w:tab/>
        </w:r>
        <w:r w:rsidR="00270F58" w:rsidRPr="00E81870">
          <w:rPr>
            <w:webHidden/>
          </w:rPr>
          <w:fldChar w:fldCharType="begin"/>
        </w:r>
        <w:r w:rsidR="00270F58" w:rsidRPr="00E81870">
          <w:rPr>
            <w:webHidden/>
          </w:rPr>
          <w:instrText xml:space="preserve"> PAGEREF _Toc170134278 \h </w:instrText>
        </w:r>
        <w:r w:rsidR="00270F58" w:rsidRPr="00E81870">
          <w:rPr>
            <w:webHidden/>
          </w:rPr>
        </w:r>
        <w:r w:rsidR="00270F58" w:rsidRPr="00E81870">
          <w:rPr>
            <w:webHidden/>
          </w:rPr>
          <w:fldChar w:fldCharType="separate"/>
        </w:r>
        <w:r w:rsidR="00503D30" w:rsidRPr="00E81870">
          <w:rPr>
            <w:webHidden/>
          </w:rPr>
          <w:t>25</w:t>
        </w:r>
        <w:r w:rsidR="00270F58" w:rsidRPr="00E81870">
          <w:rPr>
            <w:webHidden/>
          </w:rPr>
          <w:fldChar w:fldCharType="end"/>
        </w:r>
      </w:hyperlink>
    </w:p>
    <w:p w14:paraId="2C5565C4" w14:textId="17321660" w:rsidR="00211C53" w:rsidRDefault="00000000" w:rsidP="00211C53">
      <w:pPr>
        <w:pStyle w:val="TableofFigures"/>
        <w:tabs>
          <w:tab w:val="right" w:leader="dot" w:pos="9345"/>
        </w:tabs>
        <w:rPr>
          <w:noProof/>
        </w:rPr>
      </w:pPr>
      <w:hyperlink w:anchor="_Toc170134279" w:history="1">
        <w:r w:rsidR="00270F58" w:rsidRPr="00E81870">
          <w:rPr>
            <w:rStyle w:val="Hyperlink"/>
          </w:rPr>
          <w:t>Hình 3. 11 Giao diện chính Visual Studio Code</w:t>
        </w:r>
        <w:r w:rsidR="00270F58" w:rsidRPr="00E81870">
          <w:rPr>
            <w:webHidden/>
          </w:rPr>
          <w:tab/>
        </w:r>
        <w:r w:rsidR="00270F58" w:rsidRPr="00E81870">
          <w:rPr>
            <w:webHidden/>
          </w:rPr>
          <w:fldChar w:fldCharType="begin"/>
        </w:r>
        <w:r w:rsidR="00270F58" w:rsidRPr="00E81870">
          <w:rPr>
            <w:webHidden/>
          </w:rPr>
          <w:instrText xml:space="preserve"> PAGEREF _Toc170134279 \h </w:instrText>
        </w:r>
        <w:r w:rsidR="00270F58" w:rsidRPr="00E81870">
          <w:rPr>
            <w:webHidden/>
          </w:rPr>
        </w:r>
        <w:r w:rsidR="00270F58" w:rsidRPr="00E81870">
          <w:rPr>
            <w:webHidden/>
          </w:rPr>
          <w:fldChar w:fldCharType="separate"/>
        </w:r>
        <w:r w:rsidR="00503D30" w:rsidRPr="00E81870">
          <w:rPr>
            <w:webHidden/>
          </w:rPr>
          <w:t>25</w:t>
        </w:r>
        <w:r w:rsidR="00270F58" w:rsidRPr="00E81870">
          <w:rPr>
            <w:webHidden/>
          </w:rPr>
          <w:fldChar w:fldCharType="end"/>
        </w:r>
      </w:hyperlink>
      <w:r w:rsidR="00270F58" w:rsidRPr="00E81870">
        <w:rPr>
          <w:rFonts w:asciiTheme="minorHAnsi" w:eastAsiaTheme="minorEastAsia" w:hAnsiTheme="minorHAnsi" w:cstheme="minorBidi"/>
          <w:kern w:val="2"/>
          <w:sz w:val="24"/>
          <w14:ligatures w14:val="standardContextual"/>
        </w:rPr>
        <w:fldChar w:fldCharType="end"/>
      </w:r>
      <w:r w:rsidR="00211C53">
        <w:rPr>
          <w:rFonts w:asciiTheme="minorHAnsi" w:eastAsiaTheme="minorEastAsia" w:hAnsiTheme="minorHAnsi" w:cstheme="minorBidi"/>
          <w:kern w:val="2"/>
          <w:sz w:val="24"/>
          <w14:ligatures w14:val="standardContextual"/>
        </w:rPr>
        <w:fldChar w:fldCharType="begin"/>
      </w:r>
      <w:r w:rsidR="00211C53">
        <w:rPr>
          <w:rFonts w:asciiTheme="minorHAnsi" w:eastAsiaTheme="minorEastAsia" w:hAnsiTheme="minorHAnsi" w:cstheme="minorBidi"/>
          <w:kern w:val="2"/>
          <w:sz w:val="24"/>
          <w14:ligatures w14:val="standardContextual"/>
        </w:rPr>
        <w:instrText xml:space="preserve"> TOC \h \z \c "Hình 4." </w:instrText>
      </w:r>
      <w:r w:rsidR="00211C53">
        <w:rPr>
          <w:rFonts w:asciiTheme="minorHAnsi" w:eastAsiaTheme="minorEastAsia" w:hAnsiTheme="minorHAnsi" w:cstheme="minorBidi"/>
          <w:kern w:val="2"/>
          <w:sz w:val="24"/>
          <w14:ligatures w14:val="standardContextual"/>
        </w:rPr>
        <w:fldChar w:fldCharType="separate"/>
      </w:r>
    </w:p>
    <w:p w14:paraId="632DD67C" w14:textId="612AD755"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2" w:history="1">
        <w:r w:rsidR="00211C53" w:rsidRPr="009B1317">
          <w:rPr>
            <w:rStyle w:val="Hyperlink"/>
            <w:noProof/>
          </w:rPr>
          <w:t>Hình 4. 1 Đăng ký tài khoản khách hàng</w:t>
        </w:r>
        <w:r w:rsidR="00211C53">
          <w:rPr>
            <w:noProof/>
            <w:webHidden/>
          </w:rPr>
          <w:tab/>
        </w:r>
        <w:r w:rsidR="00211C53">
          <w:rPr>
            <w:noProof/>
            <w:webHidden/>
          </w:rPr>
          <w:fldChar w:fldCharType="begin"/>
        </w:r>
        <w:r w:rsidR="00211C53">
          <w:rPr>
            <w:noProof/>
            <w:webHidden/>
          </w:rPr>
          <w:instrText xml:space="preserve"> PAGEREF _Toc173333802 \h </w:instrText>
        </w:r>
        <w:r w:rsidR="00211C53">
          <w:rPr>
            <w:noProof/>
            <w:webHidden/>
          </w:rPr>
        </w:r>
        <w:r w:rsidR="00211C53">
          <w:rPr>
            <w:noProof/>
            <w:webHidden/>
          </w:rPr>
          <w:fldChar w:fldCharType="separate"/>
        </w:r>
        <w:r w:rsidR="00211C53">
          <w:rPr>
            <w:noProof/>
            <w:webHidden/>
          </w:rPr>
          <w:t>27</w:t>
        </w:r>
        <w:r w:rsidR="00211C53">
          <w:rPr>
            <w:noProof/>
            <w:webHidden/>
          </w:rPr>
          <w:fldChar w:fldCharType="end"/>
        </w:r>
      </w:hyperlink>
    </w:p>
    <w:p w14:paraId="708A3B6B" w14:textId="2927B9FC"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3" w:history="1">
        <w:r w:rsidR="00211C53" w:rsidRPr="009B1317">
          <w:rPr>
            <w:rStyle w:val="Hyperlink"/>
            <w:noProof/>
          </w:rPr>
          <w:t>Hình 4. 2 Thông báo kích hoạt tài khoản khách hàng</w:t>
        </w:r>
        <w:r w:rsidR="00211C53">
          <w:rPr>
            <w:noProof/>
            <w:webHidden/>
          </w:rPr>
          <w:tab/>
        </w:r>
        <w:r w:rsidR="00211C53">
          <w:rPr>
            <w:noProof/>
            <w:webHidden/>
          </w:rPr>
          <w:fldChar w:fldCharType="begin"/>
        </w:r>
        <w:r w:rsidR="00211C53">
          <w:rPr>
            <w:noProof/>
            <w:webHidden/>
          </w:rPr>
          <w:instrText xml:space="preserve"> PAGEREF _Toc173333803 \h </w:instrText>
        </w:r>
        <w:r w:rsidR="00211C53">
          <w:rPr>
            <w:noProof/>
            <w:webHidden/>
          </w:rPr>
        </w:r>
        <w:r w:rsidR="00211C53">
          <w:rPr>
            <w:noProof/>
            <w:webHidden/>
          </w:rPr>
          <w:fldChar w:fldCharType="separate"/>
        </w:r>
        <w:r w:rsidR="00211C53">
          <w:rPr>
            <w:noProof/>
            <w:webHidden/>
          </w:rPr>
          <w:t>28</w:t>
        </w:r>
        <w:r w:rsidR="00211C53">
          <w:rPr>
            <w:noProof/>
            <w:webHidden/>
          </w:rPr>
          <w:fldChar w:fldCharType="end"/>
        </w:r>
      </w:hyperlink>
    </w:p>
    <w:p w14:paraId="0216790D" w14:textId="28ACB0C1"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4" w:history="1">
        <w:r w:rsidR="00211C53" w:rsidRPr="009B1317">
          <w:rPr>
            <w:rStyle w:val="Hyperlink"/>
            <w:noProof/>
          </w:rPr>
          <w:t>Hình 4. 3 Thực hiện kích hoạt tài khoản khách hàng</w:t>
        </w:r>
        <w:r w:rsidR="00211C53">
          <w:rPr>
            <w:noProof/>
            <w:webHidden/>
          </w:rPr>
          <w:tab/>
        </w:r>
        <w:r w:rsidR="00211C53">
          <w:rPr>
            <w:noProof/>
            <w:webHidden/>
          </w:rPr>
          <w:fldChar w:fldCharType="begin"/>
        </w:r>
        <w:r w:rsidR="00211C53">
          <w:rPr>
            <w:noProof/>
            <w:webHidden/>
          </w:rPr>
          <w:instrText xml:space="preserve"> PAGEREF _Toc173333804 \h </w:instrText>
        </w:r>
        <w:r w:rsidR="00211C53">
          <w:rPr>
            <w:noProof/>
            <w:webHidden/>
          </w:rPr>
        </w:r>
        <w:r w:rsidR="00211C53">
          <w:rPr>
            <w:noProof/>
            <w:webHidden/>
          </w:rPr>
          <w:fldChar w:fldCharType="separate"/>
        </w:r>
        <w:r w:rsidR="00211C53">
          <w:rPr>
            <w:noProof/>
            <w:webHidden/>
          </w:rPr>
          <w:t>28</w:t>
        </w:r>
        <w:r w:rsidR="00211C53">
          <w:rPr>
            <w:noProof/>
            <w:webHidden/>
          </w:rPr>
          <w:fldChar w:fldCharType="end"/>
        </w:r>
      </w:hyperlink>
    </w:p>
    <w:p w14:paraId="332EA0E5" w14:textId="2F67522D"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5" w:history="1">
        <w:r w:rsidR="00211C53" w:rsidRPr="009B1317">
          <w:rPr>
            <w:rStyle w:val="Hyperlink"/>
            <w:noProof/>
          </w:rPr>
          <w:t>Hình 4. 4 Kích hoạt tài khoản thất bại</w:t>
        </w:r>
        <w:r w:rsidR="00211C53">
          <w:rPr>
            <w:noProof/>
            <w:webHidden/>
          </w:rPr>
          <w:tab/>
        </w:r>
        <w:r w:rsidR="00211C53">
          <w:rPr>
            <w:noProof/>
            <w:webHidden/>
          </w:rPr>
          <w:fldChar w:fldCharType="begin"/>
        </w:r>
        <w:r w:rsidR="00211C53">
          <w:rPr>
            <w:noProof/>
            <w:webHidden/>
          </w:rPr>
          <w:instrText xml:space="preserve"> PAGEREF _Toc173333805 \h </w:instrText>
        </w:r>
        <w:r w:rsidR="00211C53">
          <w:rPr>
            <w:noProof/>
            <w:webHidden/>
          </w:rPr>
        </w:r>
        <w:r w:rsidR="00211C53">
          <w:rPr>
            <w:noProof/>
            <w:webHidden/>
          </w:rPr>
          <w:fldChar w:fldCharType="separate"/>
        </w:r>
        <w:r w:rsidR="00211C53">
          <w:rPr>
            <w:noProof/>
            <w:webHidden/>
          </w:rPr>
          <w:t>29</w:t>
        </w:r>
        <w:r w:rsidR="00211C53">
          <w:rPr>
            <w:noProof/>
            <w:webHidden/>
          </w:rPr>
          <w:fldChar w:fldCharType="end"/>
        </w:r>
      </w:hyperlink>
    </w:p>
    <w:p w14:paraId="1EDF3B60" w14:textId="6FDD272F"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6" w:history="1">
        <w:r w:rsidR="00211C53" w:rsidRPr="009B1317">
          <w:rPr>
            <w:rStyle w:val="Hyperlink"/>
            <w:noProof/>
          </w:rPr>
          <w:t>Hình 4. 5 Kích hoạt thành công và tiến hành đăng nhập</w:t>
        </w:r>
        <w:r w:rsidR="00211C53">
          <w:rPr>
            <w:noProof/>
            <w:webHidden/>
          </w:rPr>
          <w:tab/>
        </w:r>
        <w:r w:rsidR="00211C53">
          <w:rPr>
            <w:noProof/>
            <w:webHidden/>
          </w:rPr>
          <w:fldChar w:fldCharType="begin"/>
        </w:r>
        <w:r w:rsidR="00211C53">
          <w:rPr>
            <w:noProof/>
            <w:webHidden/>
          </w:rPr>
          <w:instrText xml:space="preserve"> PAGEREF _Toc173333806 \h </w:instrText>
        </w:r>
        <w:r w:rsidR="00211C53">
          <w:rPr>
            <w:noProof/>
            <w:webHidden/>
          </w:rPr>
        </w:r>
        <w:r w:rsidR="00211C53">
          <w:rPr>
            <w:noProof/>
            <w:webHidden/>
          </w:rPr>
          <w:fldChar w:fldCharType="separate"/>
        </w:r>
        <w:r w:rsidR="00211C53">
          <w:rPr>
            <w:noProof/>
            <w:webHidden/>
          </w:rPr>
          <w:t>29</w:t>
        </w:r>
        <w:r w:rsidR="00211C53">
          <w:rPr>
            <w:noProof/>
            <w:webHidden/>
          </w:rPr>
          <w:fldChar w:fldCharType="end"/>
        </w:r>
      </w:hyperlink>
    </w:p>
    <w:p w14:paraId="74F5959B" w14:textId="5703D5B0"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7" w:history="1">
        <w:r w:rsidR="00211C53" w:rsidRPr="009B1317">
          <w:rPr>
            <w:rStyle w:val="Hyperlink"/>
            <w:noProof/>
          </w:rPr>
          <w:t>Hình 4. 6 Giao diện quên mật khẩu</w:t>
        </w:r>
        <w:r w:rsidR="00211C53">
          <w:rPr>
            <w:noProof/>
            <w:webHidden/>
          </w:rPr>
          <w:tab/>
        </w:r>
        <w:r w:rsidR="00211C53">
          <w:rPr>
            <w:noProof/>
            <w:webHidden/>
          </w:rPr>
          <w:fldChar w:fldCharType="begin"/>
        </w:r>
        <w:r w:rsidR="00211C53">
          <w:rPr>
            <w:noProof/>
            <w:webHidden/>
          </w:rPr>
          <w:instrText xml:space="preserve"> PAGEREF _Toc173333807 \h </w:instrText>
        </w:r>
        <w:r w:rsidR="00211C53">
          <w:rPr>
            <w:noProof/>
            <w:webHidden/>
          </w:rPr>
        </w:r>
        <w:r w:rsidR="00211C53">
          <w:rPr>
            <w:noProof/>
            <w:webHidden/>
          </w:rPr>
          <w:fldChar w:fldCharType="separate"/>
        </w:r>
        <w:r w:rsidR="00211C53">
          <w:rPr>
            <w:noProof/>
            <w:webHidden/>
          </w:rPr>
          <w:t>30</w:t>
        </w:r>
        <w:r w:rsidR="00211C53">
          <w:rPr>
            <w:noProof/>
            <w:webHidden/>
          </w:rPr>
          <w:fldChar w:fldCharType="end"/>
        </w:r>
      </w:hyperlink>
    </w:p>
    <w:p w14:paraId="0C79634F" w14:textId="71E37976"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8" w:history="1">
        <w:r w:rsidR="00211C53" w:rsidRPr="009B1317">
          <w:rPr>
            <w:rStyle w:val="Hyperlink"/>
            <w:noProof/>
          </w:rPr>
          <w:t>Hình 4. 7 Cập nhật lại mật khẩu mới</w:t>
        </w:r>
        <w:r w:rsidR="00211C53">
          <w:rPr>
            <w:noProof/>
            <w:webHidden/>
          </w:rPr>
          <w:tab/>
        </w:r>
        <w:r w:rsidR="00211C53">
          <w:rPr>
            <w:noProof/>
            <w:webHidden/>
          </w:rPr>
          <w:fldChar w:fldCharType="begin"/>
        </w:r>
        <w:r w:rsidR="00211C53">
          <w:rPr>
            <w:noProof/>
            <w:webHidden/>
          </w:rPr>
          <w:instrText xml:space="preserve"> PAGEREF _Toc173333808 \h </w:instrText>
        </w:r>
        <w:r w:rsidR="00211C53">
          <w:rPr>
            <w:noProof/>
            <w:webHidden/>
          </w:rPr>
        </w:r>
        <w:r w:rsidR="00211C53">
          <w:rPr>
            <w:noProof/>
            <w:webHidden/>
          </w:rPr>
          <w:fldChar w:fldCharType="separate"/>
        </w:r>
        <w:r w:rsidR="00211C53">
          <w:rPr>
            <w:noProof/>
            <w:webHidden/>
          </w:rPr>
          <w:t>30</w:t>
        </w:r>
        <w:r w:rsidR="00211C53">
          <w:rPr>
            <w:noProof/>
            <w:webHidden/>
          </w:rPr>
          <w:fldChar w:fldCharType="end"/>
        </w:r>
      </w:hyperlink>
    </w:p>
    <w:p w14:paraId="27E374E3" w14:textId="1337B46B"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09" w:history="1">
        <w:r w:rsidR="00211C53" w:rsidRPr="009B1317">
          <w:rPr>
            <w:rStyle w:val="Hyperlink"/>
            <w:noProof/>
          </w:rPr>
          <w:t>Hình 4. 8 Giao diện chính xem sản phẩm</w:t>
        </w:r>
        <w:r w:rsidR="00211C53">
          <w:rPr>
            <w:noProof/>
            <w:webHidden/>
          </w:rPr>
          <w:tab/>
        </w:r>
        <w:r w:rsidR="00211C53">
          <w:rPr>
            <w:noProof/>
            <w:webHidden/>
          </w:rPr>
          <w:fldChar w:fldCharType="begin"/>
        </w:r>
        <w:r w:rsidR="00211C53">
          <w:rPr>
            <w:noProof/>
            <w:webHidden/>
          </w:rPr>
          <w:instrText xml:space="preserve"> PAGEREF _Toc173333809 \h </w:instrText>
        </w:r>
        <w:r w:rsidR="00211C53">
          <w:rPr>
            <w:noProof/>
            <w:webHidden/>
          </w:rPr>
        </w:r>
        <w:r w:rsidR="00211C53">
          <w:rPr>
            <w:noProof/>
            <w:webHidden/>
          </w:rPr>
          <w:fldChar w:fldCharType="separate"/>
        </w:r>
        <w:r w:rsidR="00211C53">
          <w:rPr>
            <w:noProof/>
            <w:webHidden/>
          </w:rPr>
          <w:t>31</w:t>
        </w:r>
        <w:r w:rsidR="00211C53">
          <w:rPr>
            <w:noProof/>
            <w:webHidden/>
          </w:rPr>
          <w:fldChar w:fldCharType="end"/>
        </w:r>
      </w:hyperlink>
    </w:p>
    <w:p w14:paraId="5C08023A" w14:textId="136B151B"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0" w:history="1">
        <w:r w:rsidR="00211C53" w:rsidRPr="009B1317">
          <w:rPr>
            <w:rStyle w:val="Hyperlink"/>
            <w:noProof/>
          </w:rPr>
          <w:t>Hình 4. 9 Giao diện FLASH SALE</w:t>
        </w:r>
        <w:r w:rsidR="00211C53">
          <w:rPr>
            <w:noProof/>
            <w:webHidden/>
          </w:rPr>
          <w:tab/>
        </w:r>
        <w:r w:rsidR="00211C53">
          <w:rPr>
            <w:noProof/>
            <w:webHidden/>
          </w:rPr>
          <w:fldChar w:fldCharType="begin"/>
        </w:r>
        <w:r w:rsidR="00211C53">
          <w:rPr>
            <w:noProof/>
            <w:webHidden/>
          </w:rPr>
          <w:instrText xml:space="preserve"> PAGEREF _Toc173333810 \h </w:instrText>
        </w:r>
        <w:r w:rsidR="00211C53">
          <w:rPr>
            <w:noProof/>
            <w:webHidden/>
          </w:rPr>
        </w:r>
        <w:r w:rsidR="00211C53">
          <w:rPr>
            <w:noProof/>
            <w:webHidden/>
          </w:rPr>
          <w:fldChar w:fldCharType="separate"/>
        </w:r>
        <w:r w:rsidR="00211C53">
          <w:rPr>
            <w:noProof/>
            <w:webHidden/>
          </w:rPr>
          <w:t>32</w:t>
        </w:r>
        <w:r w:rsidR="00211C53">
          <w:rPr>
            <w:noProof/>
            <w:webHidden/>
          </w:rPr>
          <w:fldChar w:fldCharType="end"/>
        </w:r>
      </w:hyperlink>
    </w:p>
    <w:p w14:paraId="3A4A5C23" w14:textId="3AFD48DD"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1" w:history="1">
        <w:r w:rsidR="00211C53" w:rsidRPr="009B1317">
          <w:rPr>
            <w:rStyle w:val="Hyperlink"/>
            <w:noProof/>
          </w:rPr>
          <w:t>Hình 4. 10 Giao diện lọc sản phẩm theo loại</w:t>
        </w:r>
        <w:r w:rsidR="00211C53">
          <w:rPr>
            <w:noProof/>
            <w:webHidden/>
          </w:rPr>
          <w:tab/>
        </w:r>
        <w:r w:rsidR="00211C53">
          <w:rPr>
            <w:noProof/>
            <w:webHidden/>
          </w:rPr>
          <w:fldChar w:fldCharType="begin"/>
        </w:r>
        <w:r w:rsidR="00211C53">
          <w:rPr>
            <w:noProof/>
            <w:webHidden/>
          </w:rPr>
          <w:instrText xml:space="preserve"> PAGEREF _Toc173333811 \h </w:instrText>
        </w:r>
        <w:r w:rsidR="00211C53">
          <w:rPr>
            <w:noProof/>
            <w:webHidden/>
          </w:rPr>
        </w:r>
        <w:r w:rsidR="00211C53">
          <w:rPr>
            <w:noProof/>
            <w:webHidden/>
          </w:rPr>
          <w:fldChar w:fldCharType="separate"/>
        </w:r>
        <w:r w:rsidR="00211C53">
          <w:rPr>
            <w:noProof/>
            <w:webHidden/>
          </w:rPr>
          <w:t>33</w:t>
        </w:r>
        <w:r w:rsidR="00211C53">
          <w:rPr>
            <w:noProof/>
            <w:webHidden/>
          </w:rPr>
          <w:fldChar w:fldCharType="end"/>
        </w:r>
      </w:hyperlink>
    </w:p>
    <w:p w14:paraId="51BD8839" w14:textId="6DAC7D4E"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2" w:history="1">
        <w:r w:rsidR="00211C53" w:rsidRPr="009B1317">
          <w:rPr>
            <w:rStyle w:val="Hyperlink"/>
            <w:noProof/>
          </w:rPr>
          <w:t>Hình 4. 11 Xem chi tiết sản phẩm</w:t>
        </w:r>
        <w:r w:rsidR="00211C53">
          <w:rPr>
            <w:noProof/>
            <w:webHidden/>
          </w:rPr>
          <w:tab/>
        </w:r>
        <w:r w:rsidR="00211C53">
          <w:rPr>
            <w:noProof/>
            <w:webHidden/>
          </w:rPr>
          <w:fldChar w:fldCharType="begin"/>
        </w:r>
        <w:r w:rsidR="00211C53">
          <w:rPr>
            <w:noProof/>
            <w:webHidden/>
          </w:rPr>
          <w:instrText xml:space="preserve"> PAGEREF _Toc173333812 \h </w:instrText>
        </w:r>
        <w:r w:rsidR="00211C53">
          <w:rPr>
            <w:noProof/>
            <w:webHidden/>
          </w:rPr>
        </w:r>
        <w:r w:rsidR="00211C53">
          <w:rPr>
            <w:noProof/>
            <w:webHidden/>
          </w:rPr>
          <w:fldChar w:fldCharType="separate"/>
        </w:r>
        <w:r w:rsidR="00211C53">
          <w:rPr>
            <w:noProof/>
            <w:webHidden/>
          </w:rPr>
          <w:t>33</w:t>
        </w:r>
        <w:r w:rsidR="00211C53">
          <w:rPr>
            <w:noProof/>
            <w:webHidden/>
          </w:rPr>
          <w:fldChar w:fldCharType="end"/>
        </w:r>
      </w:hyperlink>
    </w:p>
    <w:p w14:paraId="6F1FE6EB" w14:textId="6C319BBA"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3" w:history="1">
        <w:r w:rsidR="00211C53" w:rsidRPr="009B1317">
          <w:rPr>
            <w:rStyle w:val="Hyperlink"/>
            <w:noProof/>
          </w:rPr>
          <w:t>Hình 4. 12 Xem mô tả sản phẩm</w:t>
        </w:r>
        <w:r w:rsidR="00211C53">
          <w:rPr>
            <w:noProof/>
            <w:webHidden/>
          </w:rPr>
          <w:tab/>
        </w:r>
        <w:r w:rsidR="00211C53">
          <w:rPr>
            <w:noProof/>
            <w:webHidden/>
          </w:rPr>
          <w:fldChar w:fldCharType="begin"/>
        </w:r>
        <w:r w:rsidR="00211C53">
          <w:rPr>
            <w:noProof/>
            <w:webHidden/>
          </w:rPr>
          <w:instrText xml:space="preserve"> PAGEREF _Toc173333813 \h </w:instrText>
        </w:r>
        <w:r w:rsidR="00211C53">
          <w:rPr>
            <w:noProof/>
            <w:webHidden/>
          </w:rPr>
        </w:r>
        <w:r w:rsidR="00211C53">
          <w:rPr>
            <w:noProof/>
            <w:webHidden/>
          </w:rPr>
          <w:fldChar w:fldCharType="separate"/>
        </w:r>
        <w:r w:rsidR="00211C53">
          <w:rPr>
            <w:noProof/>
            <w:webHidden/>
          </w:rPr>
          <w:t>34</w:t>
        </w:r>
        <w:r w:rsidR="00211C53">
          <w:rPr>
            <w:noProof/>
            <w:webHidden/>
          </w:rPr>
          <w:fldChar w:fldCharType="end"/>
        </w:r>
      </w:hyperlink>
    </w:p>
    <w:p w14:paraId="35EABB02" w14:textId="68102CB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4" w:history="1">
        <w:r w:rsidR="00211C53" w:rsidRPr="009B1317">
          <w:rPr>
            <w:rStyle w:val="Hyperlink"/>
            <w:noProof/>
          </w:rPr>
          <w:t>Hình 4. 13 Xem thông tin khách hàng</w:t>
        </w:r>
        <w:r w:rsidR="00211C53">
          <w:rPr>
            <w:noProof/>
            <w:webHidden/>
          </w:rPr>
          <w:tab/>
        </w:r>
        <w:r w:rsidR="00211C53">
          <w:rPr>
            <w:noProof/>
            <w:webHidden/>
          </w:rPr>
          <w:fldChar w:fldCharType="begin"/>
        </w:r>
        <w:r w:rsidR="00211C53">
          <w:rPr>
            <w:noProof/>
            <w:webHidden/>
          </w:rPr>
          <w:instrText xml:space="preserve"> PAGEREF _Toc173333814 \h </w:instrText>
        </w:r>
        <w:r w:rsidR="00211C53">
          <w:rPr>
            <w:noProof/>
            <w:webHidden/>
          </w:rPr>
        </w:r>
        <w:r w:rsidR="00211C53">
          <w:rPr>
            <w:noProof/>
            <w:webHidden/>
          </w:rPr>
          <w:fldChar w:fldCharType="separate"/>
        </w:r>
        <w:r w:rsidR="00211C53">
          <w:rPr>
            <w:noProof/>
            <w:webHidden/>
          </w:rPr>
          <w:t>35</w:t>
        </w:r>
        <w:r w:rsidR="00211C53">
          <w:rPr>
            <w:noProof/>
            <w:webHidden/>
          </w:rPr>
          <w:fldChar w:fldCharType="end"/>
        </w:r>
      </w:hyperlink>
    </w:p>
    <w:p w14:paraId="09151C76" w14:textId="5C1A36ED"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5" w:history="1">
        <w:r w:rsidR="00211C53" w:rsidRPr="009B1317">
          <w:rPr>
            <w:rStyle w:val="Hyperlink"/>
            <w:noProof/>
          </w:rPr>
          <w:t>Hình 4. 14 Xem Lịch sử đơn hàng</w:t>
        </w:r>
        <w:r w:rsidR="00211C53">
          <w:rPr>
            <w:noProof/>
            <w:webHidden/>
          </w:rPr>
          <w:tab/>
        </w:r>
        <w:r w:rsidR="00211C53">
          <w:rPr>
            <w:noProof/>
            <w:webHidden/>
          </w:rPr>
          <w:fldChar w:fldCharType="begin"/>
        </w:r>
        <w:r w:rsidR="00211C53">
          <w:rPr>
            <w:noProof/>
            <w:webHidden/>
          </w:rPr>
          <w:instrText xml:space="preserve"> PAGEREF _Toc173333815 \h </w:instrText>
        </w:r>
        <w:r w:rsidR="00211C53">
          <w:rPr>
            <w:noProof/>
            <w:webHidden/>
          </w:rPr>
        </w:r>
        <w:r w:rsidR="00211C53">
          <w:rPr>
            <w:noProof/>
            <w:webHidden/>
          </w:rPr>
          <w:fldChar w:fldCharType="separate"/>
        </w:r>
        <w:r w:rsidR="00211C53">
          <w:rPr>
            <w:noProof/>
            <w:webHidden/>
          </w:rPr>
          <w:t>35</w:t>
        </w:r>
        <w:r w:rsidR="00211C53">
          <w:rPr>
            <w:noProof/>
            <w:webHidden/>
          </w:rPr>
          <w:fldChar w:fldCharType="end"/>
        </w:r>
      </w:hyperlink>
    </w:p>
    <w:p w14:paraId="09F1A174" w14:textId="66C7854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6" w:history="1">
        <w:r w:rsidR="00211C53" w:rsidRPr="009B1317">
          <w:rPr>
            <w:rStyle w:val="Hyperlink"/>
            <w:noProof/>
          </w:rPr>
          <w:t>Hình 4. 15 Xem chi tiết đơn hàng</w:t>
        </w:r>
        <w:r w:rsidR="00211C53">
          <w:rPr>
            <w:noProof/>
            <w:webHidden/>
          </w:rPr>
          <w:tab/>
        </w:r>
        <w:r w:rsidR="00211C53">
          <w:rPr>
            <w:noProof/>
            <w:webHidden/>
          </w:rPr>
          <w:fldChar w:fldCharType="begin"/>
        </w:r>
        <w:r w:rsidR="00211C53">
          <w:rPr>
            <w:noProof/>
            <w:webHidden/>
          </w:rPr>
          <w:instrText xml:space="preserve"> PAGEREF _Toc173333816 \h </w:instrText>
        </w:r>
        <w:r w:rsidR="00211C53">
          <w:rPr>
            <w:noProof/>
            <w:webHidden/>
          </w:rPr>
        </w:r>
        <w:r w:rsidR="00211C53">
          <w:rPr>
            <w:noProof/>
            <w:webHidden/>
          </w:rPr>
          <w:fldChar w:fldCharType="separate"/>
        </w:r>
        <w:r w:rsidR="00211C53">
          <w:rPr>
            <w:noProof/>
            <w:webHidden/>
          </w:rPr>
          <w:t>36</w:t>
        </w:r>
        <w:r w:rsidR="00211C53">
          <w:rPr>
            <w:noProof/>
            <w:webHidden/>
          </w:rPr>
          <w:fldChar w:fldCharType="end"/>
        </w:r>
      </w:hyperlink>
    </w:p>
    <w:p w14:paraId="15CB96AA" w14:textId="652FEBE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7" w:history="1">
        <w:r w:rsidR="00211C53" w:rsidRPr="009B1317">
          <w:rPr>
            <w:rStyle w:val="Hyperlink"/>
            <w:noProof/>
          </w:rPr>
          <w:t>Hình 4. 16 Chỉnh sửa cập nhật hồ sơ</w:t>
        </w:r>
        <w:r w:rsidR="00211C53">
          <w:rPr>
            <w:noProof/>
            <w:webHidden/>
          </w:rPr>
          <w:tab/>
        </w:r>
        <w:r w:rsidR="00211C53">
          <w:rPr>
            <w:noProof/>
            <w:webHidden/>
          </w:rPr>
          <w:fldChar w:fldCharType="begin"/>
        </w:r>
        <w:r w:rsidR="00211C53">
          <w:rPr>
            <w:noProof/>
            <w:webHidden/>
          </w:rPr>
          <w:instrText xml:space="preserve"> PAGEREF _Toc173333817 \h </w:instrText>
        </w:r>
        <w:r w:rsidR="00211C53">
          <w:rPr>
            <w:noProof/>
            <w:webHidden/>
          </w:rPr>
        </w:r>
        <w:r w:rsidR="00211C53">
          <w:rPr>
            <w:noProof/>
            <w:webHidden/>
          </w:rPr>
          <w:fldChar w:fldCharType="separate"/>
        </w:r>
        <w:r w:rsidR="00211C53">
          <w:rPr>
            <w:noProof/>
            <w:webHidden/>
          </w:rPr>
          <w:t>37</w:t>
        </w:r>
        <w:r w:rsidR="00211C53">
          <w:rPr>
            <w:noProof/>
            <w:webHidden/>
          </w:rPr>
          <w:fldChar w:fldCharType="end"/>
        </w:r>
      </w:hyperlink>
    </w:p>
    <w:p w14:paraId="3E5FC216" w14:textId="7928E755"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8" w:history="1">
        <w:r w:rsidR="00211C53" w:rsidRPr="009B1317">
          <w:rPr>
            <w:rStyle w:val="Hyperlink"/>
            <w:noProof/>
          </w:rPr>
          <w:t>Hình 4. 17 Thay đổi mật khẩu</w:t>
        </w:r>
        <w:r w:rsidR="00211C53">
          <w:rPr>
            <w:noProof/>
            <w:webHidden/>
          </w:rPr>
          <w:tab/>
        </w:r>
        <w:r w:rsidR="00211C53">
          <w:rPr>
            <w:noProof/>
            <w:webHidden/>
          </w:rPr>
          <w:fldChar w:fldCharType="begin"/>
        </w:r>
        <w:r w:rsidR="00211C53">
          <w:rPr>
            <w:noProof/>
            <w:webHidden/>
          </w:rPr>
          <w:instrText xml:space="preserve"> PAGEREF _Toc173333818 \h </w:instrText>
        </w:r>
        <w:r w:rsidR="00211C53">
          <w:rPr>
            <w:noProof/>
            <w:webHidden/>
          </w:rPr>
        </w:r>
        <w:r w:rsidR="00211C53">
          <w:rPr>
            <w:noProof/>
            <w:webHidden/>
          </w:rPr>
          <w:fldChar w:fldCharType="separate"/>
        </w:r>
        <w:r w:rsidR="00211C53">
          <w:rPr>
            <w:noProof/>
            <w:webHidden/>
          </w:rPr>
          <w:t>37</w:t>
        </w:r>
        <w:r w:rsidR="00211C53">
          <w:rPr>
            <w:noProof/>
            <w:webHidden/>
          </w:rPr>
          <w:fldChar w:fldCharType="end"/>
        </w:r>
      </w:hyperlink>
    </w:p>
    <w:p w14:paraId="7AA5A705" w14:textId="7E673263"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19" w:history="1">
        <w:r w:rsidR="00211C53" w:rsidRPr="009B1317">
          <w:rPr>
            <w:rStyle w:val="Hyperlink"/>
            <w:noProof/>
          </w:rPr>
          <w:t>Hình 4. 18 Xem giỏ hàng</w:t>
        </w:r>
        <w:r w:rsidR="00211C53">
          <w:rPr>
            <w:noProof/>
            <w:webHidden/>
          </w:rPr>
          <w:tab/>
        </w:r>
        <w:r w:rsidR="00211C53">
          <w:rPr>
            <w:noProof/>
            <w:webHidden/>
          </w:rPr>
          <w:fldChar w:fldCharType="begin"/>
        </w:r>
        <w:r w:rsidR="00211C53">
          <w:rPr>
            <w:noProof/>
            <w:webHidden/>
          </w:rPr>
          <w:instrText xml:space="preserve"> PAGEREF _Toc173333819 \h </w:instrText>
        </w:r>
        <w:r w:rsidR="00211C53">
          <w:rPr>
            <w:noProof/>
            <w:webHidden/>
          </w:rPr>
        </w:r>
        <w:r w:rsidR="00211C53">
          <w:rPr>
            <w:noProof/>
            <w:webHidden/>
          </w:rPr>
          <w:fldChar w:fldCharType="separate"/>
        </w:r>
        <w:r w:rsidR="00211C53">
          <w:rPr>
            <w:noProof/>
            <w:webHidden/>
          </w:rPr>
          <w:t>38</w:t>
        </w:r>
        <w:r w:rsidR="00211C53">
          <w:rPr>
            <w:noProof/>
            <w:webHidden/>
          </w:rPr>
          <w:fldChar w:fldCharType="end"/>
        </w:r>
      </w:hyperlink>
    </w:p>
    <w:p w14:paraId="400573A3" w14:textId="5B2AF9C0"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0" w:history="1">
        <w:r w:rsidR="00211C53" w:rsidRPr="009B1317">
          <w:rPr>
            <w:rStyle w:val="Hyperlink"/>
            <w:noProof/>
          </w:rPr>
          <w:t>Hình 4. 19 Trang thanh toán đơn hàng</w:t>
        </w:r>
        <w:r w:rsidR="00211C53">
          <w:rPr>
            <w:noProof/>
            <w:webHidden/>
          </w:rPr>
          <w:tab/>
        </w:r>
        <w:r w:rsidR="00211C53">
          <w:rPr>
            <w:noProof/>
            <w:webHidden/>
          </w:rPr>
          <w:fldChar w:fldCharType="begin"/>
        </w:r>
        <w:r w:rsidR="00211C53">
          <w:rPr>
            <w:noProof/>
            <w:webHidden/>
          </w:rPr>
          <w:instrText xml:space="preserve"> PAGEREF _Toc173333820 \h </w:instrText>
        </w:r>
        <w:r w:rsidR="00211C53">
          <w:rPr>
            <w:noProof/>
            <w:webHidden/>
          </w:rPr>
        </w:r>
        <w:r w:rsidR="00211C53">
          <w:rPr>
            <w:noProof/>
            <w:webHidden/>
          </w:rPr>
          <w:fldChar w:fldCharType="separate"/>
        </w:r>
        <w:r w:rsidR="00211C53">
          <w:rPr>
            <w:noProof/>
            <w:webHidden/>
          </w:rPr>
          <w:t>39</w:t>
        </w:r>
        <w:r w:rsidR="00211C53">
          <w:rPr>
            <w:noProof/>
            <w:webHidden/>
          </w:rPr>
          <w:fldChar w:fldCharType="end"/>
        </w:r>
      </w:hyperlink>
    </w:p>
    <w:p w14:paraId="2C3201C4" w14:textId="683A42A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1" w:history="1">
        <w:r w:rsidR="00211C53" w:rsidRPr="009B1317">
          <w:rPr>
            <w:rStyle w:val="Hyperlink"/>
            <w:noProof/>
          </w:rPr>
          <w:t>Hình 4. 20 Thanh toán qua ví Paypal</w:t>
        </w:r>
        <w:r w:rsidR="00211C53">
          <w:rPr>
            <w:noProof/>
            <w:webHidden/>
          </w:rPr>
          <w:tab/>
        </w:r>
        <w:r w:rsidR="00211C53">
          <w:rPr>
            <w:noProof/>
            <w:webHidden/>
          </w:rPr>
          <w:fldChar w:fldCharType="begin"/>
        </w:r>
        <w:r w:rsidR="00211C53">
          <w:rPr>
            <w:noProof/>
            <w:webHidden/>
          </w:rPr>
          <w:instrText xml:space="preserve"> PAGEREF _Toc173333821 \h </w:instrText>
        </w:r>
        <w:r w:rsidR="00211C53">
          <w:rPr>
            <w:noProof/>
            <w:webHidden/>
          </w:rPr>
        </w:r>
        <w:r w:rsidR="00211C53">
          <w:rPr>
            <w:noProof/>
            <w:webHidden/>
          </w:rPr>
          <w:fldChar w:fldCharType="separate"/>
        </w:r>
        <w:r w:rsidR="00211C53">
          <w:rPr>
            <w:noProof/>
            <w:webHidden/>
          </w:rPr>
          <w:t>40</w:t>
        </w:r>
        <w:r w:rsidR="00211C53">
          <w:rPr>
            <w:noProof/>
            <w:webHidden/>
          </w:rPr>
          <w:fldChar w:fldCharType="end"/>
        </w:r>
      </w:hyperlink>
    </w:p>
    <w:p w14:paraId="157A95F8" w14:textId="67B24B08"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2" w:history="1">
        <w:r w:rsidR="00211C53" w:rsidRPr="009B1317">
          <w:rPr>
            <w:rStyle w:val="Hyperlink"/>
            <w:noProof/>
          </w:rPr>
          <w:t>Hình 4. 21 Thông báo thanh toán thành công</w:t>
        </w:r>
        <w:r w:rsidR="00211C53">
          <w:rPr>
            <w:noProof/>
            <w:webHidden/>
          </w:rPr>
          <w:tab/>
        </w:r>
        <w:r w:rsidR="00211C53">
          <w:rPr>
            <w:noProof/>
            <w:webHidden/>
          </w:rPr>
          <w:fldChar w:fldCharType="begin"/>
        </w:r>
        <w:r w:rsidR="00211C53">
          <w:rPr>
            <w:noProof/>
            <w:webHidden/>
          </w:rPr>
          <w:instrText xml:space="preserve"> PAGEREF _Toc173333822 \h </w:instrText>
        </w:r>
        <w:r w:rsidR="00211C53">
          <w:rPr>
            <w:noProof/>
            <w:webHidden/>
          </w:rPr>
        </w:r>
        <w:r w:rsidR="00211C53">
          <w:rPr>
            <w:noProof/>
            <w:webHidden/>
          </w:rPr>
          <w:fldChar w:fldCharType="separate"/>
        </w:r>
        <w:r w:rsidR="00211C53">
          <w:rPr>
            <w:noProof/>
            <w:webHidden/>
          </w:rPr>
          <w:t>40</w:t>
        </w:r>
        <w:r w:rsidR="00211C53">
          <w:rPr>
            <w:noProof/>
            <w:webHidden/>
          </w:rPr>
          <w:fldChar w:fldCharType="end"/>
        </w:r>
      </w:hyperlink>
    </w:p>
    <w:p w14:paraId="1AD815CD" w14:textId="0D5E200B"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3" w:history="1">
        <w:r w:rsidR="00211C53" w:rsidRPr="009B1317">
          <w:rPr>
            <w:rStyle w:val="Hyperlink"/>
            <w:noProof/>
          </w:rPr>
          <w:t>Hình 4. 22 Giao diện đăng nhập</w:t>
        </w:r>
        <w:r w:rsidR="00211C53">
          <w:rPr>
            <w:noProof/>
            <w:webHidden/>
          </w:rPr>
          <w:tab/>
        </w:r>
        <w:r w:rsidR="00211C53">
          <w:rPr>
            <w:noProof/>
            <w:webHidden/>
          </w:rPr>
          <w:fldChar w:fldCharType="begin"/>
        </w:r>
        <w:r w:rsidR="00211C53">
          <w:rPr>
            <w:noProof/>
            <w:webHidden/>
          </w:rPr>
          <w:instrText xml:space="preserve"> PAGEREF _Toc173333823 \h </w:instrText>
        </w:r>
        <w:r w:rsidR="00211C53">
          <w:rPr>
            <w:noProof/>
            <w:webHidden/>
          </w:rPr>
        </w:r>
        <w:r w:rsidR="00211C53">
          <w:rPr>
            <w:noProof/>
            <w:webHidden/>
          </w:rPr>
          <w:fldChar w:fldCharType="separate"/>
        </w:r>
        <w:r w:rsidR="00211C53">
          <w:rPr>
            <w:noProof/>
            <w:webHidden/>
          </w:rPr>
          <w:t>41</w:t>
        </w:r>
        <w:r w:rsidR="00211C53">
          <w:rPr>
            <w:noProof/>
            <w:webHidden/>
          </w:rPr>
          <w:fldChar w:fldCharType="end"/>
        </w:r>
      </w:hyperlink>
    </w:p>
    <w:p w14:paraId="6EC9109E" w14:textId="2FBBC0D6"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4" w:history="1">
        <w:r w:rsidR="00211C53" w:rsidRPr="009B1317">
          <w:rPr>
            <w:rStyle w:val="Hyperlink"/>
            <w:noProof/>
          </w:rPr>
          <w:t>Hình 4. 23 Giao diện quản lý</w:t>
        </w:r>
        <w:r w:rsidR="00211C53">
          <w:rPr>
            <w:noProof/>
            <w:webHidden/>
          </w:rPr>
          <w:tab/>
        </w:r>
        <w:r w:rsidR="00211C53">
          <w:rPr>
            <w:noProof/>
            <w:webHidden/>
          </w:rPr>
          <w:fldChar w:fldCharType="begin"/>
        </w:r>
        <w:r w:rsidR="00211C53">
          <w:rPr>
            <w:noProof/>
            <w:webHidden/>
          </w:rPr>
          <w:instrText xml:space="preserve"> PAGEREF _Toc173333824 \h </w:instrText>
        </w:r>
        <w:r w:rsidR="00211C53">
          <w:rPr>
            <w:noProof/>
            <w:webHidden/>
          </w:rPr>
        </w:r>
        <w:r w:rsidR="00211C53">
          <w:rPr>
            <w:noProof/>
            <w:webHidden/>
          </w:rPr>
          <w:fldChar w:fldCharType="separate"/>
        </w:r>
        <w:r w:rsidR="00211C53">
          <w:rPr>
            <w:noProof/>
            <w:webHidden/>
          </w:rPr>
          <w:t>42</w:t>
        </w:r>
        <w:r w:rsidR="00211C53">
          <w:rPr>
            <w:noProof/>
            <w:webHidden/>
          </w:rPr>
          <w:fldChar w:fldCharType="end"/>
        </w:r>
      </w:hyperlink>
    </w:p>
    <w:p w14:paraId="328F719D" w14:textId="520F94FD"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5" w:history="1">
        <w:r w:rsidR="00211C53" w:rsidRPr="009B1317">
          <w:rPr>
            <w:rStyle w:val="Hyperlink"/>
            <w:noProof/>
          </w:rPr>
          <w:t>Hình 4. 24 Quản lý tài khoản</w:t>
        </w:r>
        <w:r w:rsidR="00211C53">
          <w:rPr>
            <w:noProof/>
            <w:webHidden/>
          </w:rPr>
          <w:tab/>
        </w:r>
        <w:r w:rsidR="00211C53">
          <w:rPr>
            <w:noProof/>
            <w:webHidden/>
          </w:rPr>
          <w:fldChar w:fldCharType="begin"/>
        </w:r>
        <w:r w:rsidR="00211C53">
          <w:rPr>
            <w:noProof/>
            <w:webHidden/>
          </w:rPr>
          <w:instrText xml:space="preserve"> PAGEREF _Toc173333825 \h </w:instrText>
        </w:r>
        <w:r w:rsidR="00211C53">
          <w:rPr>
            <w:noProof/>
            <w:webHidden/>
          </w:rPr>
        </w:r>
        <w:r w:rsidR="00211C53">
          <w:rPr>
            <w:noProof/>
            <w:webHidden/>
          </w:rPr>
          <w:fldChar w:fldCharType="separate"/>
        </w:r>
        <w:r w:rsidR="00211C53">
          <w:rPr>
            <w:noProof/>
            <w:webHidden/>
          </w:rPr>
          <w:t>42</w:t>
        </w:r>
        <w:r w:rsidR="00211C53">
          <w:rPr>
            <w:noProof/>
            <w:webHidden/>
          </w:rPr>
          <w:fldChar w:fldCharType="end"/>
        </w:r>
      </w:hyperlink>
    </w:p>
    <w:p w14:paraId="44066362" w14:textId="1E07BB17"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6" w:history="1">
        <w:r w:rsidR="00211C53" w:rsidRPr="009B1317">
          <w:rPr>
            <w:rStyle w:val="Hyperlink"/>
            <w:noProof/>
          </w:rPr>
          <w:t>Hình 4. 25 Quản lý thông tin khách hàng</w:t>
        </w:r>
        <w:r w:rsidR="00211C53">
          <w:rPr>
            <w:noProof/>
            <w:webHidden/>
          </w:rPr>
          <w:tab/>
        </w:r>
        <w:r w:rsidR="00211C53">
          <w:rPr>
            <w:noProof/>
            <w:webHidden/>
          </w:rPr>
          <w:fldChar w:fldCharType="begin"/>
        </w:r>
        <w:r w:rsidR="00211C53">
          <w:rPr>
            <w:noProof/>
            <w:webHidden/>
          </w:rPr>
          <w:instrText xml:space="preserve"> PAGEREF _Toc173333826 \h </w:instrText>
        </w:r>
        <w:r w:rsidR="00211C53">
          <w:rPr>
            <w:noProof/>
            <w:webHidden/>
          </w:rPr>
        </w:r>
        <w:r w:rsidR="00211C53">
          <w:rPr>
            <w:noProof/>
            <w:webHidden/>
          </w:rPr>
          <w:fldChar w:fldCharType="separate"/>
        </w:r>
        <w:r w:rsidR="00211C53">
          <w:rPr>
            <w:noProof/>
            <w:webHidden/>
          </w:rPr>
          <w:t>43</w:t>
        </w:r>
        <w:r w:rsidR="00211C53">
          <w:rPr>
            <w:noProof/>
            <w:webHidden/>
          </w:rPr>
          <w:fldChar w:fldCharType="end"/>
        </w:r>
      </w:hyperlink>
    </w:p>
    <w:p w14:paraId="441F8E27" w14:textId="71D7D66B"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7" w:history="1">
        <w:r w:rsidR="00211C53" w:rsidRPr="009B1317">
          <w:rPr>
            <w:rStyle w:val="Hyperlink"/>
            <w:noProof/>
          </w:rPr>
          <w:t>Hình 4. 26 Quản lý giỏ hàng</w:t>
        </w:r>
        <w:r w:rsidR="00211C53">
          <w:rPr>
            <w:noProof/>
            <w:webHidden/>
          </w:rPr>
          <w:tab/>
        </w:r>
        <w:r w:rsidR="00211C53">
          <w:rPr>
            <w:noProof/>
            <w:webHidden/>
          </w:rPr>
          <w:fldChar w:fldCharType="begin"/>
        </w:r>
        <w:r w:rsidR="00211C53">
          <w:rPr>
            <w:noProof/>
            <w:webHidden/>
          </w:rPr>
          <w:instrText xml:space="preserve"> PAGEREF _Toc173333827 \h </w:instrText>
        </w:r>
        <w:r w:rsidR="00211C53">
          <w:rPr>
            <w:noProof/>
            <w:webHidden/>
          </w:rPr>
        </w:r>
        <w:r w:rsidR="00211C53">
          <w:rPr>
            <w:noProof/>
            <w:webHidden/>
          </w:rPr>
          <w:fldChar w:fldCharType="separate"/>
        </w:r>
        <w:r w:rsidR="00211C53">
          <w:rPr>
            <w:noProof/>
            <w:webHidden/>
          </w:rPr>
          <w:t>43</w:t>
        </w:r>
        <w:r w:rsidR="00211C53">
          <w:rPr>
            <w:noProof/>
            <w:webHidden/>
          </w:rPr>
          <w:fldChar w:fldCharType="end"/>
        </w:r>
      </w:hyperlink>
    </w:p>
    <w:p w14:paraId="099D490F" w14:textId="0001AF1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8" w:history="1">
        <w:r w:rsidR="00211C53" w:rsidRPr="009B1317">
          <w:rPr>
            <w:rStyle w:val="Hyperlink"/>
            <w:noProof/>
          </w:rPr>
          <w:t>Hình 4. 27 Quản lý đơn hàng</w:t>
        </w:r>
        <w:r w:rsidR="00211C53">
          <w:rPr>
            <w:noProof/>
            <w:webHidden/>
          </w:rPr>
          <w:tab/>
        </w:r>
        <w:r w:rsidR="00211C53">
          <w:rPr>
            <w:noProof/>
            <w:webHidden/>
          </w:rPr>
          <w:fldChar w:fldCharType="begin"/>
        </w:r>
        <w:r w:rsidR="00211C53">
          <w:rPr>
            <w:noProof/>
            <w:webHidden/>
          </w:rPr>
          <w:instrText xml:space="preserve"> PAGEREF _Toc173333828 \h </w:instrText>
        </w:r>
        <w:r w:rsidR="00211C53">
          <w:rPr>
            <w:noProof/>
            <w:webHidden/>
          </w:rPr>
        </w:r>
        <w:r w:rsidR="00211C53">
          <w:rPr>
            <w:noProof/>
            <w:webHidden/>
          </w:rPr>
          <w:fldChar w:fldCharType="separate"/>
        </w:r>
        <w:r w:rsidR="00211C53">
          <w:rPr>
            <w:noProof/>
            <w:webHidden/>
          </w:rPr>
          <w:t>44</w:t>
        </w:r>
        <w:r w:rsidR="00211C53">
          <w:rPr>
            <w:noProof/>
            <w:webHidden/>
          </w:rPr>
          <w:fldChar w:fldCharType="end"/>
        </w:r>
      </w:hyperlink>
    </w:p>
    <w:p w14:paraId="72088496" w14:textId="3EEA4C2C"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29" w:history="1">
        <w:r w:rsidR="00211C53" w:rsidRPr="009B1317">
          <w:rPr>
            <w:rStyle w:val="Hyperlink"/>
            <w:noProof/>
          </w:rPr>
          <w:t>Hình 4. 28 Quản lý thanh toán</w:t>
        </w:r>
        <w:r w:rsidR="00211C53">
          <w:rPr>
            <w:noProof/>
            <w:webHidden/>
          </w:rPr>
          <w:tab/>
        </w:r>
        <w:r w:rsidR="00211C53">
          <w:rPr>
            <w:noProof/>
            <w:webHidden/>
          </w:rPr>
          <w:fldChar w:fldCharType="begin"/>
        </w:r>
        <w:r w:rsidR="00211C53">
          <w:rPr>
            <w:noProof/>
            <w:webHidden/>
          </w:rPr>
          <w:instrText xml:space="preserve"> PAGEREF _Toc173333829 \h </w:instrText>
        </w:r>
        <w:r w:rsidR="00211C53">
          <w:rPr>
            <w:noProof/>
            <w:webHidden/>
          </w:rPr>
        </w:r>
        <w:r w:rsidR="00211C53">
          <w:rPr>
            <w:noProof/>
            <w:webHidden/>
          </w:rPr>
          <w:fldChar w:fldCharType="separate"/>
        </w:r>
        <w:r w:rsidR="00211C53">
          <w:rPr>
            <w:noProof/>
            <w:webHidden/>
          </w:rPr>
          <w:t>44</w:t>
        </w:r>
        <w:r w:rsidR="00211C53">
          <w:rPr>
            <w:noProof/>
            <w:webHidden/>
          </w:rPr>
          <w:fldChar w:fldCharType="end"/>
        </w:r>
      </w:hyperlink>
    </w:p>
    <w:p w14:paraId="4BD35AEA" w14:textId="31CBDF79"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30" w:history="1">
        <w:r w:rsidR="00211C53" w:rsidRPr="009B1317">
          <w:rPr>
            <w:rStyle w:val="Hyperlink"/>
            <w:noProof/>
          </w:rPr>
          <w:t>Hình 4. 29 Quản lý thông tin các đơn khách hàng đã đặt</w:t>
        </w:r>
        <w:r w:rsidR="00211C53">
          <w:rPr>
            <w:noProof/>
            <w:webHidden/>
          </w:rPr>
          <w:tab/>
        </w:r>
        <w:r w:rsidR="00211C53">
          <w:rPr>
            <w:noProof/>
            <w:webHidden/>
          </w:rPr>
          <w:fldChar w:fldCharType="begin"/>
        </w:r>
        <w:r w:rsidR="00211C53">
          <w:rPr>
            <w:noProof/>
            <w:webHidden/>
          </w:rPr>
          <w:instrText xml:space="preserve"> PAGEREF _Toc173333830 \h </w:instrText>
        </w:r>
        <w:r w:rsidR="00211C53">
          <w:rPr>
            <w:noProof/>
            <w:webHidden/>
          </w:rPr>
        </w:r>
        <w:r w:rsidR="00211C53">
          <w:rPr>
            <w:noProof/>
            <w:webHidden/>
          </w:rPr>
          <w:fldChar w:fldCharType="separate"/>
        </w:r>
        <w:r w:rsidR="00211C53">
          <w:rPr>
            <w:noProof/>
            <w:webHidden/>
          </w:rPr>
          <w:t>45</w:t>
        </w:r>
        <w:r w:rsidR="00211C53">
          <w:rPr>
            <w:noProof/>
            <w:webHidden/>
          </w:rPr>
          <w:fldChar w:fldCharType="end"/>
        </w:r>
      </w:hyperlink>
    </w:p>
    <w:p w14:paraId="0653968F" w14:textId="29EB1EC1"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31" w:history="1">
        <w:r w:rsidR="00211C53" w:rsidRPr="009B1317">
          <w:rPr>
            <w:rStyle w:val="Hyperlink"/>
            <w:noProof/>
          </w:rPr>
          <w:t>Hình 4. 30 Quản lý sản phẩm</w:t>
        </w:r>
        <w:r w:rsidR="00211C53">
          <w:rPr>
            <w:noProof/>
            <w:webHidden/>
          </w:rPr>
          <w:tab/>
        </w:r>
        <w:r w:rsidR="00211C53">
          <w:rPr>
            <w:noProof/>
            <w:webHidden/>
          </w:rPr>
          <w:fldChar w:fldCharType="begin"/>
        </w:r>
        <w:r w:rsidR="00211C53">
          <w:rPr>
            <w:noProof/>
            <w:webHidden/>
          </w:rPr>
          <w:instrText xml:space="preserve"> PAGEREF _Toc173333831 \h </w:instrText>
        </w:r>
        <w:r w:rsidR="00211C53">
          <w:rPr>
            <w:noProof/>
            <w:webHidden/>
          </w:rPr>
        </w:r>
        <w:r w:rsidR="00211C53">
          <w:rPr>
            <w:noProof/>
            <w:webHidden/>
          </w:rPr>
          <w:fldChar w:fldCharType="separate"/>
        </w:r>
        <w:r w:rsidR="00211C53">
          <w:rPr>
            <w:noProof/>
            <w:webHidden/>
          </w:rPr>
          <w:t>45</w:t>
        </w:r>
        <w:r w:rsidR="00211C53">
          <w:rPr>
            <w:noProof/>
            <w:webHidden/>
          </w:rPr>
          <w:fldChar w:fldCharType="end"/>
        </w:r>
      </w:hyperlink>
    </w:p>
    <w:p w14:paraId="4FC38D5E" w14:textId="66C1246B"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32" w:history="1">
        <w:r w:rsidR="00211C53" w:rsidRPr="009B1317">
          <w:rPr>
            <w:rStyle w:val="Hyperlink"/>
            <w:noProof/>
          </w:rPr>
          <w:t>Hình 4. 31 Quản lý đánh giá sản phẩm</w:t>
        </w:r>
        <w:r w:rsidR="00211C53">
          <w:rPr>
            <w:noProof/>
            <w:webHidden/>
          </w:rPr>
          <w:tab/>
        </w:r>
        <w:r w:rsidR="00211C53">
          <w:rPr>
            <w:noProof/>
            <w:webHidden/>
          </w:rPr>
          <w:fldChar w:fldCharType="begin"/>
        </w:r>
        <w:r w:rsidR="00211C53">
          <w:rPr>
            <w:noProof/>
            <w:webHidden/>
          </w:rPr>
          <w:instrText xml:space="preserve"> PAGEREF _Toc173333832 \h </w:instrText>
        </w:r>
        <w:r w:rsidR="00211C53">
          <w:rPr>
            <w:noProof/>
            <w:webHidden/>
          </w:rPr>
        </w:r>
        <w:r w:rsidR="00211C53">
          <w:rPr>
            <w:noProof/>
            <w:webHidden/>
          </w:rPr>
          <w:fldChar w:fldCharType="separate"/>
        </w:r>
        <w:r w:rsidR="00211C53">
          <w:rPr>
            <w:noProof/>
            <w:webHidden/>
          </w:rPr>
          <w:t>46</w:t>
        </w:r>
        <w:r w:rsidR="00211C53">
          <w:rPr>
            <w:noProof/>
            <w:webHidden/>
          </w:rPr>
          <w:fldChar w:fldCharType="end"/>
        </w:r>
      </w:hyperlink>
    </w:p>
    <w:p w14:paraId="1C132971" w14:textId="41989FAA" w:rsidR="00211C53" w:rsidRDefault="00000000">
      <w:pPr>
        <w:pStyle w:val="TableofFigures"/>
        <w:tabs>
          <w:tab w:val="right" w:leader="dot" w:pos="9345"/>
        </w:tabs>
        <w:rPr>
          <w:rFonts w:asciiTheme="minorHAnsi" w:eastAsiaTheme="minorEastAsia" w:hAnsiTheme="minorHAnsi" w:cstheme="minorBidi"/>
          <w:noProof/>
          <w:kern w:val="2"/>
          <w:sz w:val="24"/>
          <w:lang w:val="en-US"/>
          <w14:ligatures w14:val="standardContextual"/>
        </w:rPr>
      </w:pPr>
      <w:hyperlink w:anchor="_Toc173333833" w:history="1">
        <w:r w:rsidR="00211C53" w:rsidRPr="009B1317">
          <w:rPr>
            <w:rStyle w:val="Hyperlink"/>
            <w:noProof/>
          </w:rPr>
          <w:t>Hình 4. 32</w:t>
        </w:r>
        <w:r w:rsidR="00211C53" w:rsidRPr="009B1317">
          <w:rPr>
            <w:rStyle w:val="Hyperlink"/>
            <w:noProof/>
            <w:lang w:val="en-US"/>
          </w:rPr>
          <w:t xml:space="preserve"> Thống kê</w:t>
        </w:r>
        <w:r w:rsidR="00211C53">
          <w:rPr>
            <w:noProof/>
            <w:webHidden/>
          </w:rPr>
          <w:tab/>
        </w:r>
        <w:r w:rsidR="00211C53">
          <w:rPr>
            <w:noProof/>
            <w:webHidden/>
          </w:rPr>
          <w:fldChar w:fldCharType="begin"/>
        </w:r>
        <w:r w:rsidR="00211C53">
          <w:rPr>
            <w:noProof/>
            <w:webHidden/>
          </w:rPr>
          <w:instrText xml:space="preserve"> PAGEREF _Toc173333833 \h </w:instrText>
        </w:r>
        <w:r w:rsidR="00211C53">
          <w:rPr>
            <w:noProof/>
            <w:webHidden/>
          </w:rPr>
        </w:r>
        <w:r w:rsidR="00211C53">
          <w:rPr>
            <w:noProof/>
            <w:webHidden/>
          </w:rPr>
          <w:fldChar w:fldCharType="separate"/>
        </w:r>
        <w:r w:rsidR="00211C53">
          <w:rPr>
            <w:noProof/>
            <w:webHidden/>
          </w:rPr>
          <w:t>47</w:t>
        </w:r>
        <w:r w:rsidR="00211C53">
          <w:rPr>
            <w:noProof/>
            <w:webHidden/>
          </w:rPr>
          <w:fldChar w:fldCharType="end"/>
        </w:r>
      </w:hyperlink>
    </w:p>
    <w:p w14:paraId="781575C0" w14:textId="1C9F74ED" w:rsidR="00AF4014" w:rsidRPr="00E81870" w:rsidRDefault="00211C53" w:rsidP="00211C53">
      <w:pPr>
        <w:pStyle w:val="TableofFigures"/>
        <w:tabs>
          <w:tab w:val="right" w:leader="dot" w:pos="9345"/>
        </w:tabs>
        <w:rPr>
          <w:rFonts w:asciiTheme="minorHAnsi" w:eastAsiaTheme="minorEastAsia" w:hAnsiTheme="minorHAnsi" w:cstheme="minorBidi"/>
          <w:kern w:val="2"/>
          <w:sz w:val="24"/>
          <w14:ligatures w14:val="standardContextual"/>
        </w:rPr>
      </w:pPr>
      <w:r>
        <w:rPr>
          <w:rFonts w:asciiTheme="minorHAnsi" w:eastAsiaTheme="minorEastAsia" w:hAnsiTheme="minorHAnsi" w:cstheme="minorBidi"/>
          <w:kern w:val="2"/>
          <w:sz w:val="24"/>
          <w14:ligatures w14:val="standardContextual"/>
        </w:rPr>
        <w:fldChar w:fldCharType="end"/>
      </w:r>
    </w:p>
    <w:p w14:paraId="6A5333FE" w14:textId="77777777" w:rsidR="00AF4014" w:rsidRPr="00E81870" w:rsidRDefault="00AF4014" w:rsidP="0007078F">
      <w:pPr>
        <w:ind w:left="720"/>
        <w:jc w:val="both"/>
        <w:rPr>
          <w:b/>
          <w:color w:val="000000" w:themeColor="text1"/>
        </w:rPr>
      </w:pPr>
    </w:p>
    <w:p w14:paraId="14FE912F" w14:textId="77777777" w:rsidR="0007078F" w:rsidRPr="00E81870" w:rsidRDefault="0007078F">
      <w:pPr>
        <w:spacing w:after="160" w:line="259" w:lineRule="auto"/>
        <w:rPr>
          <w:i/>
          <w:color w:val="000000" w:themeColor="text1"/>
        </w:rPr>
      </w:pPr>
      <w:r w:rsidRPr="00E81870">
        <w:rPr>
          <w:i/>
          <w:color w:val="000000" w:themeColor="text1"/>
        </w:rPr>
        <w:br w:type="page"/>
      </w:r>
    </w:p>
    <w:p w14:paraId="13CB3091" w14:textId="77777777" w:rsidR="00BC72F4" w:rsidRPr="00E81870" w:rsidRDefault="00322248" w:rsidP="00C1680C">
      <w:pPr>
        <w:pStyle w:val="Heading1"/>
        <w:numPr>
          <w:ilvl w:val="0"/>
          <w:numId w:val="0"/>
        </w:numPr>
        <w:spacing w:before="120" w:after="120" w:line="360" w:lineRule="auto"/>
      </w:pPr>
      <w:bookmarkStart w:id="10" w:name="_Toc169011548"/>
      <w:bookmarkStart w:id="11" w:name="_Toc169613515"/>
      <w:bookmarkStart w:id="12" w:name="_Toc173335234"/>
      <w:r w:rsidRPr="00E81870">
        <w:lastRenderedPageBreak/>
        <w:t>DANH MỤC CÁC BẢNG</w:t>
      </w:r>
      <w:bookmarkEnd w:id="10"/>
      <w:bookmarkEnd w:id="11"/>
      <w:bookmarkEnd w:id="12"/>
      <w:r w:rsidRPr="00E81870">
        <w:t xml:space="preserve"> </w:t>
      </w:r>
    </w:p>
    <w:p w14:paraId="5A85A630" w14:textId="1080A6D4" w:rsidR="008C7909" w:rsidRPr="00E81870" w:rsidRDefault="008C7909" w:rsidP="00C1680C">
      <w:pPr>
        <w:pStyle w:val="TableofFigures"/>
        <w:tabs>
          <w:tab w:val="right" w:leader="dot" w:pos="9345"/>
        </w:tabs>
        <w:rPr>
          <w:rFonts w:asciiTheme="minorHAnsi" w:eastAsiaTheme="minorEastAsia" w:hAnsiTheme="minorHAnsi" w:cstheme="minorBidi"/>
          <w:kern w:val="2"/>
          <w:sz w:val="24"/>
          <w14:ligatures w14:val="standardContextual"/>
        </w:rPr>
      </w:pPr>
      <w:r w:rsidRPr="00E81870">
        <w:fldChar w:fldCharType="begin"/>
      </w:r>
      <w:r w:rsidRPr="00E81870">
        <w:instrText xml:space="preserve"> TOC \h \z \c "Bảng 3." </w:instrText>
      </w:r>
      <w:r w:rsidRPr="00E81870">
        <w:fldChar w:fldCharType="separate"/>
      </w:r>
      <w:hyperlink w:anchor="_Toc170134390" w:history="1">
        <w:r w:rsidRPr="00E81870">
          <w:rPr>
            <w:rStyle w:val="Hyperlink"/>
          </w:rPr>
          <w:t>Bảng 3. 1  Thực thể Sản phẩm</w:t>
        </w:r>
        <w:r w:rsidRPr="00E81870">
          <w:rPr>
            <w:webHidden/>
          </w:rPr>
          <w:tab/>
        </w:r>
        <w:r w:rsidRPr="00E81870">
          <w:rPr>
            <w:webHidden/>
          </w:rPr>
          <w:fldChar w:fldCharType="begin"/>
        </w:r>
        <w:r w:rsidRPr="00E81870">
          <w:rPr>
            <w:webHidden/>
          </w:rPr>
          <w:instrText xml:space="preserve"> PAGEREF _Toc170134390 \h </w:instrText>
        </w:r>
        <w:r w:rsidRPr="00E81870">
          <w:rPr>
            <w:webHidden/>
          </w:rPr>
        </w:r>
        <w:r w:rsidRPr="00E81870">
          <w:rPr>
            <w:webHidden/>
          </w:rPr>
          <w:fldChar w:fldCharType="separate"/>
        </w:r>
        <w:r w:rsidR="00503D30" w:rsidRPr="00E81870">
          <w:rPr>
            <w:webHidden/>
          </w:rPr>
          <w:t>19</w:t>
        </w:r>
        <w:r w:rsidRPr="00E81870">
          <w:rPr>
            <w:webHidden/>
          </w:rPr>
          <w:fldChar w:fldCharType="end"/>
        </w:r>
      </w:hyperlink>
    </w:p>
    <w:p w14:paraId="544575AC" w14:textId="5DB320ED"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1" w:history="1">
        <w:r w:rsidR="008C7909" w:rsidRPr="00E81870">
          <w:rPr>
            <w:rStyle w:val="Hyperlink"/>
          </w:rPr>
          <w:t>Bảng 3. 2 Thực thể Khách hàng</w:t>
        </w:r>
        <w:r w:rsidR="008C7909" w:rsidRPr="00E81870">
          <w:rPr>
            <w:webHidden/>
          </w:rPr>
          <w:tab/>
        </w:r>
        <w:r w:rsidR="008C7909" w:rsidRPr="00E81870">
          <w:rPr>
            <w:webHidden/>
          </w:rPr>
          <w:fldChar w:fldCharType="begin"/>
        </w:r>
        <w:r w:rsidR="008C7909" w:rsidRPr="00E81870">
          <w:rPr>
            <w:webHidden/>
          </w:rPr>
          <w:instrText xml:space="preserve"> PAGEREF _Toc170134391 \h </w:instrText>
        </w:r>
        <w:r w:rsidR="008C7909" w:rsidRPr="00E81870">
          <w:rPr>
            <w:webHidden/>
          </w:rPr>
        </w:r>
        <w:r w:rsidR="008C7909" w:rsidRPr="00E81870">
          <w:rPr>
            <w:webHidden/>
          </w:rPr>
          <w:fldChar w:fldCharType="separate"/>
        </w:r>
        <w:r w:rsidR="00503D30" w:rsidRPr="00E81870">
          <w:rPr>
            <w:webHidden/>
          </w:rPr>
          <w:t>20</w:t>
        </w:r>
        <w:r w:rsidR="008C7909" w:rsidRPr="00E81870">
          <w:rPr>
            <w:webHidden/>
          </w:rPr>
          <w:fldChar w:fldCharType="end"/>
        </w:r>
      </w:hyperlink>
    </w:p>
    <w:p w14:paraId="07C03974" w14:textId="5D0ACCDF"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2" w:history="1">
        <w:r w:rsidR="008C7909" w:rsidRPr="00E81870">
          <w:rPr>
            <w:rStyle w:val="Hyperlink"/>
          </w:rPr>
          <w:t>Bảng 3. 3 Thực thể Mã loại</w:t>
        </w:r>
        <w:r w:rsidR="008C7909" w:rsidRPr="00E81870">
          <w:rPr>
            <w:webHidden/>
          </w:rPr>
          <w:tab/>
        </w:r>
        <w:r w:rsidR="008C7909" w:rsidRPr="00E81870">
          <w:rPr>
            <w:webHidden/>
          </w:rPr>
          <w:fldChar w:fldCharType="begin"/>
        </w:r>
        <w:r w:rsidR="008C7909" w:rsidRPr="00E81870">
          <w:rPr>
            <w:webHidden/>
          </w:rPr>
          <w:instrText xml:space="preserve"> PAGEREF _Toc170134392 \h </w:instrText>
        </w:r>
        <w:r w:rsidR="008C7909" w:rsidRPr="00E81870">
          <w:rPr>
            <w:webHidden/>
          </w:rPr>
        </w:r>
        <w:r w:rsidR="008C7909" w:rsidRPr="00E81870">
          <w:rPr>
            <w:webHidden/>
          </w:rPr>
          <w:fldChar w:fldCharType="separate"/>
        </w:r>
        <w:r w:rsidR="00503D30" w:rsidRPr="00E81870">
          <w:rPr>
            <w:webHidden/>
          </w:rPr>
          <w:t>20</w:t>
        </w:r>
        <w:r w:rsidR="008C7909" w:rsidRPr="00E81870">
          <w:rPr>
            <w:webHidden/>
          </w:rPr>
          <w:fldChar w:fldCharType="end"/>
        </w:r>
      </w:hyperlink>
    </w:p>
    <w:p w14:paraId="7468D52E" w14:textId="14B14B48"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3" w:history="1">
        <w:r w:rsidR="008C7909" w:rsidRPr="00E81870">
          <w:rPr>
            <w:rStyle w:val="Hyperlink"/>
          </w:rPr>
          <w:t>Bảng 3. 4 Thực thể Giỏ hàng</w:t>
        </w:r>
        <w:r w:rsidR="008C7909" w:rsidRPr="00E81870">
          <w:rPr>
            <w:webHidden/>
          </w:rPr>
          <w:tab/>
        </w:r>
        <w:r w:rsidR="008C7909" w:rsidRPr="00E81870">
          <w:rPr>
            <w:webHidden/>
          </w:rPr>
          <w:fldChar w:fldCharType="begin"/>
        </w:r>
        <w:r w:rsidR="008C7909" w:rsidRPr="00E81870">
          <w:rPr>
            <w:webHidden/>
          </w:rPr>
          <w:instrText xml:space="preserve"> PAGEREF _Toc170134393 \h </w:instrText>
        </w:r>
        <w:r w:rsidR="008C7909" w:rsidRPr="00E81870">
          <w:rPr>
            <w:webHidden/>
          </w:rPr>
        </w:r>
        <w:r w:rsidR="008C7909" w:rsidRPr="00E81870">
          <w:rPr>
            <w:webHidden/>
          </w:rPr>
          <w:fldChar w:fldCharType="separate"/>
        </w:r>
        <w:r w:rsidR="00503D30" w:rsidRPr="00E81870">
          <w:rPr>
            <w:webHidden/>
          </w:rPr>
          <w:t>21</w:t>
        </w:r>
        <w:r w:rsidR="008C7909" w:rsidRPr="00E81870">
          <w:rPr>
            <w:webHidden/>
          </w:rPr>
          <w:fldChar w:fldCharType="end"/>
        </w:r>
      </w:hyperlink>
    </w:p>
    <w:p w14:paraId="74C72ED5" w14:textId="09FC2271"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4" w:history="1">
        <w:r w:rsidR="008C7909" w:rsidRPr="00E81870">
          <w:rPr>
            <w:rStyle w:val="Hyperlink"/>
          </w:rPr>
          <w:t>Bảng 3. 5 Thực thể Đơn hàng</w:t>
        </w:r>
        <w:r w:rsidR="008C7909" w:rsidRPr="00E81870">
          <w:rPr>
            <w:webHidden/>
          </w:rPr>
          <w:tab/>
        </w:r>
        <w:r w:rsidR="008C7909" w:rsidRPr="00E81870">
          <w:rPr>
            <w:webHidden/>
          </w:rPr>
          <w:fldChar w:fldCharType="begin"/>
        </w:r>
        <w:r w:rsidR="008C7909" w:rsidRPr="00E81870">
          <w:rPr>
            <w:webHidden/>
          </w:rPr>
          <w:instrText xml:space="preserve"> PAGEREF _Toc170134394 \h </w:instrText>
        </w:r>
        <w:r w:rsidR="008C7909" w:rsidRPr="00E81870">
          <w:rPr>
            <w:webHidden/>
          </w:rPr>
        </w:r>
        <w:r w:rsidR="008C7909" w:rsidRPr="00E81870">
          <w:rPr>
            <w:webHidden/>
          </w:rPr>
          <w:fldChar w:fldCharType="separate"/>
        </w:r>
        <w:r w:rsidR="00503D30" w:rsidRPr="00E81870">
          <w:rPr>
            <w:webHidden/>
          </w:rPr>
          <w:t>21</w:t>
        </w:r>
        <w:r w:rsidR="008C7909" w:rsidRPr="00E81870">
          <w:rPr>
            <w:webHidden/>
          </w:rPr>
          <w:fldChar w:fldCharType="end"/>
        </w:r>
      </w:hyperlink>
    </w:p>
    <w:p w14:paraId="185C9B97" w14:textId="34831E68"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5" w:history="1">
        <w:r w:rsidR="008C7909" w:rsidRPr="00E81870">
          <w:rPr>
            <w:rStyle w:val="Hyperlink"/>
          </w:rPr>
          <w:t>Bảng 3. 6 Thực thể Chi tiết giỏ hàng</w:t>
        </w:r>
        <w:r w:rsidR="008C7909" w:rsidRPr="00E81870">
          <w:rPr>
            <w:webHidden/>
          </w:rPr>
          <w:tab/>
        </w:r>
        <w:r w:rsidR="008C7909" w:rsidRPr="00E81870">
          <w:rPr>
            <w:webHidden/>
          </w:rPr>
          <w:fldChar w:fldCharType="begin"/>
        </w:r>
        <w:r w:rsidR="008C7909" w:rsidRPr="00E81870">
          <w:rPr>
            <w:webHidden/>
          </w:rPr>
          <w:instrText xml:space="preserve"> PAGEREF _Toc170134395 \h </w:instrText>
        </w:r>
        <w:r w:rsidR="008C7909" w:rsidRPr="00E81870">
          <w:rPr>
            <w:webHidden/>
          </w:rPr>
        </w:r>
        <w:r w:rsidR="008C7909" w:rsidRPr="00E81870">
          <w:rPr>
            <w:webHidden/>
          </w:rPr>
          <w:fldChar w:fldCharType="separate"/>
        </w:r>
        <w:r w:rsidR="00503D30" w:rsidRPr="00E81870">
          <w:rPr>
            <w:webHidden/>
          </w:rPr>
          <w:t>22</w:t>
        </w:r>
        <w:r w:rsidR="008C7909" w:rsidRPr="00E81870">
          <w:rPr>
            <w:webHidden/>
          </w:rPr>
          <w:fldChar w:fldCharType="end"/>
        </w:r>
      </w:hyperlink>
    </w:p>
    <w:p w14:paraId="33C9AD39" w14:textId="1567D951" w:rsidR="008C7909" w:rsidRPr="00E81870" w:rsidRDefault="00000000" w:rsidP="00C1680C">
      <w:pPr>
        <w:pStyle w:val="TableofFigures"/>
        <w:tabs>
          <w:tab w:val="right" w:leader="dot" w:pos="9345"/>
        </w:tabs>
        <w:rPr>
          <w:rFonts w:asciiTheme="minorHAnsi" w:eastAsiaTheme="minorEastAsia" w:hAnsiTheme="minorHAnsi" w:cstheme="minorBidi"/>
          <w:kern w:val="2"/>
          <w:sz w:val="24"/>
          <w14:ligatures w14:val="standardContextual"/>
        </w:rPr>
      </w:pPr>
      <w:hyperlink w:anchor="_Toc170134396" w:history="1">
        <w:r w:rsidR="008C7909" w:rsidRPr="00E81870">
          <w:rPr>
            <w:rStyle w:val="Hyperlink"/>
          </w:rPr>
          <w:t>Bảng 3. 7 Thực thể Chi tiết đơn hàng</w:t>
        </w:r>
        <w:r w:rsidR="008C7909" w:rsidRPr="00E81870">
          <w:rPr>
            <w:webHidden/>
          </w:rPr>
          <w:tab/>
        </w:r>
        <w:r w:rsidR="008C7909" w:rsidRPr="00E81870">
          <w:rPr>
            <w:webHidden/>
          </w:rPr>
          <w:fldChar w:fldCharType="begin"/>
        </w:r>
        <w:r w:rsidR="008C7909" w:rsidRPr="00E81870">
          <w:rPr>
            <w:webHidden/>
          </w:rPr>
          <w:instrText xml:space="preserve"> PAGEREF _Toc170134396 \h </w:instrText>
        </w:r>
        <w:r w:rsidR="008C7909" w:rsidRPr="00E81870">
          <w:rPr>
            <w:webHidden/>
          </w:rPr>
        </w:r>
        <w:r w:rsidR="008C7909" w:rsidRPr="00E81870">
          <w:rPr>
            <w:webHidden/>
          </w:rPr>
          <w:fldChar w:fldCharType="separate"/>
        </w:r>
        <w:r w:rsidR="00503D30" w:rsidRPr="00E81870">
          <w:rPr>
            <w:webHidden/>
          </w:rPr>
          <w:t>22</w:t>
        </w:r>
        <w:r w:rsidR="008C7909" w:rsidRPr="00E81870">
          <w:rPr>
            <w:webHidden/>
          </w:rPr>
          <w:fldChar w:fldCharType="end"/>
        </w:r>
      </w:hyperlink>
    </w:p>
    <w:p w14:paraId="5AF83CE3" w14:textId="5B07347A" w:rsidR="003E4821" w:rsidRPr="00E81870" w:rsidRDefault="008C7909" w:rsidP="00C1680C">
      <w:pPr>
        <w:pStyle w:val="Heading1"/>
        <w:numPr>
          <w:ilvl w:val="0"/>
          <w:numId w:val="0"/>
        </w:numPr>
        <w:spacing w:before="120" w:after="120" w:line="360" w:lineRule="auto"/>
      </w:pPr>
      <w:r w:rsidRPr="00E81870">
        <w:fldChar w:fldCharType="end"/>
      </w:r>
      <w:r w:rsidR="003E4821" w:rsidRPr="00E81870">
        <w:br w:type="page"/>
      </w:r>
    </w:p>
    <w:p w14:paraId="05147FDC" w14:textId="04BF0A20" w:rsidR="00AF4014" w:rsidRPr="00E81870" w:rsidRDefault="0007078F" w:rsidP="001D0677">
      <w:pPr>
        <w:pStyle w:val="Heading1"/>
        <w:numPr>
          <w:ilvl w:val="0"/>
          <w:numId w:val="0"/>
        </w:numPr>
      </w:pPr>
      <w:bookmarkStart w:id="13" w:name="_Toc169011549"/>
      <w:bookmarkStart w:id="14" w:name="_Toc169613516"/>
      <w:bookmarkStart w:id="15" w:name="_Toc173335235"/>
      <w:r w:rsidRPr="00E81870">
        <w:lastRenderedPageBreak/>
        <w:t>DANH MỤC TỪ VIẾT TẮT</w:t>
      </w:r>
      <w:bookmarkEnd w:id="13"/>
      <w:bookmarkEnd w:id="14"/>
      <w:bookmarkEnd w:id="15"/>
    </w:p>
    <w:p w14:paraId="7E79CED8" w14:textId="30CE45E1" w:rsidR="00AF4014" w:rsidRPr="00E81870" w:rsidRDefault="00AF4014" w:rsidP="005D7C34">
      <w:pPr>
        <w:pStyle w:val="BodyText"/>
        <w:ind w:firstLine="0"/>
        <w:rPr>
          <w:color w:val="000000" w:themeColor="text1"/>
          <w:lang w:val="vi-VN"/>
        </w:rPr>
      </w:pPr>
    </w:p>
    <w:tbl>
      <w:tblPr>
        <w:tblStyle w:val="TableGrid"/>
        <w:tblW w:w="0" w:type="auto"/>
        <w:jc w:val="center"/>
        <w:tblLook w:val="04A0" w:firstRow="1" w:lastRow="0" w:firstColumn="1" w:lastColumn="0" w:noHBand="0" w:noVBand="1"/>
      </w:tblPr>
      <w:tblGrid>
        <w:gridCol w:w="2689"/>
        <w:gridCol w:w="6372"/>
      </w:tblGrid>
      <w:tr w:rsidR="0007078F" w:rsidRPr="00E81870" w14:paraId="71A9D4CE" w14:textId="77777777" w:rsidTr="006068AD">
        <w:trPr>
          <w:jc w:val="center"/>
        </w:trPr>
        <w:tc>
          <w:tcPr>
            <w:tcW w:w="2689" w:type="dxa"/>
            <w:vAlign w:val="center"/>
          </w:tcPr>
          <w:p w14:paraId="22012FF4" w14:textId="77777777" w:rsidR="0007078F" w:rsidRPr="00E81870" w:rsidRDefault="0007078F" w:rsidP="006068AD">
            <w:pPr>
              <w:pStyle w:val="BodyText"/>
              <w:ind w:firstLine="0"/>
              <w:jc w:val="center"/>
              <w:rPr>
                <w:b/>
                <w:color w:val="000000" w:themeColor="text1"/>
                <w:lang w:val="vi-VN"/>
              </w:rPr>
            </w:pPr>
            <w:r w:rsidRPr="00E81870">
              <w:rPr>
                <w:b/>
                <w:color w:val="000000" w:themeColor="text1"/>
                <w:lang w:val="vi-VN"/>
              </w:rPr>
              <w:t>Từ viết tắt</w:t>
            </w:r>
          </w:p>
        </w:tc>
        <w:tc>
          <w:tcPr>
            <w:tcW w:w="6372" w:type="dxa"/>
            <w:vAlign w:val="center"/>
          </w:tcPr>
          <w:p w14:paraId="2299644E" w14:textId="77777777" w:rsidR="0007078F" w:rsidRPr="00E81870" w:rsidRDefault="0007078F" w:rsidP="006068AD">
            <w:pPr>
              <w:pStyle w:val="BodyText"/>
              <w:ind w:firstLine="0"/>
              <w:jc w:val="center"/>
              <w:rPr>
                <w:b/>
                <w:color w:val="000000" w:themeColor="text1"/>
                <w:lang w:val="vi-VN"/>
              </w:rPr>
            </w:pPr>
            <w:r w:rsidRPr="00E81870">
              <w:rPr>
                <w:b/>
                <w:color w:val="000000" w:themeColor="text1"/>
                <w:lang w:val="vi-VN"/>
              </w:rPr>
              <w:t>Ý nghĩa</w:t>
            </w:r>
          </w:p>
        </w:tc>
      </w:tr>
      <w:tr w:rsidR="0007078F" w:rsidRPr="00E81870" w14:paraId="62E87101" w14:textId="77777777" w:rsidTr="006068AD">
        <w:trPr>
          <w:jc w:val="center"/>
        </w:trPr>
        <w:tc>
          <w:tcPr>
            <w:tcW w:w="2689" w:type="dxa"/>
          </w:tcPr>
          <w:p w14:paraId="1B55E630" w14:textId="46FA73F5" w:rsidR="0007078F" w:rsidRPr="00E81870" w:rsidRDefault="00C46A2F" w:rsidP="006068AD">
            <w:pPr>
              <w:pStyle w:val="BodyText"/>
              <w:ind w:firstLine="0"/>
              <w:jc w:val="center"/>
              <w:rPr>
                <w:color w:val="000000" w:themeColor="text1"/>
                <w:lang w:val="vi-VN"/>
              </w:rPr>
            </w:pPr>
            <w:r w:rsidRPr="00E81870">
              <w:rPr>
                <w:color w:val="000000" w:themeColor="text1"/>
                <w:lang w:val="vi-VN"/>
              </w:rPr>
              <w:t>HTML</w:t>
            </w:r>
          </w:p>
        </w:tc>
        <w:tc>
          <w:tcPr>
            <w:tcW w:w="6372" w:type="dxa"/>
          </w:tcPr>
          <w:p w14:paraId="496C82F3" w14:textId="12CB4B0C" w:rsidR="0007078F" w:rsidRPr="00E81870" w:rsidRDefault="00C46A2F" w:rsidP="006068AD">
            <w:pPr>
              <w:pStyle w:val="BodyText"/>
              <w:ind w:firstLine="0"/>
              <w:jc w:val="center"/>
              <w:rPr>
                <w:color w:val="000000" w:themeColor="text1"/>
                <w:lang w:val="vi-VN"/>
              </w:rPr>
            </w:pPr>
            <w:r w:rsidRPr="00E81870">
              <w:rPr>
                <w:color w:val="000000" w:themeColor="text1"/>
                <w:lang w:val="vi-VN"/>
              </w:rPr>
              <w:t>HyperText Markup Language</w:t>
            </w:r>
          </w:p>
        </w:tc>
      </w:tr>
      <w:tr w:rsidR="0007078F" w:rsidRPr="00E81870" w14:paraId="00CE4EB5" w14:textId="77777777" w:rsidTr="006068AD">
        <w:trPr>
          <w:jc w:val="center"/>
        </w:trPr>
        <w:tc>
          <w:tcPr>
            <w:tcW w:w="2689" w:type="dxa"/>
          </w:tcPr>
          <w:p w14:paraId="0A440D35" w14:textId="7297E762" w:rsidR="0007078F" w:rsidRPr="00E81870" w:rsidRDefault="00C46A2F" w:rsidP="006068AD">
            <w:pPr>
              <w:pStyle w:val="BodyText"/>
              <w:ind w:firstLine="0"/>
              <w:jc w:val="center"/>
              <w:rPr>
                <w:color w:val="000000" w:themeColor="text1"/>
                <w:lang w:val="vi-VN"/>
              </w:rPr>
            </w:pPr>
            <w:r w:rsidRPr="00E81870">
              <w:rPr>
                <w:color w:val="000000" w:themeColor="text1"/>
                <w:lang w:val="vi-VN"/>
              </w:rPr>
              <w:t>CSS</w:t>
            </w:r>
          </w:p>
        </w:tc>
        <w:tc>
          <w:tcPr>
            <w:tcW w:w="6372" w:type="dxa"/>
          </w:tcPr>
          <w:p w14:paraId="6FBB558F" w14:textId="122A42AD" w:rsidR="0007078F" w:rsidRPr="00E81870" w:rsidRDefault="00C46A2F" w:rsidP="006068AD">
            <w:pPr>
              <w:pStyle w:val="BodyText"/>
              <w:ind w:firstLine="0"/>
              <w:jc w:val="center"/>
              <w:rPr>
                <w:color w:val="000000" w:themeColor="text1"/>
                <w:lang w:val="vi-VN"/>
              </w:rPr>
            </w:pPr>
            <w:r w:rsidRPr="00E81870">
              <w:rPr>
                <w:color w:val="000000" w:themeColor="text1"/>
                <w:lang w:val="vi-VN"/>
              </w:rPr>
              <w:t>Cascading Style Sheets</w:t>
            </w:r>
          </w:p>
        </w:tc>
      </w:tr>
      <w:tr w:rsidR="0007078F" w:rsidRPr="00E81870" w14:paraId="73ACD388" w14:textId="77777777" w:rsidTr="006068AD">
        <w:trPr>
          <w:jc w:val="center"/>
        </w:trPr>
        <w:tc>
          <w:tcPr>
            <w:tcW w:w="2689" w:type="dxa"/>
          </w:tcPr>
          <w:p w14:paraId="05AE1DB2" w14:textId="54AF120F" w:rsidR="0007078F" w:rsidRPr="00E81870" w:rsidRDefault="00D70B94" w:rsidP="006068AD">
            <w:pPr>
              <w:pStyle w:val="BodyText"/>
              <w:ind w:firstLine="0"/>
              <w:jc w:val="center"/>
              <w:rPr>
                <w:color w:val="000000" w:themeColor="text1"/>
                <w:lang w:val="vi-VN"/>
              </w:rPr>
            </w:pPr>
            <w:r w:rsidRPr="00E81870">
              <w:rPr>
                <w:color w:val="000000" w:themeColor="text1"/>
                <w:lang w:val="vi-VN"/>
              </w:rPr>
              <w:t>MTV</w:t>
            </w:r>
          </w:p>
        </w:tc>
        <w:tc>
          <w:tcPr>
            <w:tcW w:w="6372" w:type="dxa"/>
          </w:tcPr>
          <w:p w14:paraId="03B5E207" w14:textId="23147404" w:rsidR="0007078F" w:rsidRPr="00E81870" w:rsidRDefault="00D70B94" w:rsidP="006068AD">
            <w:pPr>
              <w:pStyle w:val="BodyText"/>
              <w:ind w:firstLine="0"/>
              <w:jc w:val="center"/>
              <w:rPr>
                <w:color w:val="000000" w:themeColor="text1"/>
                <w:lang w:val="vi-VN"/>
              </w:rPr>
            </w:pPr>
            <w:r w:rsidRPr="00E81870">
              <w:rPr>
                <w:color w:val="000000" w:themeColor="text1"/>
                <w:lang w:val="vi-VN"/>
              </w:rPr>
              <w:t>Model-Template-View</w:t>
            </w:r>
          </w:p>
        </w:tc>
      </w:tr>
      <w:tr w:rsidR="00D70B94" w:rsidRPr="00E81870" w14:paraId="25F5FEBA" w14:textId="77777777" w:rsidTr="006068AD">
        <w:trPr>
          <w:jc w:val="center"/>
        </w:trPr>
        <w:tc>
          <w:tcPr>
            <w:tcW w:w="2689" w:type="dxa"/>
          </w:tcPr>
          <w:p w14:paraId="404B99EF" w14:textId="72D6B7DF" w:rsidR="00D70B94" w:rsidRPr="00E81870" w:rsidRDefault="00D70B94" w:rsidP="006068AD">
            <w:pPr>
              <w:pStyle w:val="BodyText"/>
              <w:ind w:firstLine="0"/>
              <w:jc w:val="center"/>
              <w:rPr>
                <w:color w:val="000000" w:themeColor="text1"/>
                <w:lang w:val="vi-VN"/>
              </w:rPr>
            </w:pPr>
            <w:r w:rsidRPr="00E81870">
              <w:rPr>
                <w:color w:val="000000" w:themeColor="text1"/>
                <w:lang w:val="vi-VN"/>
              </w:rPr>
              <w:t>MVC</w:t>
            </w:r>
          </w:p>
        </w:tc>
        <w:tc>
          <w:tcPr>
            <w:tcW w:w="6372" w:type="dxa"/>
          </w:tcPr>
          <w:p w14:paraId="2F5D3639" w14:textId="7919A499" w:rsidR="00D70B94" w:rsidRPr="00E81870" w:rsidRDefault="00D70B94" w:rsidP="006068AD">
            <w:pPr>
              <w:pStyle w:val="BodyText"/>
              <w:ind w:firstLine="0"/>
              <w:jc w:val="center"/>
              <w:rPr>
                <w:color w:val="000000" w:themeColor="text1"/>
                <w:lang w:val="vi-VN"/>
              </w:rPr>
            </w:pPr>
            <w:r w:rsidRPr="00E81870">
              <w:rPr>
                <w:color w:val="000000" w:themeColor="text1"/>
                <w:lang w:val="vi-VN"/>
              </w:rPr>
              <w:t>Model-View-Controller</w:t>
            </w:r>
          </w:p>
        </w:tc>
      </w:tr>
      <w:tr w:rsidR="00D70B94" w:rsidRPr="00E81870" w14:paraId="3BDD7403" w14:textId="77777777" w:rsidTr="006068AD">
        <w:trPr>
          <w:jc w:val="center"/>
        </w:trPr>
        <w:tc>
          <w:tcPr>
            <w:tcW w:w="2689" w:type="dxa"/>
          </w:tcPr>
          <w:p w14:paraId="13BA4A8D" w14:textId="68E8A3B1" w:rsidR="00D70B94" w:rsidRPr="00E81870" w:rsidRDefault="00D70B94" w:rsidP="006068AD">
            <w:pPr>
              <w:pStyle w:val="BodyText"/>
              <w:ind w:firstLine="0"/>
              <w:jc w:val="center"/>
              <w:rPr>
                <w:color w:val="000000" w:themeColor="text1"/>
                <w:lang w:val="vi-VN"/>
              </w:rPr>
            </w:pPr>
            <w:r w:rsidRPr="00E81870">
              <w:rPr>
                <w:color w:val="000000" w:themeColor="text1"/>
                <w:lang w:val="vi-VN"/>
              </w:rPr>
              <w:t>CSRF</w:t>
            </w:r>
          </w:p>
        </w:tc>
        <w:tc>
          <w:tcPr>
            <w:tcW w:w="6372" w:type="dxa"/>
          </w:tcPr>
          <w:p w14:paraId="6CCAD1BF" w14:textId="182CECB5" w:rsidR="00D70B94" w:rsidRPr="00E81870" w:rsidRDefault="00D70B94" w:rsidP="006068AD">
            <w:pPr>
              <w:pStyle w:val="BodyText"/>
              <w:ind w:firstLine="0"/>
              <w:jc w:val="center"/>
              <w:rPr>
                <w:color w:val="000000" w:themeColor="text1"/>
                <w:lang w:val="vi-VN"/>
              </w:rPr>
            </w:pPr>
            <w:r w:rsidRPr="00E81870">
              <w:rPr>
                <w:color w:val="000000" w:themeColor="text1"/>
                <w:lang w:val="vi-VN"/>
              </w:rPr>
              <w:t>Cross-Site Request Forgery</w:t>
            </w:r>
          </w:p>
        </w:tc>
      </w:tr>
      <w:tr w:rsidR="00D70B94" w:rsidRPr="00E81870" w14:paraId="1C84C550" w14:textId="77777777" w:rsidTr="006068AD">
        <w:trPr>
          <w:jc w:val="center"/>
        </w:trPr>
        <w:tc>
          <w:tcPr>
            <w:tcW w:w="2689" w:type="dxa"/>
          </w:tcPr>
          <w:p w14:paraId="65404BD7" w14:textId="4413E79E" w:rsidR="00D70B94" w:rsidRPr="00E81870" w:rsidRDefault="00D70B94" w:rsidP="006068AD">
            <w:pPr>
              <w:pStyle w:val="BodyText"/>
              <w:ind w:firstLine="0"/>
              <w:jc w:val="center"/>
              <w:rPr>
                <w:color w:val="000000" w:themeColor="text1"/>
                <w:lang w:val="vi-VN"/>
              </w:rPr>
            </w:pPr>
            <w:r w:rsidRPr="00E81870">
              <w:rPr>
                <w:bCs/>
                <w:lang w:val="vi-VN"/>
              </w:rPr>
              <w:t>SQL</w:t>
            </w:r>
          </w:p>
        </w:tc>
        <w:tc>
          <w:tcPr>
            <w:tcW w:w="6372" w:type="dxa"/>
          </w:tcPr>
          <w:p w14:paraId="6EAA762E" w14:textId="78F180CF" w:rsidR="00D70B94" w:rsidRPr="00E81870" w:rsidRDefault="00D70B94" w:rsidP="006068AD">
            <w:pPr>
              <w:pStyle w:val="BodyText"/>
              <w:ind w:firstLine="0"/>
              <w:jc w:val="center"/>
              <w:rPr>
                <w:color w:val="000000" w:themeColor="text1"/>
                <w:lang w:val="vi-VN"/>
              </w:rPr>
            </w:pPr>
            <w:r w:rsidRPr="00E81870">
              <w:rPr>
                <w:lang w:val="vi-VN"/>
              </w:rPr>
              <w:t>Structured Query Language</w:t>
            </w:r>
          </w:p>
        </w:tc>
      </w:tr>
      <w:tr w:rsidR="00D70B94" w:rsidRPr="00E81870" w14:paraId="2C5DB2A5" w14:textId="77777777" w:rsidTr="006068AD">
        <w:trPr>
          <w:jc w:val="center"/>
        </w:trPr>
        <w:tc>
          <w:tcPr>
            <w:tcW w:w="2689" w:type="dxa"/>
          </w:tcPr>
          <w:p w14:paraId="3DD095A2" w14:textId="3DFB77B7" w:rsidR="00D70B94" w:rsidRPr="00E81870" w:rsidRDefault="006068AD" w:rsidP="006068AD">
            <w:pPr>
              <w:pStyle w:val="BodyText"/>
              <w:ind w:firstLine="0"/>
              <w:jc w:val="center"/>
              <w:rPr>
                <w:color w:val="000000" w:themeColor="text1"/>
                <w:lang w:val="vi-VN"/>
              </w:rPr>
            </w:pPr>
            <w:r w:rsidRPr="00E81870">
              <w:rPr>
                <w:color w:val="000000" w:themeColor="text1"/>
                <w:lang w:val="vi-VN"/>
              </w:rPr>
              <w:t>API</w:t>
            </w:r>
          </w:p>
        </w:tc>
        <w:tc>
          <w:tcPr>
            <w:tcW w:w="6372" w:type="dxa"/>
          </w:tcPr>
          <w:p w14:paraId="0609430B" w14:textId="2D37E73E" w:rsidR="00D70B94" w:rsidRPr="00E81870" w:rsidRDefault="006068AD" w:rsidP="006068AD">
            <w:pPr>
              <w:pStyle w:val="BodyText"/>
              <w:ind w:firstLine="0"/>
              <w:jc w:val="center"/>
              <w:rPr>
                <w:color w:val="000000" w:themeColor="text1"/>
                <w:lang w:val="vi-VN"/>
              </w:rPr>
            </w:pPr>
            <w:r w:rsidRPr="00E81870">
              <w:rPr>
                <w:color w:val="000000" w:themeColor="text1"/>
                <w:lang w:val="vi-VN"/>
              </w:rPr>
              <w:t>Application Programming Interface</w:t>
            </w:r>
          </w:p>
        </w:tc>
      </w:tr>
      <w:tr w:rsidR="00D70B94" w:rsidRPr="00E81870" w14:paraId="2063AE97" w14:textId="77777777" w:rsidTr="006068AD">
        <w:trPr>
          <w:jc w:val="center"/>
        </w:trPr>
        <w:tc>
          <w:tcPr>
            <w:tcW w:w="2689" w:type="dxa"/>
          </w:tcPr>
          <w:p w14:paraId="68C411E2" w14:textId="73C43401" w:rsidR="00D70B94" w:rsidRPr="00E81870" w:rsidRDefault="006068AD" w:rsidP="006068AD">
            <w:pPr>
              <w:pStyle w:val="BodyText"/>
              <w:ind w:firstLine="0"/>
              <w:jc w:val="center"/>
              <w:rPr>
                <w:color w:val="000000" w:themeColor="text1"/>
                <w:lang w:val="vi-VN"/>
              </w:rPr>
            </w:pPr>
            <w:r w:rsidRPr="00E81870">
              <w:rPr>
                <w:color w:val="000000" w:themeColor="text1"/>
                <w:lang w:val="vi-VN"/>
              </w:rPr>
              <w:t>HTTP</w:t>
            </w:r>
          </w:p>
        </w:tc>
        <w:tc>
          <w:tcPr>
            <w:tcW w:w="6372" w:type="dxa"/>
          </w:tcPr>
          <w:p w14:paraId="44EF0370" w14:textId="6EBAF1CF" w:rsidR="00D70B94" w:rsidRPr="00E81870" w:rsidRDefault="006068AD" w:rsidP="006068AD">
            <w:pPr>
              <w:pStyle w:val="BodyText"/>
              <w:ind w:firstLine="0"/>
              <w:jc w:val="center"/>
              <w:rPr>
                <w:color w:val="000000" w:themeColor="text1"/>
                <w:lang w:val="vi-VN"/>
              </w:rPr>
            </w:pPr>
            <w:r w:rsidRPr="00E81870">
              <w:rPr>
                <w:color w:val="000000" w:themeColor="text1"/>
                <w:lang w:val="vi-VN"/>
              </w:rPr>
              <w:t>Hypertext Transfer Protocol</w:t>
            </w:r>
          </w:p>
        </w:tc>
      </w:tr>
      <w:tr w:rsidR="00D70B94" w:rsidRPr="00E81870" w14:paraId="579725DC" w14:textId="77777777" w:rsidTr="006068AD">
        <w:trPr>
          <w:jc w:val="center"/>
        </w:trPr>
        <w:tc>
          <w:tcPr>
            <w:tcW w:w="2689" w:type="dxa"/>
          </w:tcPr>
          <w:p w14:paraId="47613EDB" w14:textId="6E6F55B7" w:rsidR="00D70B94" w:rsidRPr="00E81870" w:rsidRDefault="003E5F9B" w:rsidP="006068AD">
            <w:pPr>
              <w:pStyle w:val="BodyText"/>
              <w:ind w:firstLine="0"/>
              <w:jc w:val="center"/>
              <w:rPr>
                <w:color w:val="000000" w:themeColor="text1"/>
                <w:lang w:val="vi-VN"/>
              </w:rPr>
            </w:pPr>
            <w:r w:rsidRPr="00E81870">
              <w:rPr>
                <w:lang w:val="vi-VN"/>
              </w:rPr>
              <w:t>ORM</w:t>
            </w:r>
          </w:p>
        </w:tc>
        <w:tc>
          <w:tcPr>
            <w:tcW w:w="6372" w:type="dxa"/>
          </w:tcPr>
          <w:p w14:paraId="78B51FF0" w14:textId="3D375051" w:rsidR="00D70B94" w:rsidRPr="00E81870" w:rsidRDefault="003E5F9B" w:rsidP="006068AD">
            <w:pPr>
              <w:pStyle w:val="BodyText"/>
              <w:ind w:firstLine="0"/>
              <w:jc w:val="center"/>
              <w:rPr>
                <w:color w:val="000000" w:themeColor="text1"/>
                <w:lang w:val="vi-VN"/>
              </w:rPr>
            </w:pPr>
            <w:r w:rsidRPr="00E81870">
              <w:rPr>
                <w:color w:val="000000" w:themeColor="text1"/>
                <w:lang w:val="vi-VN"/>
              </w:rPr>
              <w:t>Object Relational Mapping</w:t>
            </w:r>
          </w:p>
        </w:tc>
      </w:tr>
    </w:tbl>
    <w:p w14:paraId="483BF0AF" w14:textId="77777777" w:rsidR="0007078F" w:rsidRPr="00E81870" w:rsidRDefault="0007078F" w:rsidP="0007078F">
      <w:pPr>
        <w:pStyle w:val="BodyText"/>
        <w:ind w:firstLine="397"/>
        <w:rPr>
          <w:color w:val="000000" w:themeColor="text1"/>
          <w:lang w:val="vi-VN"/>
        </w:rPr>
      </w:pPr>
    </w:p>
    <w:p w14:paraId="3E8D3DB8" w14:textId="77777777" w:rsidR="00AF4014" w:rsidRPr="00E81870" w:rsidRDefault="00AF4014" w:rsidP="0007078F">
      <w:pPr>
        <w:pStyle w:val="BodyText"/>
        <w:ind w:firstLine="397"/>
        <w:rPr>
          <w:color w:val="000000" w:themeColor="text1"/>
          <w:lang w:val="vi-VN"/>
        </w:rPr>
      </w:pPr>
    </w:p>
    <w:p w14:paraId="4B859502" w14:textId="77777777" w:rsidR="00AF4014" w:rsidRPr="00E81870" w:rsidRDefault="00AF4014" w:rsidP="00AF4014">
      <w:pPr>
        <w:rPr>
          <w:color w:val="000000" w:themeColor="text1"/>
        </w:rPr>
      </w:pPr>
    </w:p>
    <w:p w14:paraId="5EB24D69" w14:textId="77777777" w:rsidR="00AF4014" w:rsidRPr="00E81870" w:rsidRDefault="00AF4014" w:rsidP="00AF4014">
      <w:pPr>
        <w:spacing w:after="160" w:line="259" w:lineRule="auto"/>
        <w:rPr>
          <w:b/>
          <w:color w:val="000000" w:themeColor="text1"/>
          <w:sz w:val="28"/>
          <w:szCs w:val="28"/>
        </w:rPr>
      </w:pPr>
    </w:p>
    <w:p w14:paraId="79508D42" w14:textId="77777777" w:rsidR="00AF4014" w:rsidRPr="00E81870" w:rsidRDefault="00AF4014" w:rsidP="00AF4014">
      <w:pPr>
        <w:spacing w:after="160" w:line="259" w:lineRule="auto"/>
        <w:rPr>
          <w:b/>
          <w:color w:val="000000" w:themeColor="text1"/>
          <w:sz w:val="28"/>
          <w:szCs w:val="28"/>
        </w:rPr>
      </w:pPr>
    </w:p>
    <w:p w14:paraId="22480E32" w14:textId="77777777" w:rsidR="00AF4014" w:rsidRPr="00E81870" w:rsidRDefault="00AF4014" w:rsidP="00AF4014">
      <w:pPr>
        <w:spacing w:after="160" w:line="259" w:lineRule="auto"/>
        <w:rPr>
          <w:b/>
          <w:color w:val="000000" w:themeColor="text1"/>
          <w:sz w:val="28"/>
          <w:szCs w:val="28"/>
        </w:rPr>
      </w:pPr>
    </w:p>
    <w:p w14:paraId="41555953" w14:textId="77777777" w:rsidR="00AF4014" w:rsidRPr="00E81870" w:rsidRDefault="00AF4014" w:rsidP="00AF4014">
      <w:pPr>
        <w:rPr>
          <w:color w:val="000000" w:themeColor="text1"/>
          <w:szCs w:val="26"/>
        </w:rPr>
      </w:pPr>
    </w:p>
    <w:p w14:paraId="025091BC" w14:textId="77777777" w:rsidR="00AF4014" w:rsidRPr="00E81870" w:rsidRDefault="00AF4014" w:rsidP="00AF4014">
      <w:pPr>
        <w:rPr>
          <w:color w:val="000000" w:themeColor="text1"/>
          <w:szCs w:val="26"/>
        </w:rPr>
      </w:pPr>
    </w:p>
    <w:p w14:paraId="67F37ED5" w14:textId="77777777" w:rsidR="00AF4014" w:rsidRPr="00E81870" w:rsidRDefault="00AF4014" w:rsidP="00AF4014">
      <w:pPr>
        <w:rPr>
          <w:color w:val="000000" w:themeColor="text1"/>
          <w:szCs w:val="26"/>
        </w:rPr>
      </w:pPr>
    </w:p>
    <w:p w14:paraId="0355B1AA" w14:textId="77777777" w:rsidR="00AF4014" w:rsidRPr="00E81870" w:rsidRDefault="00AF4014" w:rsidP="00AF4014">
      <w:pPr>
        <w:tabs>
          <w:tab w:val="left" w:pos="5565"/>
        </w:tabs>
        <w:rPr>
          <w:color w:val="000000" w:themeColor="text1"/>
          <w:szCs w:val="26"/>
        </w:rPr>
      </w:pPr>
    </w:p>
    <w:p w14:paraId="098D69AE" w14:textId="77777777" w:rsidR="00AF4014" w:rsidRPr="00E81870" w:rsidRDefault="00AF4014" w:rsidP="00AF4014">
      <w:pPr>
        <w:shd w:val="clear" w:color="auto" w:fill="FFFFFF"/>
        <w:spacing w:line="0" w:lineRule="auto"/>
        <w:rPr>
          <w:rFonts w:ascii="ff7" w:hAnsi="ff7"/>
          <w:color w:val="000000"/>
          <w:sz w:val="54"/>
          <w:szCs w:val="54"/>
        </w:rPr>
      </w:pPr>
      <w:r w:rsidRPr="00E81870">
        <w:rPr>
          <w:rFonts w:ascii="ff8" w:hAnsi="ff8"/>
          <w:color w:val="000000"/>
          <w:sz w:val="54"/>
          <w:szCs w:val="54"/>
        </w:rPr>
        <w:t>thời gian trung bình</w:t>
      </w:r>
    </w:p>
    <w:p w14:paraId="111BDE0E" w14:textId="77777777" w:rsidR="00AF4014" w:rsidRPr="00E81870" w:rsidRDefault="00AF4014" w:rsidP="00AF4014">
      <w:pPr>
        <w:spacing w:before="120" w:after="120" w:line="360" w:lineRule="auto"/>
        <w:ind w:firstLine="720"/>
        <w:jc w:val="both"/>
        <w:rPr>
          <w:szCs w:val="26"/>
        </w:rPr>
        <w:sectPr w:rsidR="00AF4014" w:rsidRPr="00E81870" w:rsidSect="003E4821">
          <w:footerReference w:type="default" r:id="rId16"/>
          <w:type w:val="continuous"/>
          <w:pgSz w:w="11907" w:h="16840" w:code="9"/>
          <w:pgMar w:top="1134" w:right="1134" w:bottom="1134" w:left="1418" w:header="720" w:footer="720" w:gutter="0"/>
          <w:pgNumType w:fmt="lowerRoman" w:start="3"/>
          <w:cols w:space="720"/>
          <w:docGrid w:linePitch="360"/>
        </w:sectPr>
      </w:pPr>
    </w:p>
    <w:p w14:paraId="75226825" w14:textId="77777777" w:rsidR="00AF4014" w:rsidRPr="00E81870" w:rsidRDefault="00AF4014" w:rsidP="002257C2">
      <w:pPr>
        <w:pStyle w:val="Heading1"/>
        <w:numPr>
          <w:ilvl w:val="0"/>
          <w:numId w:val="3"/>
        </w:numPr>
        <w:tabs>
          <w:tab w:val="left" w:pos="1701"/>
        </w:tabs>
        <w:spacing w:before="120" w:after="120" w:line="360" w:lineRule="auto"/>
      </w:pPr>
      <w:bookmarkStart w:id="16" w:name="_Toc127730468"/>
      <w:bookmarkStart w:id="17" w:name="_Toc164766699"/>
      <w:bookmarkStart w:id="18" w:name="_Toc169011550"/>
      <w:bookmarkStart w:id="19" w:name="_Toc169613517"/>
      <w:bookmarkStart w:id="20" w:name="_Toc173335236"/>
      <w:bookmarkStart w:id="21" w:name="_Toc123494279"/>
      <w:bookmarkStart w:id="22" w:name="_Toc123494445"/>
      <w:r w:rsidRPr="00E81870">
        <w:lastRenderedPageBreak/>
        <w:t>ĐẶT VẤN ĐỀ</w:t>
      </w:r>
      <w:bookmarkEnd w:id="16"/>
      <w:bookmarkEnd w:id="17"/>
      <w:bookmarkEnd w:id="18"/>
      <w:bookmarkEnd w:id="19"/>
      <w:bookmarkEnd w:id="20"/>
    </w:p>
    <w:p w14:paraId="440241F6" w14:textId="77777777" w:rsidR="00AF4014" w:rsidRPr="00E81870" w:rsidRDefault="00AF4014" w:rsidP="00FF60F5">
      <w:pPr>
        <w:pStyle w:val="Heading2"/>
      </w:pPr>
      <w:bookmarkStart w:id="23" w:name="_Toc164766700"/>
      <w:bookmarkStart w:id="24" w:name="_Toc169011551"/>
      <w:bookmarkStart w:id="25" w:name="_Toc169613518"/>
      <w:bookmarkStart w:id="26" w:name="_Toc173335237"/>
      <w:r w:rsidRPr="00E81870">
        <w:t>Lý do chọn đề tài</w:t>
      </w:r>
      <w:bookmarkEnd w:id="23"/>
      <w:bookmarkEnd w:id="24"/>
      <w:bookmarkEnd w:id="25"/>
      <w:bookmarkEnd w:id="26"/>
    </w:p>
    <w:bookmarkEnd w:id="21"/>
    <w:bookmarkEnd w:id="22"/>
    <w:p w14:paraId="25A95136" w14:textId="7A4CAC3A" w:rsidR="00AF4014" w:rsidRPr="00E81870" w:rsidRDefault="005E3F1C" w:rsidP="00FF60F5">
      <w:pPr>
        <w:pStyle w:val="BodyText"/>
        <w:ind w:firstLine="397"/>
        <w:rPr>
          <w:lang w:val="vi-VN"/>
        </w:rPr>
      </w:pPr>
      <w:r w:rsidRPr="00E81870">
        <w:rPr>
          <w:lang w:val="vi-VN"/>
        </w:rPr>
        <w:t>Trong thời đại công nghệ số hiện nay, việc mua sắm trực tuyến đã trở thành một phần không thể thiếu trong cuộc sống hàng ngày của con người. Sự phát triển mạnh mẽ của thương mại điện tử không chỉ mang lại tiện ích cho người tiêu dùng mà còn mở ra nhiều cơ hội kinh doanh cho các doanh nghiệp. Tuy nhiên, để xây dựng một website thương mại điện tử hiệu quả, cần phải có một hệ thống quản lý toàn diện và linh hoạt. Chính vì vậy, việc nghiên cứu và xây dựng một hệ thống quản lý bán hàng trực tuyến sử dụng các công nghệ hiện đại như</w:t>
      </w:r>
      <w:r w:rsidR="00C46A2F" w:rsidRPr="00E81870">
        <w:rPr>
          <w:lang w:val="vi-VN"/>
        </w:rPr>
        <w:t>:</w:t>
      </w:r>
      <w:r w:rsidRPr="00E81870">
        <w:rPr>
          <w:lang w:val="vi-VN"/>
        </w:rPr>
        <w:t xml:space="preserve"> HTML, CSS, JavaScript, Bootstrap, Python, và Django là rất cần thiết. Đề tài này nhằm mục đích cung cấp một giải pháp toàn diện cho việc quản lý sản phẩm, đơn hàng, khách hàng và thanh toán trực tuyến.</w:t>
      </w:r>
    </w:p>
    <w:p w14:paraId="6B9D4C19" w14:textId="745DEC99" w:rsidR="00AF4014" w:rsidRPr="00E81870" w:rsidRDefault="00AF4014" w:rsidP="00FF60F5">
      <w:pPr>
        <w:pStyle w:val="Heading2"/>
      </w:pPr>
      <w:bookmarkStart w:id="27" w:name="_Toc164766701"/>
      <w:bookmarkStart w:id="28" w:name="_Toc169011552"/>
      <w:bookmarkStart w:id="29" w:name="_Toc169613519"/>
      <w:bookmarkStart w:id="30" w:name="_Toc173335238"/>
      <w:r w:rsidRPr="00E81870">
        <w:t>Mục tiêu</w:t>
      </w:r>
      <w:bookmarkEnd w:id="27"/>
      <w:r w:rsidR="006068AD" w:rsidRPr="00E81870">
        <w:t xml:space="preserve"> nghiên cứu</w:t>
      </w:r>
      <w:bookmarkEnd w:id="28"/>
      <w:bookmarkEnd w:id="29"/>
      <w:bookmarkEnd w:id="30"/>
    </w:p>
    <w:p w14:paraId="0C7D3FDD" w14:textId="3FD05858" w:rsidR="00F26458" w:rsidRPr="00E81870" w:rsidRDefault="00C325D2" w:rsidP="00E80D2A">
      <w:pPr>
        <w:pStyle w:val="BodyText"/>
        <w:ind w:firstLine="397"/>
        <w:rPr>
          <w:lang w:val="vi-VN"/>
        </w:rPr>
      </w:pPr>
      <w:r w:rsidRPr="00E81870">
        <w:rPr>
          <w:lang w:val="vi-VN"/>
        </w:rPr>
        <w:t>Xây dựng một website bán hàng trực tuyến với giao diện người dùng thân thiện và dễ sử dụng.</w:t>
      </w:r>
      <w:r w:rsidR="00E80D2A">
        <w:rPr>
          <w:lang w:val="en-US"/>
        </w:rPr>
        <w:t xml:space="preserve"> </w:t>
      </w:r>
      <w:r w:rsidRPr="00E81870">
        <w:rPr>
          <w:lang w:val="vi-VN"/>
        </w:rPr>
        <w:t>Phát triển các chức năng quản lý sản phẩm, đơn hàng và khách hàng một cách hiệu quả.</w:t>
      </w:r>
      <w:r w:rsidR="00E80D2A">
        <w:rPr>
          <w:lang w:val="en-US"/>
        </w:rPr>
        <w:t xml:space="preserve"> </w:t>
      </w:r>
      <w:r w:rsidRPr="00E81870">
        <w:rPr>
          <w:lang w:val="vi-VN"/>
        </w:rPr>
        <w:t>Cung cấp hệ thống báo cáo và thống kê chi tiết về tình hình kinh doanh.</w:t>
      </w:r>
      <w:r w:rsidR="00E80D2A">
        <w:rPr>
          <w:lang w:val="en-US"/>
        </w:rPr>
        <w:t xml:space="preserve"> </w:t>
      </w:r>
      <w:r w:rsidRPr="00E81870">
        <w:rPr>
          <w:lang w:val="vi-VN"/>
        </w:rPr>
        <w:t>Tích hợp các phương thức thanh toán trực tuyến an toàn và tiện lợi.</w:t>
      </w:r>
      <w:r w:rsidR="00E80D2A">
        <w:rPr>
          <w:lang w:val="en-US"/>
        </w:rPr>
        <w:t xml:space="preserve"> </w:t>
      </w:r>
      <w:r w:rsidRPr="00E81870">
        <w:rPr>
          <w:lang w:val="vi-VN"/>
        </w:rPr>
        <w:t>Áp dụng mô hình cơ sở dữ liệu hiệu quả để quản lý các đối tượng như sản phẩm, đơn hàng, khách hàng và thanh toán.</w:t>
      </w:r>
    </w:p>
    <w:p w14:paraId="3C07C09A" w14:textId="4381C488" w:rsidR="00AF4014" w:rsidRPr="00E81870" w:rsidRDefault="00F26458" w:rsidP="00FF60F5">
      <w:pPr>
        <w:pStyle w:val="Heading2"/>
      </w:pPr>
      <w:bookmarkStart w:id="31" w:name="_Toc164766702"/>
      <w:bookmarkStart w:id="32" w:name="_Toc169011553"/>
      <w:bookmarkStart w:id="33" w:name="_Toc169613520"/>
      <w:bookmarkStart w:id="34" w:name="_Toc173335239"/>
      <w:r w:rsidRPr="00E81870">
        <w:t>Nội dung</w:t>
      </w:r>
      <w:bookmarkEnd w:id="31"/>
      <w:r w:rsidR="006068AD" w:rsidRPr="00E81870">
        <w:t xml:space="preserve"> nghiên cứu</w:t>
      </w:r>
      <w:bookmarkEnd w:id="32"/>
      <w:bookmarkEnd w:id="33"/>
      <w:bookmarkEnd w:id="34"/>
    </w:p>
    <w:p w14:paraId="0357ECF6" w14:textId="77777777" w:rsidR="008611A4" w:rsidRPr="00E81870" w:rsidRDefault="008611A4" w:rsidP="00FF60F5">
      <w:pPr>
        <w:pStyle w:val="BodyText"/>
        <w:ind w:firstLine="397"/>
        <w:rPr>
          <w:lang w:val="vi-VN"/>
        </w:rPr>
      </w:pPr>
      <w:r w:rsidRPr="00E81870">
        <w:rPr>
          <w:lang w:val="vi-VN"/>
        </w:rPr>
        <w:t>Nghiên cứu quy trình thực hiện Website:</w:t>
      </w:r>
    </w:p>
    <w:p w14:paraId="5F2A4653" w14:textId="77777777" w:rsidR="008611A4" w:rsidRPr="00E81870" w:rsidRDefault="008611A4" w:rsidP="00FF60F5">
      <w:pPr>
        <w:pStyle w:val="BodyText"/>
        <w:ind w:firstLine="397"/>
        <w:rPr>
          <w:lang w:val="vi-VN"/>
        </w:rPr>
      </w:pPr>
      <w:r w:rsidRPr="00E81870">
        <w:rPr>
          <w:lang w:val="vi-VN"/>
        </w:rPr>
        <w:t>Sử dụng HTML, CSS, JavaScript và Bootstrap để xây dựng giao diện.</w:t>
      </w:r>
    </w:p>
    <w:p w14:paraId="73D8B764" w14:textId="77777777" w:rsidR="008611A4" w:rsidRPr="00E81870" w:rsidRDefault="008611A4" w:rsidP="00FF60F5">
      <w:pPr>
        <w:pStyle w:val="BodyText"/>
        <w:ind w:firstLine="397"/>
        <w:rPr>
          <w:lang w:val="vi-VN"/>
        </w:rPr>
      </w:pPr>
      <w:r w:rsidRPr="00E81870">
        <w:rPr>
          <w:lang w:val="vi-VN"/>
        </w:rPr>
        <w:t>Chức năng quản lý sản phẩm như: thêm, xóa, sửa sản phẩm, danh mục, thông tin sản phẩm.</w:t>
      </w:r>
    </w:p>
    <w:p w14:paraId="5C005DFA" w14:textId="77777777" w:rsidR="008611A4" w:rsidRPr="00E81870" w:rsidRDefault="008611A4" w:rsidP="00FF60F5">
      <w:pPr>
        <w:pStyle w:val="BodyText"/>
        <w:ind w:firstLine="397"/>
        <w:rPr>
          <w:lang w:val="vi-VN"/>
        </w:rPr>
      </w:pPr>
      <w:r w:rsidRPr="00E81870">
        <w:rPr>
          <w:lang w:val="vi-VN"/>
        </w:rPr>
        <w:t>Chức năng quản lý đơn hàng: xem danh sách đơn hàng, tình trạng của từng đơn hàng, cập nhật tình trạng đơn hàng (đang giao, đã giao, xác nhận,…).</w:t>
      </w:r>
    </w:p>
    <w:p w14:paraId="15223A55" w14:textId="77777777" w:rsidR="008611A4" w:rsidRPr="00E81870" w:rsidRDefault="008611A4" w:rsidP="00FF60F5">
      <w:pPr>
        <w:pStyle w:val="BodyText"/>
        <w:ind w:firstLine="397"/>
        <w:rPr>
          <w:lang w:val="vi-VN"/>
        </w:rPr>
      </w:pPr>
      <w:r w:rsidRPr="00E81870">
        <w:rPr>
          <w:lang w:val="vi-VN"/>
        </w:rPr>
        <w:t>Chức năng quản lý khách hàng: thông tin khách hàng, lịch sử mua hàng.</w:t>
      </w:r>
    </w:p>
    <w:p w14:paraId="5D2481AE" w14:textId="196167D0" w:rsidR="008611A4" w:rsidRPr="00213144" w:rsidRDefault="00213144" w:rsidP="00FF60F5">
      <w:pPr>
        <w:pStyle w:val="BodyText"/>
        <w:ind w:firstLine="397"/>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t</w:t>
      </w:r>
      <w:r w:rsidR="008611A4" w:rsidRPr="00E81870">
        <w:rPr>
          <w:lang w:val="vi-VN"/>
        </w:rPr>
        <w:t>hống kê, báo cáo, thanh toán</w:t>
      </w:r>
    </w:p>
    <w:p w14:paraId="450D0D8D" w14:textId="3484154D" w:rsidR="008611A4" w:rsidRPr="00E81870" w:rsidRDefault="008611A4" w:rsidP="00213144">
      <w:pPr>
        <w:pStyle w:val="BodyText"/>
        <w:ind w:firstLine="397"/>
        <w:rPr>
          <w:lang w:val="vi-VN"/>
        </w:rPr>
      </w:pPr>
      <w:r w:rsidRPr="00E81870">
        <w:rPr>
          <w:lang w:val="vi-VN"/>
        </w:rPr>
        <w:t>Nghiên cứu xây dựng mô hình cơ sở dữ liệu quản lý bán hàng:</w:t>
      </w:r>
      <w:r w:rsidR="00213144">
        <w:rPr>
          <w:lang w:val="en-US"/>
        </w:rPr>
        <w:t xml:space="preserve"> c</w:t>
      </w:r>
      <w:r w:rsidRPr="00E81870">
        <w:rPr>
          <w:lang w:val="vi-VN"/>
        </w:rPr>
        <w:t>ác đối tượng như khách hàng, sản phẩm, đơn hàng và thanh toán online.</w:t>
      </w:r>
    </w:p>
    <w:p w14:paraId="10749A15" w14:textId="6DCA60CF" w:rsidR="00AF4014" w:rsidRPr="00E81870" w:rsidRDefault="008611A4" w:rsidP="00213144">
      <w:pPr>
        <w:pStyle w:val="BodyText"/>
        <w:ind w:firstLine="397"/>
        <w:rPr>
          <w:lang w:val="vi-VN"/>
        </w:rPr>
      </w:pPr>
      <w:r w:rsidRPr="00E81870">
        <w:rPr>
          <w:lang w:val="vi-VN"/>
        </w:rPr>
        <w:t>Nghiên cứu ngôn ngữ lập trình Web Python và framework Django:</w:t>
      </w:r>
      <w:r w:rsidR="00213144">
        <w:rPr>
          <w:lang w:val="en-US"/>
        </w:rPr>
        <w:t xml:space="preserve"> </w:t>
      </w:r>
      <w:r w:rsidRPr="00E81870">
        <w:rPr>
          <w:lang w:val="vi-VN"/>
        </w:rPr>
        <w:t xml:space="preserve">Tìm hiểu các tính </w:t>
      </w:r>
      <w:r w:rsidRPr="00E81870">
        <w:rPr>
          <w:lang w:val="vi-VN"/>
        </w:rPr>
        <w:lastRenderedPageBreak/>
        <w:t>năng và ưu điểm của Python và Django</w:t>
      </w:r>
      <w:r w:rsidR="00213144">
        <w:rPr>
          <w:lang w:val="en-US"/>
        </w:rPr>
        <w:t>, á</w:t>
      </w:r>
      <w:r w:rsidRPr="00E81870">
        <w:rPr>
          <w:lang w:val="vi-VN"/>
        </w:rPr>
        <w:t>p dụng Django trong việc xây dựng hệ thống backend cho website.</w:t>
      </w:r>
    </w:p>
    <w:p w14:paraId="6447CBB4" w14:textId="77777777" w:rsidR="00AF4014" w:rsidRPr="00E81870" w:rsidRDefault="00F26458" w:rsidP="00FF60F5">
      <w:pPr>
        <w:pStyle w:val="Heading2"/>
      </w:pPr>
      <w:bookmarkStart w:id="35" w:name="_Toc164766703"/>
      <w:bookmarkStart w:id="36" w:name="_Toc169011554"/>
      <w:bookmarkStart w:id="37" w:name="_Toc169613521"/>
      <w:bookmarkStart w:id="38" w:name="_Toc173335240"/>
      <w:r w:rsidRPr="00E81870">
        <w:t>Đối tượng và phạm vi nghiên cứu</w:t>
      </w:r>
      <w:bookmarkEnd w:id="35"/>
      <w:bookmarkEnd w:id="36"/>
      <w:bookmarkEnd w:id="37"/>
      <w:bookmarkEnd w:id="38"/>
    </w:p>
    <w:p w14:paraId="689009D7" w14:textId="575BCFE5" w:rsidR="008611A4" w:rsidRPr="00E81870" w:rsidRDefault="008611A4" w:rsidP="00FF60F5">
      <w:pPr>
        <w:pStyle w:val="BodyText"/>
        <w:ind w:firstLine="397"/>
        <w:rPr>
          <w:lang w:val="vi-VN"/>
        </w:rPr>
      </w:pPr>
      <w:r w:rsidRPr="00E81870">
        <w:rPr>
          <w:lang w:val="vi-VN"/>
        </w:rPr>
        <w:t>Đối tượng nghiên cứu: Các công nghệ web như HTML, CSS, JavaScript, Bootstrap, Python</w:t>
      </w:r>
      <w:r w:rsidR="00C46A2F" w:rsidRPr="00E81870">
        <w:rPr>
          <w:lang w:val="vi-VN"/>
        </w:rPr>
        <w:t xml:space="preserve"> và</w:t>
      </w:r>
      <w:r w:rsidRPr="00E81870">
        <w:rPr>
          <w:lang w:val="vi-VN"/>
        </w:rPr>
        <w:t xml:space="preserve"> Django</w:t>
      </w:r>
    </w:p>
    <w:p w14:paraId="315E9B72" w14:textId="3D8B003C" w:rsidR="00F26458" w:rsidRPr="00E81870" w:rsidRDefault="008611A4" w:rsidP="00FF60F5">
      <w:pPr>
        <w:pStyle w:val="BodyText"/>
        <w:ind w:firstLine="397"/>
        <w:rPr>
          <w:lang w:val="vi-VN"/>
        </w:rPr>
      </w:pPr>
      <w:r w:rsidRPr="00E81870">
        <w:rPr>
          <w:lang w:val="vi-VN"/>
        </w:rPr>
        <w:t>Phạm vi nghiên cứu: Tập trung vào việc xây dựng hệ thống quản lý bán hàng trực tuyến với các chức năng chính như</w:t>
      </w:r>
      <w:r w:rsidR="00ED0B7B" w:rsidRPr="00E81870">
        <w:rPr>
          <w:lang w:val="vi-VN"/>
        </w:rPr>
        <w:t>:</w:t>
      </w:r>
      <w:r w:rsidRPr="00E81870">
        <w:rPr>
          <w:lang w:val="vi-VN"/>
        </w:rPr>
        <w:t xml:space="preserve"> quản lý sản phẩm, đơn hàng, khách hàng và thanh toán. </w:t>
      </w:r>
    </w:p>
    <w:p w14:paraId="157E4334" w14:textId="77777777" w:rsidR="00F26458" w:rsidRPr="00E81870" w:rsidRDefault="00F26458" w:rsidP="00FF60F5">
      <w:pPr>
        <w:pStyle w:val="Heading2"/>
      </w:pPr>
      <w:bookmarkStart w:id="39" w:name="_Toc164766704"/>
      <w:bookmarkStart w:id="40" w:name="_Toc169011555"/>
      <w:bookmarkStart w:id="41" w:name="_Toc169613522"/>
      <w:bookmarkStart w:id="42" w:name="_Toc173335241"/>
      <w:r w:rsidRPr="00E81870">
        <w:t>Phương pháp nghiên cứu</w:t>
      </w:r>
      <w:bookmarkEnd w:id="39"/>
      <w:bookmarkEnd w:id="40"/>
      <w:bookmarkEnd w:id="41"/>
      <w:bookmarkEnd w:id="42"/>
    </w:p>
    <w:p w14:paraId="3EA05C76" w14:textId="59D0ED6C" w:rsidR="008611A4" w:rsidRPr="00E81870" w:rsidRDefault="008611A4" w:rsidP="00FF60F5">
      <w:pPr>
        <w:pStyle w:val="BodyText"/>
        <w:ind w:firstLine="397"/>
        <w:rPr>
          <w:lang w:val="vi-VN"/>
        </w:rPr>
      </w:pPr>
      <w:r w:rsidRPr="00E81870">
        <w:rPr>
          <w:lang w:val="vi-VN"/>
        </w:rPr>
        <w:t>Phương pháp thu thập dữ liệu:</w:t>
      </w:r>
      <w:r w:rsidR="006068AD" w:rsidRPr="00E81870">
        <w:rPr>
          <w:lang w:val="vi-VN"/>
        </w:rPr>
        <w:t xml:space="preserve"> </w:t>
      </w:r>
      <w:r w:rsidRPr="00E81870">
        <w:rPr>
          <w:lang w:val="vi-VN"/>
        </w:rPr>
        <w:t>Nghiên cứu tài liệu từ các nguồn học thuật và thực tiễn về công nghệ web và thương mại điện tử.</w:t>
      </w:r>
    </w:p>
    <w:p w14:paraId="27E4CCC0" w14:textId="2907EF77" w:rsidR="00F26458" w:rsidRPr="00E81870" w:rsidRDefault="008611A4" w:rsidP="00FF60F5">
      <w:pPr>
        <w:pStyle w:val="BodyText"/>
        <w:ind w:firstLine="397"/>
        <w:rPr>
          <w:lang w:val="vi-VN"/>
        </w:rPr>
      </w:pPr>
      <w:r w:rsidRPr="00E81870">
        <w:rPr>
          <w:lang w:val="vi-VN"/>
        </w:rPr>
        <w:t>Khảo sát và phân tích các website thương mại điện tử hiện có để rút ra các bài học kinh nghiệm.</w:t>
      </w:r>
    </w:p>
    <w:p w14:paraId="080B2A24" w14:textId="5BE399D7" w:rsidR="008611A4" w:rsidRPr="00E81870" w:rsidRDefault="008611A4" w:rsidP="00FF60F5">
      <w:pPr>
        <w:pStyle w:val="BodyText"/>
        <w:ind w:firstLine="397"/>
        <w:rPr>
          <w:lang w:val="vi-VN"/>
        </w:rPr>
      </w:pPr>
      <w:r w:rsidRPr="00E81870">
        <w:rPr>
          <w:lang w:val="vi-VN"/>
        </w:rPr>
        <w:t>Phương pháp phân tích và thiết kế:</w:t>
      </w:r>
      <w:r w:rsidR="006068AD" w:rsidRPr="00E81870">
        <w:rPr>
          <w:lang w:val="vi-VN"/>
        </w:rPr>
        <w:t xml:space="preserve"> </w:t>
      </w:r>
      <w:r w:rsidRPr="00E81870">
        <w:rPr>
          <w:lang w:val="vi-VN"/>
        </w:rPr>
        <w:t>Sử dụng các phương pháp phân tích và thiết kế hệ thống để xác định yêu cầu, thiết kế kiến trúc và mô hình cơ sở dữ liệu.</w:t>
      </w:r>
    </w:p>
    <w:p w14:paraId="02DA447B" w14:textId="0028BECE" w:rsidR="008611A4" w:rsidRPr="00E81870" w:rsidRDefault="008611A4" w:rsidP="00FF60F5">
      <w:pPr>
        <w:pStyle w:val="BodyText"/>
        <w:ind w:firstLine="397"/>
        <w:rPr>
          <w:lang w:val="vi-VN"/>
        </w:rPr>
      </w:pPr>
      <w:r w:rsidRPr="00E81870">
        <w:rPr>
          <w:lang w:val="vi-VN"/>
        </w:rPr>
        <w:t>Phương pháp triển khai và kiểm thử:</w:t>
      </w:r>
      <w:r w:rsidR="006068AD" w:rsidRPr="00E81870">
        <w:rPr>
          <w:lang w:val="vi-VN"/>
        </w:rPr>
        <w:t xml:space="preserve"> </w:t>
      </w:r>
      <w:r w:rsidRPr="00E81870">
        <w:rPr>
          <w:lang w:val="vi-VN"/>
        </w:rPr>
        <w:t>Sử dụng các công cụ lập trình và framework đã chọn để phát triển và triển khai hệ thống.</w:t>
      </w:r>
    </w:p>
    <w:p w14:paraId="2D7E211F" w14:textId="0A81D3B1" w:rsidR="008611A4" w:rsidRPr="00E81870" w:rsidRDefault="008611A4" w:rsidP="00FF60F5">
      <w:pPr>
        <w:pStyle w:val="BodyText"/>
        <w:ind w:firstLine="397"/>
        <w:rPr>
          <w:lang w:val="vi-VN"/>
        </w:rPr>
      </w:pPr>
      <w:r w:rsidRPr="00E81870">
        <w:rPr>
          <w:lang w:val="vi-VN"/>
        </w:rPr>
        <w:t>Thực hiện kiểm thử chức năng và hiệu suất để đảm bảo hệ thống hoạt động ổn định và hiệu quả.</w:t>
      </w:r>
    </w:p>
    <w:p w14:paraId="0F8FB7B2" w14:textId="77777777" w:rsidR="00AF4014" w:rsidRPr="00E81870" w:rsidRDefault="00AF4014" w:rsidP="00F26458">
      <w:pPr>
        <w:pStyle w:val="BodyText"/>
        <w:ind w:left="757" w:firstLine="0"/>
        <w:rPr>
          <w:color w:val="FF0000"/>
          <w:lang w:val="vi-VN"/>
        </w:rPr>
      </w:pPr>
    </w:p>
    <w:p w14:paraId="1786E841" w14:textId="77777777" w:rsidR="00AF4014" w:rsidRPr="00E81870" w:rsidRDefault="00AF4014" w:rsidP="00AF4014">
      <w:pPr>
        <w:spacing w:after="160" w:line="259" w:lineRule="auto"/>
      </w:pPr>
      <w:r w:rsidRPr="00E81870">
        <w:br w:type="page"/>
      </w:r>
    </w:p>
    <w:p w14:paraId="2D88CF1F" w14:textId="77777777" w:rsidR="00AF4014" w:rsidRPr="00E81870" w:rsidRDefault="00AF4014" w:rsidP="002257C2">
      <w:pPr>
        <w:pStyle w:val="Heading1"/>
        <w:numPr>
          <w:ilvl w:val="0"/>
          <w:numId w:val="3"/>
        </w:numPr>
        <w:tabs>
          <w:tab w:val="left" w:pos="1701"/>
        </w:tabs>
        <w:spacing w:before="120" w:after="120" w:line="360" w:lineRule="auto"/>
      </w:pPr>
      <w:bookmarkStart w:id="43" w:name="_Toc123494282"/>
      <w:bookmarkStart w:id="44" w:name="_Toc123494448"/>
      <w:bookmarkStart w:id="45" w:name="_Toc127730469"/>
      <w:bookmarkStart w:id="46" w:name="_Toc164766705"/>
      <w:bookmarkStart w:id="47" w:name="_Toc169011556"/>
      <w:bookmarkStart w:id="48" w:name="_Toc169613523"/>
      <w:bookmarkStart w:id="49" w:name="_Toc173335242"/>
      <w:r w:rsidRPr="00E81870">
        <w:lastRenderedPageBreak/>
        <w:t>CƠ SỞ LÝ THUYẾT</w:t>
      </w:r>
      <w:bookmarkEnd w:id="43"/>
      <w:bookmarkEnd w:id="44"/>
      <w:bookmarkEnd w:id="45"/>
      <w:bookmarkEnd w:id="46"/>
      <w:bookmarkEnd w:id="47"/>
      <w:bookmarkEnd w:id="48"/>
      <w:bookmarkEnd w:id="49"/>
    </w:p>
    <w:p w14:paraId="747E9301" w14:textId="1F4A2B4D" w:rsidR="00AF4014" w:rsidRPr="00E81870" w:rsidRDefault="000857AA" w:rsidP="00E51EA0">
      <w:pPr>
        <w:pStyle w:val="Heading2"/>
      </w:pPr>
      <w:bookmarkStart w:id="50" w:name="_Toc169011557"/>
      <w:bookmarkStart w:id="51" w:name="_Toc169613524"/>
      <w:bookmarkStart w:id="52" w:name="_Toc173335243"/>
      <w:r w:rsidRPr="00E81870">
        <w:t>Cơ sở lý thuyết</w:t>
      </w:r>
      <w:bookmarkEnd w:id="50"/>
      <w:bookmarkEnd w:id="51"/>
      <w:bookmarkEnd w:id="52"/>
    </w:p>
    <w:p w14:paraId="5B7F0BDC" w14:textId="45816902" w:rsidR="000857AA" w:rsidRPr="00E81870" w:rsidRDefault="000857AA" w:rsidP="007A76FC">
      <w:pPr>
        <w:pStyle w:val="Heading3"/>
      </w:pPr>
      <w:bookmarkStart w:id="53" w:name="_Toc169011558"/>
      <w:bookmarkStart w:id="54" w:name="_Toc169613525"/>
      <w:bookmarkStart w:id="55" w:name="_Toc173335244"/>
      <w:r w:rsidRPr="00E81870">
        <w:t>HTML</w:t>
      </w:r>
      <w:bookmarkEnd w:id="53"/>
      <w:bookmarkEnd w:id="54"/>
      <w:bookmarkEnd w:id="55"/>
    </w:p>
    <w:p w14:paraId="28D48B4F" w14:textId="77777777" w:rsidR="000857AA" w:rsidRPr="00E81870" w:rsidRDefault="000857AA" w:rsidP="00E51EA0">
      <w:pPr>
        <w:pStyle w:val="BodyText"/>
        <w:ind w:firstLine="397"/>
        <w:rPr>
          <w:lang w:val="vi-VN"/>
        </w:rPr>
      </w:pPr>
      <w:r w:rsidRPr="00E81870">
        <w:rPr>
          <w:lang w:val="vi-VN"/>
        </w:rPr>
        <w:t>HTML (viết tắt của từ HyperText Markup Language, hay còn gọi là "Ngôn ngữ Đánh dấu Siêu văn bản") là ngôn ngữ đánh dấu sử dụng để tạo và định dạng nội dung trên trang web. Phiên bản đầu tiên của HTML, gọi là HTML 1.0, được công bố vào năm 1989,được phát triển bởi Sir Tim Berners-Lee, một nhà khoa học máy tính người Anh, Là một phần quan trọng của bất kỳ trang web nào và được sử dụng để xây dựng cấu trúc và hiển thị nội dung trên trình duyệt web.</w:t>
      </w:r>
    </w:p>
    <w:p w14:paraId="7CF113A9" w14:textId="77777777" w:rsidR="000857AA" w:rsidRPr="00E81870" w:rsidRDefault="000857AA" w:rsidP="00E51EA0">
      <w:pPr>
        <w:pStyle w:val="BodyText"/>
        <w:ind w:firstLine="397"/>
        <w:rPr>
          <w:lang w:val="vi-VN"/>
        </w:rPr>
      </w:pPr>
      <w:r w:rsidRPr="00E81870">
        <w:rPr>
          <w:lang w:val="vi-VN"/>
        </w:rPr>
        <w:t xml:space="preserve">HTML sử dụng các thẻ để đánh dấu các phần khác nhau của nội dung trên trang web. Mỗi thẻ bắt đầu bằng một dấu &lt; và kết thúc bằng một dấu &gt;. </w:t>
      </w:r>
    </w:p>
    <w:p w14:paraId="2DDE3B64" w14:textId="77777777" w:rsidR="00AC1B3A" w:rsidRPr="00E81870" w:rsidRDefault="000857AA" w:rsidP="00E51EA0">
      <w:pPr>
        <w:pStyle w:val="BodyText"/>
        <w:ind w:firstLine="397"/>
        <w:rPr>
          <w:lang w:val="vi-VN"/>
        </w:rPr>
      </w:pPr>
      <w:r w:rsidRPr="00E81870">
        <w:rPr>
          <w:lang w:val="vi-VN"/>
        </w:rPr>
        <w:t xml:space="preserve">Mỗi thẻ có thể có các thuộc tính, được đặt trong cặp tên = "giá trị". </w:t>
      </w:r>
    </w:p>
    <w:p w14:paraId="478C42EA" w14:textId="4199452B" w:rsidR="000857AA" w:rsidRPr="00E81870" w:rsidRDefault="000857AA" w:rsidP="00E51EA0">
      <w:pPr>
        <w:pStyle w:val="BodyText"/>
        <w:ind w:firstLine="397"/>
        <w:rPr>
          <w:lang w:val="vi-VN"/>
        </w:rPr>
      </w:pPr>
      <w:r w:rsidRPr="00E81870">
        <w:rPr>
          <w:lang w:val="vi-VN"/>
        </w:rPr>
        <w:t>Ví dụ:  &lt;a href="https://www.example.com"&gt;.</w:t>
      </w:r>
    </w:p>
    <w:p w14:paraId="6AEFE30C" w14:textId="77777777" w:rsidR="000857AA" w:rsidRPr="00E81870" w:rsidRDefault="000857AA" w:rsidP="00E51EA0">
      <w:pPr>
        <w:pStyle w:val="BodyText"/>
        <w:ind w:firstLine="397"/>
        <w:rPr>
          <w:lang w:val="vi-VN"/>
        </w:rPr>
      </w:pPr>
      <w:r w:rsidRPr="00E81870">
        <w:rPr>
          <w:lang w:val="vi-VN"/>
        </w:rPr>
        <w:t>HTML định rõ cấu trúc của trang web với các phần như:</w:t>
      </w:r>
    </w:p>
    <w:p w14:paraId="0FE62D9C" w14:textId="77777777" w:rsidR="000857AA" w:rsidRPr="00E81870" w:rsidRDefault="000857AA" w:rsidP="00E51EA0">
      <w:pPr>
        <w:pStyle w:val="BodyText"/>
        <w:ind w:firstLine="397"/>
        <w:rPr>
          <w:b/>
          <w:bCs/>
          <w:lang w:val="vi-VN"/>
        </w:rPr>
      </w:pPr>
      <w:r w:rsidRPr="00E81870">
        <w:rPr>
          <w:b/>
          <w:bCs/>
          <w:lang w:val="vi-VN"/>
        </w:rPr>
        <w:t>&lt;!DOCTYPE html&gt;</w:t>
      </w:r>
    </w:p>
    <w:p w14:paraId="0C708308" w14:textId="77777777" w:rsidR="000857AA" w:rsidRPr="00E81870" w:rsidRDefault="000857AA" w:rsidP="00E51EA0">
      <w:pPr>
        <w:pStyle w:val="BodyText"/>
        <w:ind w:firstLine="397"/>
        <w:rPr>
          <w:b/>
          <w:bCs/>
          <w:lang w:val="vi-VN"/>
        </w:rPr>
      </w:pPr>
      <w:r w:rsidRPr="00E81870">
        <w:rPr>
          <w:b/>
          <w:bCs/>
          <w:lang w:val="vi-VN"/>
        </w:rPr>
        <w:t>&lt;html&gt;</w:t>
      </w:r>
    </w:p>
    <w:p w14:paraId="535F76B6" w14:textId="77777777" w:rsidR="000857AA" w:rsidRPr="00E81870" w:rsidRDefault="000857AA" w:rsidP="00E51EA0">
      <w:pPr>
        <w:pStyle w:val="BodyText"/>
        <w:ind w:firstLine="397"/>
        <w:rPr>
          <w:b/>
          <w:bCs/>
          <w:lang w:val="vi-VN"/>
        </w:rPr>
      </w:pPr>
      <w:r w:rsidRPr="00E81870">
        <w:rPr>
          <w:b/>
          <w:bCs/>
          <w:lang w:val="vi-VN"/>
        </w:rPr>
        <w:t xml:space="preserve">  &lt;head&gt;</w:t>
      </w:r>
    </w:p>
    <w:p w14:paraId="105A15C9" w14:textId="77777777" w:rsidR="000857AA" w:rsidRPr="00E81870" w:rsidRDefault="000857AA" w:rsidP="00E51EA0">
      <w:pPr>
        <w:pStyle w:val="BodyText"/>
        <w:ind w:firstLine="397"/>
        <w:rPr>
          <w:b/>
          <w:bCs/>
          <w:lang w:val="vi-VN"/>
        </w:rPr>
      </w:pPr>
      <w:r w:rsidRPr="00E81870">
        <w:rPr>
          <w:b/>
          <w:bCs/>
          <w:lang w:val="vi-VN"/>
        </w:rPr>
        <w:t xml:space="preserve">     &lt;meta charset="UTF-8"&gt;</w:t>
      </w:r>
    </w:p>
    <w:p w14:paraId="6B02888C" w14:textId="77777777" w:rsidR="000857AA" w:rsidRPr="00E81870" w:rsidRDefault="000857AA" w:rsidP="00E51EA0">
      <w:pPr>
        <w:pStyle w:val="BodyText"/>
        <w:ind w:firstLine="397"/>
        <w:rPr>
          <w:b/>
          <w:bCs/>
          <w:lang w:val="vi-VN"/>
        </w:rPr>
      </w:pPr>
      <w:r w:rsidRPr="00E81870">
        <w:rPr>
          <w:b/>
          <w:bCs/>
          <w:lang w:val="vi-VN"/>
        </w:rPr>
        <w:t xml:space="preserve">     &lt;title&gt;Tiêu đề/Nhan đề bài viết &lt;/title&gt;</w:t>
      </w:r>
    </w:p>
    <w:p w14:paraId="5B3D5C77" w14:textId="77777777" w:rsidR="000857AA" w:rsidRPr="00E81870" w:rsidRDefault="000857AA" w:rsidP="00E51EA0">
      <w:pPr>
        <w:pStyle w:val="BodyText"/>
        <w:ind w:firstLine="397"/>
        <w:rPr>
          <w:b/>
          <w:bCs/>
          <w:lang w:val="vi-VN"/>
        </w:rPr>
      </w:pPr>
      <w:r w:rsidRPr="00E81870">
        <w:rPr>
          <w:b/>
          <w:bCs/>
          <w:lang w:val="vi-VN"/>
        </w:rPr>
        <w:t xml:space="preserve">  &lt;/head&gt;</w:t>
      </w:r>
    </w:p>
    <w:p w14:paraId="5C1139F0" w14:textId="77777777" w:rsidR="000857AA" w:rsidRPr="00E81870" w:rsidRDefault="000857AA" w:rsidP="00E51EA0">
      <w:pPr>
        <w:pStyle w:val="BodyText"/>
        <w:ind w:firstLine="397"/>
        <w:rPr>
          <w:b/>
          <w:bCs/>
          <w:lang w:val="vi-VN"/>
        </w:rPr>
      </w:pPr>
      <w:r w:rsidRPr="00E81870">
        <w:rPr>
          <w:b/>
          <w:bCs/>
          <w:lang w:val="vi-VN"/>
        </w:rPr>
        <w:t xml:space="preserve">  &lt;body&gt;</w:t>
      </w:r>
    </w:p>
    <w:p w14:paraId="1BE89DEE" w14:textId="77777777" w:rsidR="000857AA" w:rsidRPr="00E81870" w:rsidRDefault="000857AA" w:rsidP="00E51EA0">
      <w:pPr>
        <w:pStyle w:val="BodyText"/>
        <w:ind w:firstLine="397"/>
        <w:rPr>
          <w:b/>
          <w:bCs/>
          <w:lang w:val="vi-VN"/>
        </w:rPr>
      </w:pPr>
      <w:r w:rsidRPr="00E81870">
        <w:rPr>
          <w:b/>
          <w:bCs/>
          <w:lang w:val="vi-VN"/>
        </w:rPr>
        <w:t xml:space="preserve">        Nội dung của trang sẽ nằm ở đây</w:t>
      </w:r>
    </w:p>
    <w:p w14:paraId="45FF82F6" w14:textId="77777777" w:rsidR="000857AA" w:rsidRPr="00E81870" w:rsidRDefault="000857AA" w:rsidP="00E51EA0">
      <w:pPr>
        <w:pStyle w:val="BodyText"/>
        <w:ind w:firstLine="397"/>
        <w:rPr>
          <w:b/>
          <w:bCs/>
          <w:lang w:val="vi-VN"/>
        </w:rPr>
      </w:pPr>
      <w:r w:rsidRPr="00E81870">
        <w:rPr>
          <w:b/>
          <w:bCs/>
          <w:lang w:val="vi-VN"/>
        </w:rPr>
        <w:t xml:space="preserve">  &lt;/body&gt;</w:t>
      </w:r>
    </w:p>
    <w:p w14:paraId="764FE67D" w14:textId="77777777" w:rsidR="000857AA" w:rsidRPr="00E81870" w:rsidRDefault="000857AA" w:rsidP="00E51EA0">
      <w:pPr>
        <w:pStyle w:val="BodyText"/>
        <w:ind w:firstLine="397"/>
        <w:rPr>
          <w:b/>
          <w:bCs/>
          <w:lang w:val="vi-VN"/>
        </w:rPr>
      </w:pPr>
      <w:r w:rsidRPr="00E81870">
        <w:rPr>
          <w:b/>
          <w:bCs/>
          <w:lang w:val="vi-VN"/>
        </w:rPr>
        <w:t xml:space="preserve"> &lt;/html&gt;</w:t>
      </w:r>
    </w:p>
    <w:p w14:paraId="4285E1D5" w14:textId="457B77F4" w:rsidR="00296245" w:rsidRPr="00E81870" w:rsidRDefault="000857AA" w:rsidP="00E51EA0">
      <w:pPr>
        <w:pStyle w:val="BodyText"/>
        <w:ind w:firstLine="397"/>
        <w:rPr>
          <w:lang w:val="vi-VN"/>
        </w:rPr>
      </w:pPr>
      <w:r w:rsidRPr="00E81870">
        <w:rPr>
          <w:lang w:val="vi-VN"/>
        </w:rPr>
        <w:t xml:space="preserve">HTML Elements: Được xây dựng từ các thẻ HTML, các phần tử HTML như văn bản, hình ảnh, liên kết, form, và nhiều phần khác để tạo thành trang web. </w:t>
      </w:r>
    </w:p>
    <w:p w14:paraId="253573D5" w14:textId="5A20B18E" w:rsidR="00AF4014" w:rsidRPr="00E81870" w:rsidRDefault="000857AA" w:rsidP="007A76FC">
      <w:pPr>
        <w:pStyle w:val="Heading3"/>
      </w:pPr>
      <w:bookmarkStart w:id="56" w:name="_Toc169011559"/>
      <w:bookmarkStart w:id="57" w:name="_Toc169613526"/>
      <w:bookmarkStart w:id="58" w:name="_Toc173335245"/>
      <w:r w:rsidRPr="00E81870">
        <w:lastRenderedPageBreak/>
        <w:t>CSS</w:t>
      </w:r>
      <w:bookmarkEnd w:id="56"/>
      <w:bookmarkEnd w:id="57"/>
      <w:bookmarkEnd w:id="58"/>
    </w:p>
    <w:p w14:paraId="21E9D079" w14:textId="66BC63FB" w:rsidR="000857AA" w:rsidRPr="00E81870" w:rsidRDefault="000857AA" w:rsidP="000857AA">
      <w:pPr>
        <w:pStyle w:val="BodyText"/>
        <w:ind w:firstLine="397"/>
        <w:rPr>
          <w:lang w:val="vi-VN"/>
        </w:rPr>
      </w:pPr>
      <w:r w:rsidRPr="00E81870">
        <w:rPr>
          <w:lang w:val="vi-VN"/>
        </w:rPr>
        <w:t>CSS (Cascading Style Sheets) là một ngôn ngữ đánh dấu sử dụng để mô tả cách mà các phần tử HTML sẽ được hiển thị trên trình duyệt web. CSS giúp kiểm soát,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21EF75D8" w14:textId="77777777" w:rsidR="000857AA" w:rsidRPr="00E81870" w:rsidRDefault="000857AA" w:rsidP="000857AA">
      <w:pPr>
        <w:pStyle w:val="BodyText"/>
        <w:ind w:firstLine="397"/>
        <w:rPr>
          <w:lang w:val="vi-VN"/>
        </w:rPr>
      </w:pPr>
      <w:r w:rsidRPr="00E81870">
        <w:rPr>
          <w:lang w:val="vi-VN"/>
        </w:rPr>
        <w:t>Cú pháp CSS:</w:t>
      </w:r>
    </w:p>
    <w:p w14:paraId="7A88A8AC" w14:textId="77777777" w:rsidR="000857AA" w:rsidRPr="00E81870" w:rsidRDefault="000857AA" w:rsidP="000857AA">
      <w:pPr>
        <w:pStyle w:val="BodyText"/>
        <w:ind w:firstLine="397"/>
        <w:rPr>
          <w:b/>
          <w:bCs/>
          <w:lang w:val="vi-VN"/>
        </w:rPr>
      </w:pPr>
      <w:r w:rsidRPr="00E81870">
        <w:rPr>
          <w:b/>
          <w:bCs/>
          <w:lang w:val="vi-VN"/>
        </w:rPr>
        <w:t>body {</w:t>
      </w:r>
    </w:p>
    <w:p w14:paraId="67BBBA14" w14:textId="77777777" w:rsidR="000857AA" w:rsidRPr="00E81870" w:rsidRDefault="000857AA" w:rsidP="000857AA">
      <w:pPr>
        <w:pStyle w:val="BodyText"/>
        <w:ind w:firstLine="397"/>
        <w:rPr>
          <w:b/>
          <w:bCs/>
          <w:lang w:val="vi-VN"/>
        </w:rPr>
      </w:pPr>
      <w:r w:rsidRPr="00E81870">
        <w:rPr>
          <w:b/>
          <w:bCs/>
          <w:lang w:val="vi-VN"/>
        </w:rPr>
        <w:t xml:space="preserve">  background-color: lightblue;</w:t>
      </w:r>
    </w:p>
    <w:p w14:paraId="27DE8B2D" w14:textId="77777777" w:rsidR="000857AA" w:rsidRPr="00E81870" w:rsidRDefault="000857AA" w:rsidP="000857AA">
      <w:pPr>
        <w:pStyle w:val="BodyText"/>
        <w:ind w:firstLine="397"/>
        <w:rPr>
          <w:b/>
          <w:bCs/>
          <w:lang w:val="vi-VN"/>
        </w:rPr>
      </w:pPr>
      <w:r w:rsidRPr="00E81870">
        <w:rPr>
          <w:b/>
          <w:bCs/>
          <w:lang w:val="vi-VN"/>
        </w:rPr>
        <w:t>}</w:t>
      </w:r>
    </w:p>
    <w:p w14:paraId="1F8E0522" w14:textId="77777777" w:rsidR="000857AA" w:rsidRPr="00E81870" w:rsidRDefault="000857AA" w:rsidP="000857AA">
      <w:pPr>
        <w:pStyle w:val="BodyText"/>
        <w:ind w:firstLine="397"/>
        <w:rPr>
          <w:b/>
          <w:bCs/>
          <w:lang w:val="vi-VN"/>
        </w:rPr>
      </w:pPr>
      <w:r w:rsidRPr="00E81870">
        <w:rPr>
          <w:b/>
          <w:bCs/>
          <w:lang w:val="vi-VN"/>
        </w:rPr>
        <w:t>h1 {</w:t>
      </w:r>
    </w:p>
    <w:p w14:paraId="26679D47" w14:textId="77777777" w:rsidR="000857AA" w:rsidRPr="00E81870" w:rsidRDefault="000857AA" w:rsidP="000857AA">
      <w:pPr>
        <w:pStyle w:val="BodyText"/>
        <w:ind w:firstLine="397"/>
        <w:rPr>
          <w:b/>
          <w:bCs/>
          <w:lang w:val="vi-VN"/>
        </w:rPr>
      </w:pPr>
      <w:r w:rsidRPr="00E81870">
        <w:rPr>
          <w:b/>
          <w:bCs/>
          <w:lang w:val="vi-VN"/>
        </w:rPr>
        <w:t xml:space="preserve">  color: white;</w:t>
      </w:r>
    </w:p>
    <w:p w14:paraId="700981E9" w14:textId="77777777" w:rsidR="000857AA" w:rsidRPr="00E81870" w:rsidRDefault="000857AA" w:rsidP="000857AA">
      <w:pPr>
        <w:pStyle w:val="BodyText"/>
        <w:ind w:firstLine="397"/>
        <w:rPr>
          <w:b/>
          <w:bCs/>
          <w:lang w:val="vi-VN"/>
        </w:rPr>
      </w:pPr>
      <w:r w:rsidRPr="00E81870">
        <w:rPr>
          <w:b/>
          <w:bCs/>
          <w:lang w:val="vi-VN"/>
        </w:rPr>
        <w:t xml:space="preserve">  text-align: center;</w:t>
      </w:r>
    </w:p>
    <w:p w14:paraId="37C9AEAC" w14:textId="77777777" w:rsidR="000857AA" w:rsidRPr="00E81870" w:rsidRDefault="000857AA" w:rsidP="000857AA">
      <w:pPr>
        <w:pStyle w:val="BodyText"/>
        <w:ind w:firstLine="397"/>
        <w:rPr>
          <w:b/>
          <w:bCs/>
          <w:lang w:val="vi-VN"/>
        </w:rPr>
      </w:pPr>
      <w:r w:rsidRPr="00E81870">
        <w:rPr>
          <w:b/>
          <w:bCs/>
          <w:lang w:val="vi-VN"/>
        </w:rPr>
        <w:t>}</w:t>
      </w:r>
    </w:p>
    <w:p w14:paraId="4F3ECD08" w14:textId="77777777" w:rsidR="000857AA" w:rsidRPr="00E81870" w:rsidRDefault="000857AA" w:rsidP="000857AA">
      <w:pPr>
        <w:pStyle w:val="BodyText"/>
        <w:ind w:firstLine="397"/>
        <w:rPr>
          <w:b/>
          <w:bCs/>
          <w:lang w:val="vi-VN"/>
        </w:rPr>
      </w:pPr>
      <w:r w:rsidRPr="00E81870">
        <w:rPr>
          <w:b/>
          <w:bCs/>
          <w:lang w:val="vi-VN"/>
        </w:rPr>
        <w:t>p {</w:t>
      </w:r>
    </w:p>
    <w:p w14:paraId="374C8FDD" w14:textId="77777777" w:rsidR="000857AA" w:rsidRPr="00E81870" w:rsidRDefault="000857AA" w:rsidP="000857AA">
      <w:pPr>
        <w:pStyle w:val="BodyText"/>
        <w:ind w:firstLine="397"/>
        <w:rPr>
          <w:b/>
          <w:bCs/>
          <w:lang w:val="vi-VN"/>
        </w:rPr>
      </w:pPr>
      <w:r w:rsidRPr="00E81870">
        <w:rPr>
          <w:b/>
          <w:bCs/>
          <w:lang w:val="vi-VN"/>
        </w:rPr>
        <w:t xml:space="preserve">  font-family: verdana;</w:t>
      </w:r>
    </w:p>
    <w:p w14:paraId="0F37D09A" w14:textId="77777777" w:rsidR="000857AA" w:rsidRPr="00E81870" w:rsidRDefault="000857AA" w:rsidP="000857AA">
      <w:pPr>
        <w:pStyle w:val="BodyText"/>
        <w:ind w:firstLine="397"/>
        <w:rPr>
          <w:b/>
          <w:bCs/>
          <w:lang w:val="vi-VN"/>
        </w:rPr>
      </w:pPr>
      <w:r w:rsidRPr="00E81870">
        <w:rPr>
          <w:b/>
          <w:bCs/>
          <w:lang w:val="vi-VN"/>
        </w:rPr>
        <w:t xml:space="preserve">  font-size: 20px;</w:t>
      </w:r>
    </w:p>
    <w:p w14:paraId="0EA988D9" w14:textId="6E944C1D" w:rsidR="00296245" w:rsidRPr="00E81870" w:rsidRDefault="000857AA" w:rsidP="000857AA">
      <w:pPr>
        <w:pStyle w:val="BodyText"/>
        <w:ind w:firstLine="397"/>
        <w:rPr>
          <w:lang w:val="vi-VN"/>
        </w:rPr>
      </w:pPr>
      <w:r w:rsidRPr="00E81870">
        <w:rPr>
          <w:b/>
          <w:bCs/>
          <w:lang w:val="vi-VN"/>
        </w:rPr>
        <w:t>}</w:t>
      </w:r>
    </w:p>
    <w:p w14:paraId="502214D8" w14:textId="71FDE101" w:rsidR="006E0CD9" w:rsidRPr="00E81870" w:rsidRDefault="006E0CD9" w:rsidP="006309C9">
      <w:pPr>
        <w:pStyle w:val="Heading4"/>
        <w:numPr>
          <w:ilvl w:val="0"/>
          <w:numId w:val="0"/>
        </w:numPr>
        <w:ind w:left="908"/>
      </w:pPr>
      <w:bookmarkStart w:id="59" w:name="_Toc169011560"/>
      <w:r w:rsidRPr="00E81870">
        <w:t>2.1.2.1.</w:t>
      </w:r>
      <w:r w:rsidR="00217C13" w:rsidRPr="00E81870">
        <w:t xml:space="preserve"> </w:t>
      </w:r>
      <w:r w:rsidRPr="00E81870">
        <w:t>Bộ chọn (CSS Selectors)</w:t>
      </w:r>
      <w:bookmarkEnd w:id="59"/>
    </w:p>
    <w:p w14:paraId="277B6D7F" w14:textId="77777777" w:rsidR="006E0CD9" w:rsidRPr="00E81870" w:rsidRDefault="006E0CD9" w:rsidP="002257C2">
      <w:pPr>
        <w:pStyle w:val="BodyText"/>
        <w:rPr>
          <w:lang w:val="vi-VN"/>
        </w:rPr>
      </w:pPr>
      <w:r w:rsidRPr="00E81870">
        <w:rPr>
          <w:lang w:val="vi-VN"/>
        </w:rPr>
        <w:t>Bộ chọn CSS được sử dụng để tìm hoặc chọn các phần tử HTML muốn thiết kế, gồm các loại:</w:t>
      </w:r>
    </w:p>
    <w:p w14:paraId="23917A5D" w14:textId="30161F3C" w:rsidR="006E0CD9" w:rsidRPr="00E81870" w:rsidRDefault="006E0CD9" w:rsidP="00CC3BA5">
      <w:pPr>
        <w:pStyle w:val="BodyText"/>
        <w:rPr>
          <w:lang w:val="vi-VN"/>
        </w:rPr>
      </w:pPr>
      <w:r w:rsidRPr="00E81870">
        <w:rPr>
          <w:lang w:val="vi-VN"/>
        </w:rPr>
        <w:t xml:space="preserve">Simple selectors: Chọn phần tử dựa trên tên, id, class. </w:t>
      </w:r>
    </w:p>
    <w:p w14:paraId="1F10170E" w14:textId="77777777" w:rsidR="006E0CD9" w:rsidRPr="00E81870" w:rsidRDefault="006E0CD9" w:rsidP="006E0CD9">
      <w:pPr>
        <w:pStyle w:val="BodyText"/>
        <w:rPr>
          <w:lang w:val="vi-VN"/>
        </w:rPr>
      </w:pPr>
      <w:r w:rsidRPr="00E81870">
        <w:rPr>
          <w:lang w:val="vi-VN"/>
        </w:rPr>
        <w:t>Ví dụ:</w:t>
      </w:r>
    </w:p>
    <w:p w14:paraId="475142B0" w14:textId="77777777" w:rsidR="006E0CD9" w:rsidRPr="00E81870" w:rsidRDefault="006E0CD9" w:rsidP="006E0CD9">
      <w:pPr>
        <w:pStyle w:val="BodyText"/>
        <w:rPr>
          <w:b/>
          <w:bCs/>
          <w:lang w:val="vi-VN"/>
        </w:rPr>
      </w:pPr>
      <w:r w:rsidRPr="00E81870">
        <w:rPr>
          <w:b/>
          <w:bCs/>
          <w:lang w:val="vi-VN"/>
        </w:rPr>
        <w:t>p {</w:t>
      </w:r>
    </w:p>
    <w:p w14:paraId="1378222C" w14:textId="77777777" w:rsidR="006E0CD9" w:rsidRPr="00E81870" w:rsidRDefault="006E0CD9" w:rsidP="006E0CD9">
      <w:pPr>
        <w:pStyle w:val="BodyText"/>
        <w:rPr>
          <w:b/>
          <w:bCs/>
          <w:lang w:val="vi-VN"/>
        </w:rPr>
      </w:pPr>
      <w:r w:rsidRPr="00E81870">
        <w:rPr>
          <w:b/>
          <w:bCs/>
          <w:lang w:val="vi-VN"/>
        </w:rPr>
        <w:t xml:space="preserve">  text-align: center;</w:t>
      </w:r>
    </w:p>
    <w:p w14:paraId="02C3A95C" w14:textId="77777777" w:rsidR="006E0CD9" w:rsidRPr="00E81870" w:rsidRDefault="006E0CD9" w:rsidP="00E51EA0">
      <w:pPr>
        <w:pStyle w:val="BodyText"/>
        <w:rPr>
          <w:b/>
          <w:bCs/>
          <w:lang w:val="vi-VN"/>
        </w:rPr>
      </w:pPr>
      <w:r w:rsidRPr="00E81870">
        <w:rPr>
          <w:b/>
          <w:bCs/>
          <w:lang w:val="vi-VN"/>
        </w:rPr>
        <w:lastRenderedPageBreak/>
        <w:t xml:space="preserve">  color: red;</w:t>
      </w:r>
    </w:p>
    <w:p w14:paraId="2744EAD1" w14:textId="77777777" w:rsidR="006E0CD9" w:rsidRPr="00E81870" w:rsidRDefault="006E0CD9" w:rsidP="00E51EA0">
      <w:pPr>
        <w:pStyle w:val="BodyText"/>
        <w:rPr>
          <w:b/>
          <w:bCs/>
          <w:lang w:val="vi-VN"/>
        </w:rPr>
      </w:pPr>
      <w:r w:rsidRPr="00E81870">
        <w:rPr>
          <w:b/>
          <w:bCs/>
          <w:lang w:val="vi-VN"/>
        </w:rPr>
        <w:t>}</w:t>
      </w:r>
    </w:p>
    <w:p w14:paraId="19F116D7" w14:textId="77777777" w:rsidR="006E0CD9" w:rsidRPr="00E81870" w:rsidRDefault="006E0CD9" w:rsidP="00E51EA0">
      <w:pPr>
        <w:pStyle w:val="BodyText"/>
        <w:rPr>
          <w:lang w:val="vi-VN"/>
        </w:rPr>
      </w:pPr>
      <w:r w:rsidRPr="00E81870">
        <w:rPr>
          <w:lang w:val="vi-VN"/>
        </w:rPr>
        <w:t>Combinator selectors: Chọn phần tử dựa trên mối quan hệ cụ thể</w:t>
      </w:r>
    </w:p>
    <w:p w14:paraId="51060873" w14:textId="77777777" w:rsidR="006E0CD9" w:rsidRPr="00E81870" w:rsidRDefault="006E0CD9" w:rsidP="00E51EA0">
      <w:pPr>
        <w:pStyle w:val="BodyText"/>
        <w:rPr>
          <w:lang w:val="vi-VN"/>
        </w:rPr>
      </w:pPr>
      <w:r w:rsidRPr="00E81870">
        <w:rPr>
          <w:lang w:val="vi-VN"/>
        </w:rPr>
        <w:t>Ví dụ:</w:t>
      </w:r>
    </w:p>
    <w:p w14:paraId="6F7F1584" w14:textId="77777777" w:rsidR="006E0CD9" w:rsidRPr="00E81870" w:rsidRDefault="006E0CD9" w:rsidP="00E51EA0">
      <w:pPr>
        <w:pStyle w:val="BodyText"/>
        <w:rPr>
          <w:b/>
          <w:bCs/>
          <w:lang w:val="vi-VN"/>
        </w:rPr>
      </w:pPr>
      <w:r w:rsidRPr="00E81870">
        <w:rPr>
          <w:b/>
          <w:bCs/>
          <w:lang w:val="vi-VN"/>
        </w:rPr>
        <w:t>nav ul {</w:t>
      </w:r>
    </w:p>
    <w:p w14:paraId="79695ED0" w14:textId="77777777" w:rsidR="006E0CD9" w:rsidRPr="00E81870" w:rsidRDefault="006E0CD9" w:rsidP="00E51EA0">
      <w:pPr>
        <w:pStyle w:val="BodyText"/>
        <w:rPr>
          <w:b/>
          <w:bCs/>
          <w:lang w:val="vi-VN"/>
        </w:rPr>
      </w:pPr>
      <w:r w:rsidRPr="00E81870">
        <w:rPr>
          <w:b/>
          <w:bCs/>
          <w:lang w:val="vi-VN"/>
        </w:rPr>
        <w:t xml:space="preserve">    list-style-type: none;</w:t>
      </w:r>
    </w:p>
    <w:p w14:paraId="5A674720" w14:textId="77777777" w:rsidR="006E0CD9" w:rsidRPr="00E81870" w:rsidRDefault="006E0CD9" w:rsidP="00E51EA0">
      <w:pPr>
        <w:pStyle w:val="BodyText"/>
        <w:rPr>
          <w:b/>
          <w:bCs/>
          <w:lang w:val="vi-VN"/>
        </w:rPr>
      </w:pPr>
      <w:r w:rsidRPr="00E81870">
        <w:rPr>
          <w:b/>
          <w:bCs/>
          <w:lang w:val="vi-VN"/>
        </w:rPr>
        <w:t>}</w:t>
      </w:r>
    </w:p>
    <w:p w14:paraId="47207050" w14:textId="77777777" w:rsidR="006E0CD9" w:rsidRPr="00E81870" w:rsidRDefault="006E0CD9" w:rsidP="00E51EA0">
      <w:pPr>
        <w:pStyle w:val="BodyText"/>
        <w:rPr>
          <w:lang w:val="vi-VN"/>
        </w:rPr>
      </w:pPr>
      <w:r w:rsidRPr="00E81870">
        <w:rPr>
          <w:lang w:val="vi-VN"/>
        </w:rPr>
        <w:t>Pseudo-class selectors: Chọn phần tử dựa trên một trạng thái cụ thể</w:t>
      </w:r>
    </w:p>
    <w:p w14:paraId="42819729" w14:textId="77777777" w:rsidR="006E0CD9" w:rsidRPr="00E81870" w:rsidRDefault="006E0CD9" w:rsidP="00E51EA0">
      <w:pPr>
        <w:pStyle w:val="BodyText"/>
        <w:rPr>
          <w:lang w:val="vi-VN"/>
        </w:rPr>
      </w:pPr>
      <w:r w:rsidRPr="00E81870">
        <w:rPr>
          <w:lang w:val="vi-VN"/>
        </w:rPr>
        <w:t>Ví dụ:</w:t>
      </w:r>
    </w:p>
    <w:p w14:paraId="0090E188" w14:textId="77777777" w:rsidR="006E0CD9" w:rsidRPr="00E81870" w:rsidRDefault="006E0CD9" w:rsidP="00E51EA0">
      <w:pPr>
        <w:pStyle w:val="BodyText"/>
        <w:rPr>
          <w:b/>
          <w:bCs/>
          <w:lang w:val="vi-VN"/>
        </w:rPr>
      </w:pPr>
      <w:r w:rsidRPr="00E81870">
        <w:rPr>
          <w:b/>
          <w:bCs/>
          <w:lang w:val="vi-VN"/>
        </w:rPr>
        <w:t>selector:pseudo-class {</w:t>
      </w:r>
    </w:p>
    <w:p w14:paraId="5128C585" w14:textId="77777777" w:rsidR="006E0CD9" w:rsidRPr="00E81870" w:rsidRDefault="006E0CD9" w:rsidP="00E51EA0">
      <w:pPr>
        <w:pStyle w:val="BodyText"/>
        <w:rPr>
          <w:b/>
          <w:bCs/>
          <w:lang w:val="vi-VN"/>
        </w:rPr>
      </w:pPr>
      <w:r w:rsidRPr="00E81870">
        <w:rPr>
          <w:b/>
          <w:bCs/>
          <w:lang w:val="vi-VN"/>
        </w:rPr>
        <w:t xml:space="preserve">  property: value;</w:t>
      </w:r>
    </w:p>
    <w:p w14:paraId="242E521E" w14:textId="77777777" w:rsidR="006E0CD9" w:rsidRPr="00E81870" w:rsidRDefault="006E0CD9" w:rsidP="00E51EA0">
      <w:pPr>
        <w:pStyle w:val="BodyText"/>
        <w:rPr>
          <w:b/>
          <w:bCs/>
          <w:lang w:val="vi-VN"/>
        </w:rPr>
      </w:pPr>
      <w:r w:rsidRPr="00E81870">
        <w:rPr>
          <w:b/>
          <w:bCs/>
          <w:lang w:val="vi-VN"/>
        </w:rPr>
        <w:t>}</w:t>
      </w:r>
    </w:p>
    <w:p w14:paraId="2010FCD3" w14:textId="77777777" w:rsidR="006E0CD9" w:rsidRPr="00E81870" w:rsidRDefault="006E0CD9" w:rsidP="00E51EA0">
      <w:pPr>
        <w:pStyle w:val="BodyText"/>
        <w:rPr>
          <w:lang w:val="vi-VN"/>
        </w:rPr>
      </w:pPr>
      <w:r w:rsidRPr="00E81870">
        <w:rPr>
          <w:lang w:val="vi-VN"/>
        </w:rPr>
        <w:t>Pseudo-elements selectors: Chọn và thiết kế một phần của một phần tử</w:t>
      </w:r>
    </w:p>
    <w:p w14:paraId="46BFFFC5" w14:textId="77777777" w:rsidR="006E0CD9" w:rsidRPr="00E81870" w:rsidRDefault="006E0CD9" w:rsidP="00E51EA0">
      <w:pPr>
        <w:pStyle w:val="BodyText"/>
        <w:rPr>
          <w:lang w:val="vi-VN"/>
        </w:rPr>
      </w:pPr>
      <w:r w:rsidRPr="00E81870">
        <w:rPr>
          <w:lang w:val="vi-VN"/>
        </w:rPr>
        <w:t>Ví dụ:</w:t>
      </w:r>
    </w:p>
    <w:p w14:paraId="4EC40F98" w14:textId="77777777" w:rsidR="006E0CD9" w:rsidRPr="00E81870" w:rsidRDefault="006E0CD9" w:rsidP="00E51EA0">
      <w:pPr>
        <w:pStyle w:val="BodyText"/>
        <w:rPr>
          <w:b/>
          <w:bCs/>
          <w:lang w:val="vi-VN"/>
        </w:rPr>
      </w:pPr>
      <w:r w:rsidRPr="00E81870">
        <w:rPr>
          <w:b/>
          <w:bCs/>
          <w:lang w:val="vi-VN"/>
        </w:rPr>
        <w:t>selector::pseudo-element {</w:t>
      </w:r>
    </w:p>
    <w:p w14:paraId="52970AB1" w14:textId="77777777" w:rsidR="006E0CD9" w:rsidRPr="00E81870" w:rsidRDefault="006E0CD9" w:rsidP="00E51EA0">
      <w:pPr>
        <w:pStyle w:val="BodyText"/>
        <w:rPr>
          <w:b/>
          <w:bCs/>
          <w:lang w:val="vi-VN"/>
        </w:rPr>
      </w:pPr>
      <w:r w:rsidRPr="00E81870">
        <w:rPr>
          <w:b/>
          <w:bCs/>
          <w:lang w:val="vi-VN"/>
        </w:rPr>
        <w:t xml:space="preserve">  property: value;</w:t>
      </w:r>
    </w:p>
    <w:p w14:paraId="0782054A" w14:textId="77777777" w:rsidR="006E0CD9" w:rsidRPr="00E81870" w:rsidRDefault="006E0CD9" w:rsidP="00E51EA0">
      <w:pPr>
        <w:pStyle w:val="BodyText"/>
        <w:rPr>
          <w:b/>
          <w:bCs/>
          <w:lang w:val="vi-VN"/>
        </w:rPr>
      </w:pPr>
      <w:r w:rsidRPr="00E81870">
        <w:rPr>
          <w:b/>
          <w:bCs/>
          <w:lang w:val="vi-VN"/>
        </w:rPr>
        <w:t>}</w:t>
      </w:r>
    </w:p>
    <w:p w14:paraId="2211AB52" w14:textId="77777777" w:rsidR="006E0CD9" w:rsidRPr="00E81870" w:rsidRDefault="006E0CD9" w:rsidP="00E51EA0">
      <w:pPr>
        <w:pStyle w:val="BodyText"/>
        <w:rPr>
          <w:lang w:val="vi-VN"/>
        </w:rPr>
      </w:pPr>
      <w:r w:rsidRPr="00E81870">
        <w:rPr>
          <w:lang w:val="vi-VN"/>
        </w:rPr>
        <w:t>Attribute selectors: Chọn phần tử dựa trên một thuộc tính hoặc giá trị thuộc tính</w:t>
      </w:r>
    </w:p>
    <w:p w14:paraId="1AE62E8D" w14:textId="77777777" w:rsidR="006E0CD9" w:rsidRPr="00E81870" w:rsidRDefault="006E0CD9" w:rsidP="00E51EA0">
      <w:pPr>
        <w:pStyle w:val="BodyText"/>
        <w:rPr>
          <w:lang w:val="vi-VN"/>
        </w:rPr>
      </w:pPr>
      <w:r w:rsidRPr="00E81870">
        <w:rPr>
          <w:lang w:val="vi-VN"/>
        </w:rPr>
        <w:t>Ví dụ:</w:t>
      </w:r>
    </w:p>
    <w:p w14:paraId="0B948ED3" w14:textId="77777777" w:rsidR="006E0CD9" w:rsidRPr="00E81870" w:rsidRDefault="006E0CD9" w:rsidP="00E51EA0">
      <w:pPr>
        <w:pStyle w:val="BodyText"/>
        <w:rPr>
          <w:b/>
          <w:bCs/>
          <w:lang w:val="vi-VN"/>
        </w:rPr>
      </w:pPr>
      <w:r w:rsidRPr="00E81870">
        <w:rPr>
          <w:b/>
          <w:bCs/>
          <w:lang w:val="vi-VN"/>
        </w:rPr>
        <w:t>input[type="text"] {</w:t>
      </w:r>
    </w:p>
    <w:p w14:paraId="5D37DF96" w14:textId="77777777" w:rsidR="006E0CD9" w:rsidRPr="00E81870" w:rsidRDefault="006E0CD9" w:rsidP="00E51EA0">
      <w:pPr>
        <w:pStyle w:val="BodyText"/>
        <w:rPr>
          <w:b/>
          <w:bCs/>
          <w:lang w:val="vi-VN"/>
        </w:rPr>
      </w:pPr>
      <w:r w:rsidRPr="00E81870">
        <w:rPr>
          <w:b/>
          <w:bCs/>
          <w:lang w:val="vi-VN"/>
        </w:rPr>
        <w:t xml:space="preserve">    border: 1px solid #ccc;</w:t>
      </w:r>
    </w:p>
    <w:p w14:paraId="1C54BF8B" w14:textId="43895A67" w:rsidR="006E0CD9" w:rsidRPr="00E81870" w:rsidRDefault="006E0CD9" w:rsidP="00E51EA0">
      <w:pPr>
        <w:pStyle w:val="BodyText"/>
        <w:rPr>
          <w:b/>
          <w:bCs/>
          <w:lang w:val="vi-VN"/>
        </w:rPr>
      </w:pPr>
      <w:r w:rsidRPr="00E81870">
        <w:rPr>
          <w:b/>
          <w:bCs/>
          <w:lang w:val="vi-VN"/>
        </w:rPr>
        <w:t>}</w:t>
      </w:r>
    </w:p>
    <w:p w14:paraId="3FD0B3B6" w14:textId="04D95163" w:rsidR="000857AA" w:rsidRPr="00E81870" w:rsidRDefault="000857AA" w:rsidP="007A76FC">
      <w:pPr>
        <w:pStyle w:val="Heading3"/>
      </w:pPr>
      <w:bookmarkStart w:id="60" w:name="_Toc169011561"/>
      <w:bookmarkStart w:id="61" w:name="_Toc169613527"/>
      <w:bookmarkStart w:id="62" w:name="_Toc173335246"/>
      <w:r w:rsidRPr="00E81870">
        <w:t>JavaScript</w:t>
      </w:r>
      <w:bookmarkEnd w:id="60"/>
      <w:bookmarkEnd w:id="61"/>
      <w:bookmarkEnd w:id="62"/>
    </w:p>
    <w:p w14:paraId="0D64D9BB" w14:textId="77777777" w:rsidR="000857AA" w:rsidRPr="00E81870" w:rsidRDefault="000857AA" w:rsidP="00E51EA0">
      <w:pPr>
        <w:pStyle w:val="BodyText"/>
        <w:ind w:firstLine="340"/>
        <w:rPr>
          <w:lang w:val="vi-VN"/>
        </w:rPr>
      </w:pPr>
      <w:r w:rsidRPr="00E81870">
        <w:rPr>
          <w:lang w:val="vi-VN"/>
        </w:rPr>
        <w:t xml:space="preserve">JavaScript là một ngôn ngữ lập trình mạnh mẽ được sử dụng chủ yếu để thêm các tính năng tương tác động và động vào trang web, là một ngôn ngữ kịch bản thường được thực thi bởi trình duyệt web để tương tác với người dùng, thay đổi nội dung của trang web, </w:t>
      </w:r>
      <w:r w:rsidRPr="00E81870">
        <w:rPr>
          <w:lang w:val="vi-VN"/>
        </w:rPr>
        <w:lastRenderedPageBreak/>
        <w:t>tương tác với máy chủ và HTML, CSS để thay đổi cấu trúc và kiểu dáng của trang web dựa trên sự kiện và hành vi người dùng.</w:t>
      </w:r>
    </w:p>
    <w:p w14:paraId="3CEED2D1" w14:textId="7BBA01A4" w:rsidR="000857AA" w:rsidRPr="00E81870" w:rsidRDefault="000857AA" w:rsidP="00E51EA0">
      <w:pPr>
        <w:pStyle w:val="BodyText"/>
        <w:ind w:firstLine="340"/>
        <w:rPr>
          <w:lang w:val="vi-VN"/>
        </w:rPr>
      </w:pPr>
      <w:r w:rsidRPr="00E81870">
        <w:rPr>
          <w:lang w:val="vi-VN"/>
        </w:rPr>
        <w:t>JavaScript thường được sử dụng để thực hiện các tác vụ trực tiếp trên trình duyệt web của người dùng, như thêm, xóa, hoặc thay đổi nội dung HTML, xử lý sự kiện người dùng, và thực hiện các tác vụ khác để làm cho trang web trở nên động động và tương tác. Cú pháp của JavaScript linh động và dễ học</w:t>
      </w:r>
    </w:p>
    <w:p w14:paraId="77AE5FA9" w14:textId="331C58EA" w:rsidR="000857AA" w:rsidRPr="00E81870" w:rsidRDefault="000857AA" w:rsidP="007A76FC">
      <w:pPr>
        <w:pStyle w:val="Heading3"/>
      </w:pPr>
      <w:bookmarkStart w:id="63" w:name="_Toc169011562"/>
      <w:bookmarkStart w:id="64" w:name="_Toc169613528"/>
      <w:bookmarkStart w:id="65" w:name="_Toc173335247"/>
      <w:r w:rsidRPr="00E81870">
        <w:t>Bootstrap</w:t>
      </w:r>
      <w:bookmarkEnd w:id="63"/>
      <w:bookmarkEnd w:id="64"/>
      <w:bookmarkEnd w:id="65"/>
    </w:p>
    <w:p w14:paraId="49C5852E" w14:textId="42F80111" w:rsidR="00E61726" w:rsidRPr="00E81870" w:rsidRDefault="00E61726" w:rsidP="00E51EA0">
      <w:pPr>
        <w:pStyle w:val="BodyText"/>
        <w:rPr>
          <w:lang w:val="vi-VN"/>
        </w:rPr>
      </w:pPr>
      <w:r w:rsidRPr="00E81870">
        <w:rPr>
          <w:lang w:val="vi-VN"/>
        </w:rPr>
        <w:t>Bootstrap là một framework front-end miễn phí để phát triển web nhanh hơn và dễ dàng hơn. Bootstrap bao gồm các mẫu thiết kế dựa trên HTML và CSS cho kiểu chữ, biểu mẫu, nút, bảng, điều hướng, phương thức, băng chuyền hình ảnh và nhiều thứ khác, cũng như các plugin JavaScript tùy chọn. Cung cấp một tập hợp các công cụ và giao diện người dùng để giúp việc phát triển trang web và ứng dụng web trở nên dễ dàng và nhanh chóng tạo ra các trang web tự động điều chỉnh bản thân để trông đẹp trên tất cả các thiết bị, từ điện thoại nhỏ đến máy tính để bàn lớn.</w:t>
      </w:r>
    </w:p>
    <w:p w14:paraId="4E0076B6" w14:textId="48A2D2AE" w:rsidR="000857AA" w:rsidRPr="00E81870" w:rsidRDefault="00E61726" w:rsidP="00E51EA0">
      <w:pPr>
        <w:pStyle w:val="BodyText"/>
        <w:rPr>
          <w:lang w:val="vi-VN"/>
        </w:rPr>
      </w:pPr>
      <w:r w:rsidRPr="00E81870">
        <w:rPr>
          <w:lang w:val="vi-VN"/>
        </w:rPr>
        <w:t>Phiên bản: Bootstrap được phát hành lần đầu tiên vào ngày 19 tháng 8 năm 2011, phiên bản hiện tại 5.3 loại bỏ hoàn toàn jQuery. Không hỗ trợ Internet Explorer nữa. Thay vào đó, bootstrap 5 được xây dựng các công cụ thân thiện hơn, tập trung để cải tiến, nâng cao chất lượng code bằng Javascript, các variable CSS sẽ linh hoạt hơn, dễ sử dụng hơn</w:t>
      </w:r>
      <w:sdt>
        <w:sdtPr>
          <w:rPr>
            <w:lang w:val="vi-VN"/>
          </w:rPr>
          <w:id w:val="603930491"/>
          <w:citation/>
        </w:sdtPr>
        <w:sdtContent>
          <w:r w:rsidR="004A43BF" w:rsidRPr="00E81870">
            <w:rPr>
              <w:lang w:val="vi-VN"/>
            </w:rPr>
            <w:fldChar w:fldCharType="begin"/>
          </w:r>
          <w:r w:rsidR="004A43BF" w:rsidRPr="00E81870">
            <w:rPr>
              <w:lang w:val="vi-VN"/>
            </w:rPr>
            <w:instrText xml:space="preserve"> CITATION Boo24 \l 1033 </w:instrText>
          </w:r>
          <w:r w:rsidR="004A43BF" w:rsidRPr="00E81870">
            <w:rPr>
              <w:lang w:val="vi-VN"/>
            </w:rPr>
            <w:fldChar w:fldCharType="separate"/>
          </w:r>
          <w:r w:rsidR="00F216A2">
            <w:rPr>
              <w:noProof/>
              <w:lang w:val="vi-VN"/>
            </w:rPr>
            <w:t xml:space="preserve"> </w:t>
          </w:r>
          <w:r w:rsidR="00F216A2" w:rsidRPr="00F216A2">
            <w:rPr>
              <w:noProof/>
              <w:lang w:val="vi-VN"/>
            </w:rPr>
            <w:t>[1]</w:t>
          </w:r>
          <w:r w:rsidR="004A43BF" w:rsidRPr="00E81870">
            <w:rPr>
              <w:lang w:val="vi-VN"/>
            </w:rPr>
            <w:fldChar w:fldCharType="end"/>
          </w:r>
        </w:sdtContent>
      </w:sdt>
      <w:r w:rsidRPr="00E81870">
        <w:rPr>
          <w:lang w:val="vi-VN"/>
        </w:rPr>
        <w:t>.</w:t>
      </w:r>
    </w:p>
    <w:p w14:paraId="545FDDF2" w14:textId="1B2F08E3" w:rsidR="00E61726" w:rsidRPr="00E81870" w:rsidRDefault="00E61726" w:rsidP="007A76FC">
      <w:pPr>
        <w:pStyle w:val="Heading3"/>
      </w:pPr>
      <w:bookmarkStart w:id="66" w:name="_Toc169011563"/>
      <w:bookmarkStart w:id="67" w:name="_Toc169613529"/>
      <w:bookmarkStart w:id="68" w:name="_Toc173335248"/>
      <w:r w:rsidRPr="00E81870">
        <w:t>Python</w:t>
      </w:r>
      <w:bookmarkEnd w:id="66"/>
      <w:bookmarkEnd w:id="67"/>
      <w:bookmarkEnd w:id="68"/>
    </w:p>
    <w:p w14:paraId="678A6D86" w14:textId="08E919F0" w:rsidR="00CC3BA5" w:rsidRPr="00E81870" w:rsidRDefault="00CC3BA5" w:rsidP="006309C9">
      <w:pPr>
        <w:pStyle w:val="Heading4"/>
        <w:numPr>
          <w:ilvl w:val="0"/>
          <w:numId w:val="0"/>
        </w:numPr>
        <w:ind w:left="908"/>
      </w:pPr>
      <w:bookmarkStart w:id="69" w:name="_Toc169011564"/>
      <w:r w:rsidRPr="00E81870">
        <w:t>2.1.5.1.</w:t>
      </w:r>
      <w:r w:rsidR="00217C13" w:rsidRPr="00E81870">
        <w:t xml:space="preserve"> </w:t>
      </w:r>
      <w:r w:rsidRPr="00E81870">
        <w:t>Tổng quan về ngôn ngữ Python</w:t>
      </w:r>
      <w:bookmarkEnd w:id="69"/>
    </w:p>
    <w:p w14:paraId="6500B5C1" w14:textId="77777777" w:rsidR="00E61726" w:rsidRPr="00E81870" w:rsidRDefault="00E61726" w:rsidP="00E51EA0">
      <w:pPr>
        <w:pStyle w:val="BodyText"/>
        <w:rPr>
          <w:lang w:val="vi-VN"/>
        </w:rPr>
      </w:pPr>
      <w:r w:rsidRPr="00E81870">
        <w:rPr>
          <w:lang w:val="vi-VN"/>
        </w:rPr>
        <w:t>Python là một ngôn ngữ lập trình bậc cao, được thiết kế để dễ đọc, dễ viết và dễ học. Python được phát triển bởi Guido van Rossum và ra mắt lần đầu tiên vào năm 1991. Python là phần mềm mã nguồn mở, có thể sử dụng, chỉnh sửa miễn phí.</w:t>
      </w:r>
    </w:p>
    <w:p w14:paraId="67498B25" w14:textId="77777777" w:rsidR="00E61726" w:rsidRPr="00E81870" w:rsidRDefault="00E61726" w:rsidP="00E51EA0">
      <w:pPr>
        <w:pStyle w:val="BodyText"/>
        <w:rPr>
          <w:lang w:val="vi-VN"/>
        </w:rPr>
      </w:pPr>
      <w:r w:rsidRPr="00E81870">
        <w:rPr>
          <w:lang w:val="vi-VN"/>
        </w:rPr>
        <w:t>Cú pháp của Python rất rõ ràng và dễ hiểu, giúp lập trình viên viết mã nhanh chóng và dễ bảo trì, chạy được trên nhiều hệ điều hành như Windows, macOS, Linux,... Python hỗ trợ lập trình hướng đối tượng, cho phép tổ chức mã theo các đối tượng và lớp, mã nguồn được thực thi từng dòng một, giúp dễ dàng kiểm tra và gỡ lỗi.</w:t>
      </w:r>
    </w:p>
    <w:p w14:paraId="77E2DBC6" w14:textId="5F93B3EE" w:rsidR="00E61726" w:rsidRPr="004C4D90" w:rsidRDefault="00E61726" w:rsidP="00E51EA0">
      <w:pPr>
        <w:pStyle w:val="BodyText"/>
        <w:rPr>
          <w:lang w:val="en-US"/>
        </w:rPr>
      </w:pPr>
      <w:r w:rsidRPr="00E81870">
        <w:rPr>
          <w:lang w:val="vi-VN"/>
        </w:rPr>
        <w:t>Python có một hệ sinh thái thư viện phong phú, bao gồm các thư viện tiêu chuẩn và thư viện của bên thứ ba, giúp giải quyết nhiều vấn đề khác nhau từ xử lý dữ liệu, học máy, phát triển web đến khoa học dữ liệu.</w:t>
      </w:r>
      <w:r w:rsidR="004C4D90">
        <w:rPr>
          <w:lang w:val="en-US"/>
        </w:rPr>
        <w:t xml:space="preserve"> </w:t>
      </w:r>
      <w:sdt>
        <w:sdtPr>
          <w:rPr>
            <w:lang w:val="en-US"/>
          </w:rPr>
          <w:id w:val="-1469813743"/>
          <w:citation/>
        </w:sdtPr>
        <w:sdtContent>
          <w:r w:rsidR="004C4D90">
            <w:rPr>
              <w:lang w:val="en-US"/>
            </w:rPr>
            <w:fldChar w:fldCharType="begin"/>
          </w:r>
          <w:r w:rsidR="004C4D90">
            <w:rPr>
              <w:lang w:val="en-US"/>
            </w:rPr>
            <w:instrText xml:space="preserve"> CITATION Pyt24 \l 1033 </w:instrText>
          </w:r>
          <w:r w:rsidR="004C4D90">
            <w:rPr>
              <w:lang w:val="en-US"/>
            </w:rPr>
            <w:fldChar w:fldCharType="separate"/>
          </w:r>
          <w:r w:rsidR="00F216A2" w:rsidRPr="00F216A2">
            <w:rPr>
              <w:noProof/>
              <w:lang w:val="en-US"/>
            </w:rPr>
            <w:t>[2]</w:t>
          </w:r>
          <w:r w:rsidR="004C4D90">
            <w:rPr>
              <w:lang w:val="en-US"/>
            </w:rPr>
            <w:fldChar w:fldCharType="end"/>
          </w:r>
        </w:sdtContent>
      </w:sdt>
    </w:p>
    <w:p w14:paraId="105AB385" w14:textId="517EE9FC" w:rsidR="004607FA" w:rsidRPr="00E81870" w:rsidRDefault="004607FA" w:rsidP="006309C9">
      <w:pPr>
        <w:pStyle w:val="Heading4"/>
        <w:numPr>
          <w:ilvl w:val="0"/>
          <w:numId w:val="0"/>
        </w:numPr>
        <w:ind w:left="908"/>
      </w:pPr>
      <w:bookmarkStart w:id="70" w:name="_Toc169011565"/>
      <w:r w:rsidRPr="00E81870">
        <w:lastRenderedPageBreak/>
        <w:t>2.1.5.2.</w:t>
      </w:r>
      <w:r w:rsidR="00217C13" w:rsidRPr="00E81870">
        <w:t xml:space="preserve"> </w:t>
      </w:r>
      <w:r w:rsidRPr="00E81870">
        <w:t>Lịch sử phát triển của Python</w:t>
      </w:r>
      <w:bookmarkEnd w:id="70"/>
    </w:p>
    <w:p w14:paraId="32DC8452" w14:textId="3F196954" w:rsidR="00DE3FBE" w:rsidRPr="00E81870" w:rsidRDefault="004607FA" w:rsidP="00A87C3A">
      <w:pPr>
        <w:pStyle w:val="BodyText"/>
        <w:rPr>
          <w:lang w:val="vi-VN"/>
        </w:rPr>
      </w:pPr>
      <w:r w:rsidRPr="00E81870">
        <w:rPr>
          <w:lang w:val="vi-VN"/>
        </w:rPr>
        <w:t>Python được Guido van Rossum tạo ra vào cuối những năm 1980 và được phát hành lần đầu tiên vào năm 1991. Ý tưởng ban đầu của Guido là tạo ra một ngôn ngữ lập trình có thể thay thế cho ABC một ngôn ngữ ông đã làm việc trước đó, nhưng với khả năng mở rộng và tính ứng dụng cao hơn.</w:t>
      </w:r>
    </w:p>
    <w:p w14:paraId="1696533A" w14:textId="4B22577D" w:rsidR="00E61726" w:rsidRPr="00E81870" w:rsidRDefault="00383BE7" w:rsidP="007A76FC">
      <w:pPr>
        <w:pStyle w:val="Heading3"/>
      </w:pPr>
      <w:bookmarkStart w:id="71" w:name="_Toc169011566"/>
      <w:bookmarkStart w:id="72" w:name="_Toc169613530"/>
      <w:bookmarkStart w:id="73" w:name="_Toc173335249"/>
      <w:r w:rsidRPr="00E81870">
        <w:t>Django</w:t>
      </w:r>
      <w:bookmarkEnd w:id="71"/>
      <w:bookmarkEnd w:id="72"/>
      <w:bookmarkEnd w:id="73"/>
    </w:p>
    <w:p w14:paraId="520E6C6F" w14:textId="44D43EEA" w:rsidR="00383BE7" w:rsidRPr="00E81870" w:rsidRDefault="00383BE7" w:rsidP="00E51EA0">
      <w:pPr>
        <w:pStyle w:val="BodyText"/>
        <w:rPr>
          <w:lang w:val="vi-VN"/>
        </w:rPr>
      </w:pPr>
      <w:r w:rsidRPr="00E81870">
        <w:rPr>
          <w:lang w:val="vi-VN"/>
        </w:rPr>
        <w:t>Django là một framework phát triển web mạnh mẽ và phổ biến, được xây dựng trên ngôn ngữ lập trình Python. Được phát triển ban đầu bởi Django Software Foundation, Django cung cấp một cách tiếp cận mô hình MTV (Model-Template-View) để phát triển ứng dụng web thay vì MVC (Model-View-Controller) như nhiều framework web khác.</w:t>
      </w:r>
      <w:r w:rsidR="00156E71" w:rsidRPr="00E81870">
        <w:rPr>
          <w:lang w:val="vi-VN"/>
        </w:rPr>
        <w:t xml:space="preserve"> Django được thiết kế để giúp các nhà phát triển tạo ra các ứng dụng web nhanh chóng và hiệu quả. Với nhiều công cụ và tính năng tích hợp sẵn, Django giảm thiểu công việc lặp lại và tăng tốc quá trình phát triển.</w:t>
      </w:r>
    </w:p>
    <w:p w14:paraId="0E62CA4D" w14:textId="0579F02E" w:rsidR="00383BE7" w:rsidRPr="00E81870" w:rsidRDefault="00383BE7" w:rsidP="00E51EA0">
      <w:pPr>
        <w:pStyle w:val="BodyText"/>
        <w:rPr>
          <w:lang w:val="vi-VN"/>
        </w:rPr>
      </w:pPr>
      <w:r w:rsidRPr="00E81870">
        <w:rPr>
          <w:lang w:val="vi-VN"/>
        </w:rPr>
        <w:t>Model: Định nghĩa cấu trúc dữ liệu của ứng dụng</w:t>
      </w:r>
      <w:r w:rsidR="008A4C7C" w:rsidRPr="00E81870">
        <w:rPr>
          <w:lang w:val="vi-VN"/>
        </w:rPr>
        <w:t xml:space="preserve"> , bao gồm các trường và hành vi cơ bản của dữ liệu. Các model được định nghĩa bằng cách sử dụng các lớp Python, và Django tự động tạo ra bảng trong cơ sở dữ liệu dựa trên các model này.</w:t>
      </w:r>
    </w:p>
    <w:p w14:paraId="7EF795A1" w14:textId="3208B997" w:rsidR="00383BE7" w:rsidRPr="00E81870" w:rsidRDefault="00383BE7" w:rsidP="00E51EA0">
      <w:pPr>
        <w:pStyle w:val="BodyText"/>
        <w:rPr>
          <w:lang w:val="vi-VN"/>
        </w:rPr>
      </w:pPr>
      <w:r w:rsidRPr="00E81870">
        <w:rPr>
          <w:lang w:val="vi-VN"/>
        </w:rPr>
        <w:t>Template: Xử lý phần giao diện người dùng.</w:t>
      </w:r>
      <w:r w:rsidR="008A4C7C" w:rsidRPr="00E81870">
        <w:rPr>
          <w:lang w:val="vi-VN"/>
        </w:rPr>
        <w:t xml:space="preserve"> Các template trong Django được viết bằng ngôn ngữ template của Django, cho phép chèn các biến và thực hiện các lệnh logic đơn giản.</w:t>
      </w:r>
    </w:p>
    <w:p w14:paraId="7B344163" w14:textId="53A56225" w:rsidR="00383BE7" w:rsidRPr="00E81870" w:rsidRDefault="00383BE7" w:rsidP="00E51EA0">
      <w:pPr>
        <w:pStyle w:val="BodyText"/>
        <w:rPr>
          <w:lang w:val="vi-VN"/>
        </w:rPr>
      </w:pPr>
      <w:r w:rsidRPr="00E81870">
        <w:rPr>
          <w:lang w:val="vi-VN"/>
        </w:rPr>
        <w:t>View: Xử lý logic xử lý yêu cầu và tương tác với dữ liệu</w:t>
      </w:r>
      <w:r w:rsidR="008A4C7C" w:rsidRPr="00E81870">
        <w:rPr>
          <w:lang w:val="vi-VN"/>
        </w:rPr>
        <w:t>, trong Django là các hàm Python nhận vào các yêu cầu web và trả về các phản hồi web, có thể là HTML, JSON, XML, hoặc các định dạng khác.</w:t>
      </w:r>
    </w:p>
    <w:p w14:paraId="1EBD7591" w14:textId="2E7FFA44" w:rsidR="00383BE7" w:rsidRPr="00E81870" w:rsidRDefault="00383BE7" w:rsidP="00E51EA0">
      <w:pPr>
        <w:pStyle w:val="BodyText"/>
        <w:rPr>
          <w:lang w:val="vi-VN"/>
        </w:rPr>
      </w:pPr>
      <w:r w:rsidRPr="00E81870">
        <w:rPr>
          <w:lang w:val="vi-VN"/>
        </w:rPr>
        <w:t>Django hỗ trợ nhiều loại</w:t>
      </w:r>
      <w:r w:rsidR="0088410F" w:rsidRPr="00E81870">
        <w:rPr>
          <w:lang w:val="vi-VN"/>
        </w:rPr>
        <w:t xml:space="preserve"> cơ sở dữ liệu</w:t>
      </w:r>
      <w:r w:rsidRPr="00E81870">
        <w:rPr>
          <w:lang w:val="vi-VN"/>
        </w:rPr>
        <w:t xml:space="preserve"> như</w:t>
      </w:r>
      <w:r w:rsidR="0088410F" w:rsidRPr="00E81870">
        <w:rPr>
          <w:lang w:val="vi-VN"/>
        </w:rPr>
        <w:t>:</w:t>
      </w:r>
      <w:r w:rsidRPr="00E81870">
        <w:rPr>
          <w:lang w:val="vi-VN"/>
        </w:rPr>
        <w:t xml:space="preserve"> SQLite, PostgreSQL, MySQL,... Cho phép lựa chọn cơ sở dữ liệu phù hợp với nhu cầu của ứng dụng. </w:t>
      </w:r>
    </w:p>
    <w:p w14:paraId="5B8C3FE8" w14:textId="40E3BE32" w:rsidR="00860617" w:rsidRPr="00E81870" w:rsidRDefault="00383BE7" w:rsidP="0023135E">
      <w:pPr>
        <w:pStyle w:val="BodyText"/>
        <w:rPr>
          <w:lang w:val="vi-VN"/>
        </w:rPr>
      </w:pPr>
      <w:r w:rsidRPr="00E81870">
        <w:rPr>
          <w:lang w:val="vi-VN"/>
        </w:rPr>
        <w:t>Django cung cấp một trang quản trị admin được tạo tự động từ các model giúp quản lý dữ liệu dễ dàng mà không cần phải viết mã một cách tường minh, đi kèm với các tính năng bảo mật như bảo vệ chống CSRF (Cross-Site Request Forgery), quản lý người dùng và phân quyền</w:t>
      </w:r>
      <w:r w:rsidR="00860617" w:rsidRPr="00E81870">
        <w:rPr>
          <w:lang w:val="vi-VN"/>
        </w:rPr>
        <w:t>.</w:t>
      </w:r>
      <w:r w:rsidR="008A4C7C" w:rsidRPr="00E81870">
        <w:rPr>
          <w:lang w:val="vi-VN"/>
        </w:rPr>
        <w:tab/>
      </w:r>
    </w:p>
    <w:p w14:paraId="05A1CFD6" w14:textId="5F43C172" w:rsidR="005002F2" w:rsidRPr="00E81870" w:rsidRDefault="00383BE7" w:rsidP="0023135E">
      <w:pPr>
        <w:pStyle w:val="BodyText"/>
        <w:rPr>
          <w:i/>
          <w:iCs/>
          <w:lang w:val="vi-VN"/>
        </w:rPr>
      </w:pPr>
      <w:r w:rsidRPr="00E81870">
        <w:rPr>
          <w:lang w:val="vi-VN"/>
        </w:rPr>
        <w:t xml:space="preserve">Django tích hợp tốt </w:t>
      </w:r>
      <w:r w:rsidR="00156E71" w:rsidRPr="00E81870">
        <w:rPr>
          <w:lang w:val="vi-VN"/>
        </w:rPr>
        <w:t>với các thư viện Python: như NumPy, Pandas, và Matplotlib, giúp dễ dàng thực hiện các phân tích dữ liệu và xử lý số liệu</w:t>
      </w:r>
      <w:r w:rsidR="004A36AC" w:rsidRPr="00E81870">
        <w:rPr>
          <w:lang w:val="vi-VN"/>
        </w:rPr>
        <w:t xml:space="preserve">. Ngoài ra, Django cũng tích hợp </w:t>
      </w:r>
      <w:r w:rsidR="004A36AC" w:rsidRPr="00E81870">
        <w:rPr>
          <w:lang w:val="vi-VN"/>
        </w:rPr>
        <w:lastRenderedPageBreak/>
        <w:t>tốt với các công nghệ front-end như JavaScript, HTML, và CSS giúp việc xây dựng website trở nên dễ dàng và thuận tiện</w:t>
      </w:r>
      <w:r w:rsidR="004C4D90" w:rsidRPr="004C4D90">
        <w:rPr>
          <w:lang w:val="vi-VN"/>
        </w:rPr>
        <w:t xml:space="preserve"> </w:t>
      </w:r>
      <w:sdt>
        <w:sdtPr>
          <w:rPr>
            <w:lang w:val="vi-VN"/>
          </w:rPr>
          <w:id w:val="-19857214"/>
          <w:citation/>
        </w:sdtPr>
        <w:sdtContent>
          <w:r w:rsidR="004C4D90" w:rsidRPr="00E81870">
            <w:rPr>
              <w:lang w:val="vi-VN"/>
            </w:rPr>
            <w:fldChar w:fldCharType="begin"/>
          </w:r>
          <w:r w:rsidR="004C4D90" w:rsidRPr="00E81870">
            <w:rPr>
              <w:lang w:val="vi-VN"/>
            </w:rPr>
            <w:instrText xml:space="preserve"> CITATION Dja24 \l 1033 </w:instrText>
          </w:r>
          <w:r w:rsidR="004C4D90" w:rsidRPr="00E81870">
            <w:rPr>
              <w:lang w:val="vi-VN"/>
            </w:rPr>
            <w:fldChar w:fldCharType="separate"/>
          </w:r>
          <w:r w:rsidR="00F216A2" w:rsidRPr="00F216A2">
            <w:rPr>
              <w:noProof/>
              <w:lang w:val="vi-VN"/>
            </w:rPr>
            <w:t>[3]</w:t>
          </w:r>
          <w:r w:rsidR="004C4D90" w:rsidRPr="00E81870">
            <w:rPr>
              <w:lang w:val="vi-VN"/>
            </w:rPr>
            <w:fldChar w:fldCharType="end"/>
          </w:r>
        </w:sdtContent>
      </w:sdt>
      <w:r w:rsidR="00860617" w:rsidRPr="00E81870">
        <w:rPr>
          <w:lang w:val="vi-VN"/>
        </w:rPr>
        <w:t xml:space="preserve"> </w:t>
      </w:r>
    </w:p>
    <w:p w14:paraId="0B873065" w14:textId="5E24232B" w:rsidR="006E04F8" w:rsidRPr="00E81870" w:rsidRDefault="006E04F8" w:rsidP="007A76FC">
      <w:pPr>
        <w:pStyle w:val="Heading3"/>
      </w:pPr>
      <w:bookmarkStart w:id="74" w:name="_Toc154340739"/>
      <w:bookmarkStart w:id="75" w:name="_Toc154345650"/>
      <w:bookmarkStart w:id="76" w:name="_Toc154479142"/>
      <w:bookmarkStart w:id="77" w:name="_Toc169011568"/>
      <w:bookmarkStart w:id="78" w:name="_Toc169613531"/>
      <w:bookmarkStart w:id="79" w:name="_Toc173335250"/>
      <w:r w:rsidRPr="00E81870">
        <w:t>Visual Studio Code</w:t>
      </w:r>
      <w:bookmarkEnd w:id="74"/>
      <w:bookmarkEnd w:id="75"/>
      <w:bookmarkEnd w:id="76"/>
      <w:bookmarkEnd w:id="77"/>
      <w:bookmarkEnd w:id="78"/>
      <w:bookmarkEnd w:id="79"/>
    </w:p>
    <w:p w14:paraId="043DE59A" w14:textId="77777777" w:rsidR="006E04F8" w:rsidRPr="00E81870" w:rsidRDefault="006E04F8" w:rsidP="00E51EA0">
      <w:pPr>
        <w:pStyle w:val="BodyText"/>
        <w:rPr>
          <w:lang w:val="vi-VN"/>
        </w:rPr>
      </w:pPr>
      <w:r w:rsidRPr="00E81870">
        <w:rPr>
          <w:lang w:val="vi-VN"/>
        </w:rPr>
        <w:t xml:space="preserve">Visual Studio Code (VSCode) là một trình soạn thảo mã nguồn mở và miễn phí, công bố, ra mắt phiên bản thử nghiệm vào ngày 29 tháng 4 năm 2015 bởi Microsoft tại hội nghị Build 2015. Là một trình biên tập mã đa nhiệm, nhẹ nhàng, và mạnh mẽ được thiết kế để hỗ trợ phát triển ứng dụng trên nhiều ngôn ngữ lập trình. </w:t>
      </w:r>
    </w:p>
    <w:p w14:paraId="559E010A" w14:textId="77777777" w:rsidR="006E04F8" w:rsidRPr="00E81870" w:rsidRDefault="006E04F8" w:rsidP="00E51EA0">
      <w:pPr>
        <w:pStyle w:val="BodyText"/>
        <w:rPr>
          <w:lang w:val="vi-VN"/>
        </w:rPr>
      </w:pPr>
      <w:r w:rsidRPr="00E81870">
        <w:rPr>
          <w:lang w:val="vi-VN"/>
        </w:rPr>
        <w:t>Visual Studio Code tích hợp với các hệ thống quản lý phiên bản như Git, có Syntax Highlighting, hỗ trợ nhiều cửa sổ đồng thời, cho phép làm việc trên nhiều dự án hoặc tệp tin một cách thuận tiện, đồng thời hỗ trợ đa dạng các chức năng Debug. Visual Studio Code cũng cho phép các lập trình viên thay đổi Theme, phím tắt, và đa dạng các tùy chọn khác.</w:t>
      </w:r>
    </w:p>
    <w:p w14:paraId="339D6AEC" w14:textId="017AA767" w:rsidR="006E04F8" w:rsidRPr="00E81870" w:rsidRDefault="006E04F8" w:rsidP="006E04F8">
      <w:pPr>
        <w:pStyle w:val="BodyText"/>
        <w:rPr>
          <w:lang w:val="vi-VN"/>
        </w:rPr>
      </w:pPr>
      <w:r w:rsidRPr="00E81870">
        <w:rPr>
          <w:lang w:val="vi-VN"/>
        </w:rPr>
        <w:t>Visual Studio Code có hỗ trợ mạnh mẽ cho nhiều ngôn ngữ lập trình như JavaScript, TypeScript, Python, Java, C#, HTML, CSS, và nhiều ngôn ngữ khác. Mô hình mở rộng của VSCode cho phép cộng đồng phát triển tạo ra và chia sẻ các extension để mở rộng tính năng của trình soạn thảo.</w:t>
      </w:r>
    </w:p>
    <w:p w14:paraId="08E474D1" w14:textId="21A05F63" w:rsidR="00AF4014" w:rsidRPr="00E81870" w:rsidRDefault="0088410F" w:rsidP="00727486">
      <w:pPr>
        <w:pStyle w:val="Heading2"/>
        <w:rPr>
          <w:lang w:eastAsia="vi-VN"/>
        </w:rPr>
      </w:pPr>
      <w:bookmarkStart w:id="80" w:name="_Toc169011569"/>
      <w:bookmarkStart w:id="81" w:name="_Toc169613532"/>
      <w:bookmarkStart w:id="82" w:name="_Toc173335251"/>
      <w:r w:rsidRPr="00E81870">
        <w:t>Các nghiệp vụ liên quan đến đề tài</w:t>
      </w:r>
      <w:bookmarkEnd w:id="80"/>
      <w:bookmarkEnd w:id="81"/>
      <w:bookmarkEnd w:id="82"/>
    </w:p>
    <w:p w14:paraId="43096885" w14:textId="72CFD3E8" w:rsidR="000D0391" w:rsidRPr="00E81870" w:rsidRDefault="00D77A83" w:rsidP="007A76FC">
      <w:pPr>
        <w:pStyle w:val="Heading3"/>
        <w:rPr>
          <w:lang w:eastAsia="vi-VN"/>
        </w:rPr>
      </w:pPr>
      <w:bookmarkStart w:id="83" w:name="_Toc169011570"/>
      <w:bookmarkStart w:id="84" w:name="_Toc169613533"/>
      <w:bookmarkStart w:id="85" w:name="_Toc173335252"/>
      <w:r w:rsidRPr="00E81870">
        <w:rPr>
          <w:lang w:eastAsia="vi-VN"/>
        </w:rPr>
        <w:t>Quản lý sản phẩm</w:t>
      </w:r>
      <w:bookmarkEnd w:id="83"/>
      <w:bookmarkEnd w:id="84"/>
      <w:bookmarkEnd w:id="85"/>
    </w:p>
    <w:p w14:paraId="332309E1" w14:textId="611EB38A" w:rsidR="000D0391" w:rsidRPr="00E81870" w:rsidRDefault="000D0391" w:rsidP="009C799E">
      <w:pPr>
        <w:pStyle w:val="BodyText"/>
        <w:rPr>
          <w:lang w:val="vi-VN" w:eastAsia="vi-VN"/>
        </w:rPr>
      </w:pPr>
      <w:r w:rsidRPr="00E81870">
        <w:rPr>
          <w:lang w:val="vi-VN" w:eastAsia="vi-VN"/>
        </w:rPr>
        <w:t xml:space="preserve">Thêm sản phẩm: Nhập thông tin chi tiết của sản phẩm mới (tên, mô tả, giá, hình ảnh, số lượng tồn kho, </w:t>
      </w:r>
      <w:r w:rsidR="00E45788" w:rsidRPr="00E81870">
        <w:rPr>
          <w:lang w:val="vi-VN" w:eastAsia="vi-VN"/>
        </w:rPr>
        <w:t>…</w:t>
      </w:r>
      <w:r w:rsidRPr="00E81870">
        <w:rPr>
          <w:lang w:val="vi-VN" w:eastAsia="vi-VN"/>
        </w:rPr>
        <w:t>) vào hệ thống.</w:t>
      </w:r>
    </w:p>
    <w:p w14:paraId="623ED0A8" w14:textId="77777777" w:rsidR="000D0391" w:rsidRPr="00E81870" w:rsidRDefault="000D0391" w:rsidP="009C799E">
      <w:pPr>
        <w:pStyle w:val="BodyText"/>
        <w:rPr>
          <w:lang w:val="vi-VN" w:eastAsia="vi-VN"/>
        </w:rPr>
      </w:pPr>
      <w:r w:rsidRPr="00E81870">
        <w:rPr>
          <w:lang w:val="vi-VN" w:eastAsia="vi-VN"/>
        </w:rPr>
        <w:t>Cập nhật sản phẩm: Sửa đổi thông tin của sản phẩm hiện có, bao gồm việc thay đổi giá, cập nhật số lượng tồn kho, và chỉnh sửa mô tả hoặc hình ảnh.</w:t>
      </w:r>
    </w:p>
    <w:p w14:paraId="13CA42B1" w14:textId="1ED7A7A8" w:rsidR="000D0391" w:rsidRPr="00E81870" w:rsidRDefault="000D0391" w:rsidP="009C799E">
      <w:pPr>
        <w:pStyle w:val="BodyText"/>
        <w:rPr>
          <w:lang w:val="vi-VN" w:eastAsia="vi-VN"/>
        </w:rPr>
      </w:pPr>
      <w:r w:rsidRPr="00E81870">
        <w:rPr>
          <w:lang w:val="vi-VN" w:eastAsia="vi-VN"/>
        </w:rPr>
        <w:t>Xóa sản phẩm: Xóa sản phẩm khỏi cơ sở dữ liệu khi không còn kinh doanh sản phẩm đó.</w:t>
      </w:r>
    </w:p>
    <w:p w14:paraId="504F033C" w14:textId="29E5DE95" w:rsidR="009C799E" w:rsidRPr="00E81870" w:rsidRDefault="005C42C7" w:rsidP="007A76FC">
      <w:pPr>
        <w:pStyle w:val="Heading3"/>
        <w:rPr>
          <w:lang w:eastAsia="vi-VN"/>
        </w:rPr>
      </w:pPr>
      <w:bookmarkStart w:id="86" w:name="_Toc169011571"/>
      <w:bookmarkStart w:id="87" w:name="_Toc169613534"/>
      <w:bookmarkStart w:id="88" w:name="_Toc173335253"/>
      <w:r w:rsidRPr="00E81870">
        <w:rPr>
          <w:lang w:eastAsia="vi-VN"/>
        </w:rPr>
        <w:t xml:space="preserve">Quản lý </w:t>
      </w:r>
      <w:r w:rsidR="006153E8" w:rsidRPr="00E81870">
        <w:rPr>
          <w:lang w:eastAsia="vi-VN"/>
        </w:rPr>
        <w:t>giỏ hàng</w:t>
      </w:r>
      <w:bookmarkEnd w:id="86"/>
      <w:bookmarkEnd w:id="87"/>
      <w:bookmarkEnd w:id="88"/>
    </w:p>
    <w:p w14:paraId="35D9BDDE" w14:textId="77777777" w:rsidR="009C799E" w:rsidRPr="00E81870" w:rsidRDefault="009C799E" w:rsidP="009C799E">
      <w:pPr>
        <w:pStyle w:val="BodyText"/>
        <w:rPr>
          <w:lang w:val="vi-VN" w:eastAsia="vi-VN"/>
        </w:rPr>
      </w:pPr>
      <w:r w:rsidRPr="00E81870">
        <w:rPr>
          <w:lang w:val="vi-VN" w:eastAsia="vi-VN"/>
        </w:rPr>
        <w:t>Thêm sản phẩm vào giỏ hàng: Cho phép khách hàng thêm sản phẩm vào giỏ hàng của họ.</w:t>
      </w:r>
    </w:p>
    <w:p w14:paraId="7D55C89C" w14:textId="77777777" w:rsidR="009C799E" w:rsidRPr="00E81870" w:rsidRDefault="009C799E" w:rsidP="009C799E">
      <w:pPr>
        <w:pStyle w:val="BodyText"/>
        <w:rPr>
          <w:lang w:val="vi-VN" w:eastAsia="vi-VN"/>
        </w:rPr>
      </w:pPr>
      <w:r w:rsidRPr="00E81870">
        <w:rPr>
          <w:lang w:val="vi-VN" w:eastAsia="vi-VN"/>
        </w:rPr>
        <w:t>Cập nhật giỏ hàng: Cho phép khách hàng thay đổi số lượng sản phẩm hoặc xóa sản phẩm khỏi giỏ hàng.</w:t>
      </w:r>
    </w:p>
    <w:p w14:paraId="68768BE4" w14:textId="5EFDF624" w:rsidR="009C799E" w:rsidRPr="00E81870" w:rsidRDefault="009C799E" w:rsidP="009C799E">
      <w:pPr>
        <w:pStyle w:val="BodyText"/>
        <w:rPr>
          <w:lang w:val="vi-VN" w:eastAsia="vi-VN"/>
        </w:rPr>
      </w:pPr>
      <w:r w:rsidRPr="00E81870">
        <w:rPr>
          <w:lang w:val="vi-VN" w:eastAsia="vi-VN"/>
        </w:rPr>
        <w:t xml:space="preserve">Hiển thị giỏ hàng: Hiển thị chi tiết giỏ hàng cho khách hàng, bao gồm tên sản phẩm, </w:t>
      </w:r>
      <w:r w:rsidRPr="00E81870">
        <w:rPr>
          <w:lang w:val="vi-VN" w:eastAsia="vi-VN"/>
        </w:rPr>
        <w:lastRenderedPageBreak/>
        <w:t>số lượng, giá, và tổng tiền.</w:t>
      </w:r>
    </w:p>
    <w:p w14:paraId="298FAC35" w14:textId="377240E1" w:rsidR="005C42C7" w:rsidRPr="00E81870" w:rsidRDefault="005C42C7" w:rsidP="007A76FC">
      <w:pPr>
        <w:pStyle w:val="Heading3"/>
        <w:rPr>
          <w:lang w:eastAsia="vi-VN"/>
        </w:rPr>
      </w:pPr>
      <w:bookmarkStart w:id="89" w:name="_Toc169011572"/>
      <w:bookmarkStart w:id="90" w:name="_Toc169613535"/>
      <w:bookmarkStart w:id="91" w:name="_Toc173335254"/>
      <w:r w:rsidRPr="00E81870">
        <w:rPr>
          <w:lang w:eastAsia="vi-VN"/>
        </w:rPr>
        <w:t xml:space="preserve">Quản lý </w:t>
      </w:r>
      <w:r w:rsidR="006153E8" w:rsidRPr="00E81870">
        <w:rPr>
          <w:lang w:eastAsia="vi-VN"/>
        </w:rPr>
        <w:t>đơn hàng</w:t>
      </w:r>
      <w:bookmarkEnd w:id="89"/>
      <w:bookmarkEnd w:id="90"/>
      <w:bookmarkEnd w:id="91"/>
    </w:p>
    <w:p w14:paraId="73EA11AE" w14:textId="77777777" w:rsidR="00C53228" w:rsidRPr="00E81870" w:rsidRDefault="00C53228" w:rsidP="00C53228">
      <w:pPr>
        <w:pStyle w:val="BodyText"/>
        <w:rPr>
          <w:lang w:val="vi-VN" w:eastAsia="vi-VN"/>
        </w:rPr>
      </w:pPr>
      <w:r w:rsidRPr="00E81870">
        <w:rPr>
          <w:lang w:val="vi-VN" w:eastAsia="vi-VN"/>
        </w:rPr>
        <w:t>Tạo đơn hàng: Ghi nhận các đơn hàng mới từ khách hàng, bao gồm thông tin về sản phẩm, số lượng, giá trị đơn hàng, thông tin khách hàng và địa chỉ giao hàng.</w:t>
      </w:r>
    </w:p>
    <w:p w14:paraId="75B5377E" w14:textId="77777777" w:rsidR="00C53228" w:rsidRPr="00E81870" w:rsidRDefault="00C53228" w:rsidP="00C53228">
      <w:pPr>
        <w:pStyle w:val="BodyText"/>
        <w:rPr>
          <w:lang w:val="vi-VN" w:eastAsia="vi-VN"/>
        </w:rPr>
      </w:pPr>
      <w:r w:rsidRPr="00E81870">
        <w:rPr>
          <w:lang w:val="vi-VN" w:eastAsia="vi-VN"/>
        </w:rPr>
        <w:t>Cập nhật tình trạng đơn hàng: Thay đổi trạng thái của đơn hàng (đã xác nhận, đang xử lý, đã giao hàng, hoàn thành, hủy bỏ).</w:t>
      </w:r>
    </w:p>
    <w:p w14:paraId="3FFD19EC" w14:textId="3B57275E" w:rsidR="000F3708" w:rsidRPr="00E81870" w:rsidRDefault="00E45788" w:rsidP="000416AA">
      <w:pPr>
        <w:pStyle w:val="BodyText"/>
        <w:rPr>
          <w:lang w:val="vi-VN" w:eastAsia="vi-VN"/>
        </w:rPr>
      </w:pPr>
      <w:r w:rsidRPr="00E81870">
        <w:rPr>
          <w:lang w:val="vi-VN" w:eastAsia="vi-VN"/>
        </w:rPr>
        <w:t>Xem thông tin giỏ hàng</w:t>
      </w:r>
      <w:r w:rsidR="00C53228" w:rsidRPr="00E81870">
        <w:rPr>
          <w:lang w:val="vi-VN" w:eastAsia="vi-VN"/>
        </w:rPr>
        <w:t xml:space="preserve">: </w:t>
      </w:r>
      <w:r w:rsidRPr="00E81870">
        <w:rPr>
          <w:lang w:val="vi-VN" w:eastAsia="vi-VN"/>
        </w:rPr>
        <w:t>Khách hàng có thể xem lại các đơn hàng đã đặt</w:t>
      </w:r>
    </w:p>
    <w:p w14:paraId="4B210801" w14:textId="3374D935" w:rsidR="00930CAA" w:rsidRPr="00E81870" w:rsidRDefault="00930CAA" w:rsidP="007A76FC">
      <w:pPr>
        <w:pStyle w:val="Heading3"/>
        <w:rPr>
          <w:lang w:eastAsia="vi-VN"/>
        </w:rPr>
      </w:pPr>
      <w:bookmarkStart w:id="92" w:name="_Toc169011573"/>
      <w:bookmarkStart w:id="93" w:name="_Toc169613536"/>
      <w:bookmarkStart w:id="94" w:name="_Toc173335255"/>
      <w:r w:rsidRPr="00E81870">
        <w:rPr>
          <w:lang w:eastAsia="vi-VN"/>
        </w:rPr>
        <w:t xml:space="preserve">Quản lý </w:t>
      </w:r>
      <w:bookmarkEnd w:id="92"/>
      <w:r w:rsidR="00C53228" w:rsidRPr="00E81870">
        <w:rPr>
          <w:lang w:eastAsia="vi-VN"/>
        </w:rPr>
        <w:t>khách hàng</w:t>
      </w:r>
      <w:bookmarkEnd w:id="93"/>
      <w:bookmarkEnd w:id="94"/>
    </w:p>
    <w:p w14:paraId="6EFE7839" w14:textId="4B153849" w:rsidR="00C53228" w:rsidRPr="00E81870" w:rsidRDefault="00C53228" w:rsidP="00C53228">
      <w:pPr>
        <w:pStyle w:val="BodyText"/>
        <w:rPr>
          <w:lang w:val="vi-VN" w:eastAsia="vi-VN"/>
        </w:rPr>
      </w:pPr>
      <w:r w:rsidRPr="00E81870">
        <w:rPr>
          <w:lang w:val="vi-VN" w:eastAsia="vi-VN"/>
        </w:rPr>
        <w:t>Đăng ký và đăng nhập: Cho phép khách hàng tạo tài khoản mới</w:t>
      </w:r>
      <w:r w:rsidR="00D152DA" w:rsidRPr="00E81870">
        <w:rPr>
          <w:lang w:val="vi-VN" w:eastAsia="vi-VN"/>
        </w:rPr>
        <w:t>, kích hoạt tài khoản</w:t>
      </w:r>
      <w:r w:rsidRPr="00E81870">
        <w:rPr>
          <w:lang w:val="vi-VN" w:eastAsia="vi-VN"/>
        </w:rPr>
        <w:t xml:space="preserve"> và đăng nhập vào hệ thống.</w:t>
      </w:r>
    </w:p>
    <w:p w14:paraId="5CC6F548" w14:textId="25C2F3B8" w:rsidR="00D152DA" w:rsidRPr="00E81870" w:rsidRDefault="00D152DA" w:rsidP="00C53228">
      <w:pPr>
        <w:pStyle w:val="BodyText"/>
        <w:rPr>
          <w:lang w:val="vi-VN" w:eastAsia="vi-VN"/>
        </w:rPr>
      </w:pPr>
      <w:r w:rsidRPr="00E81870">
        <w:rPr>
          <w:lang w:val="vi-VN" w:eastAsia="vi-VN"/>
        </w:rPr>
        <w:t>Xem danh sách khách hàng: Hiển thị danh sách thông tin tất cả các khách hàng trong hệ thống</w:t>
      </w:r>
    </w:p>
    <w:p w14:paraId="1DFADDDE" w14:textId="3431278C" w:rsidR="00C53228" w:rsidRPr="00E81870" w:rsidRDefault="00C53228" w:rsidP="00C53228">
      <w:pPr>
        <w:pStyle w:val="BodyText"/>
        <w:rPr>
          <w:lang w:val="vi-VN" w:eastAsia="vi-VN"/>
        </w:rPr>
      </w:pPr>
      <w:r w:rsidRPr="00E81870">
        <w:rPr>
          <w:lang w:val="vi-VN" w:eastAsia="vi-VN"/>
        </w:rPr>
        <w:t>Lịch sử mua hàng: Hiển thị lịch sử các đơn hàng đã mua của khách hàng, bao gồm chi tiết từng đơn hàng và trạng thái hiện tại.</w:t>
      </w:r>
    </w:p>
    <w:p w14:paraId="12D3B148" w14:textId="2AF5C06D" w:rsidR="00E45788" w:rsidRPr="00E81870" w:rsidRDefault="00E45788" w:rsidP="007A76FC">
      <w:pPr>
        <w:pStyle w:val="Heading3"/>
        <w:rPr>
          <w:lang w:eastAsia="vi-VN"/>
        </w:rPr>
      </w:pPr>
      <w:bookmarkStart w:id="95" w:name="_Toc173335256"/>
      <w:r w:rsidRPr="00E81870">
        <w:rPr>
          <w:lang w:eastAsia="vi-VN"/>
        </w:rPr>
        <w:t>Quản lý tài khoản</w:t>
      </w:r>
      <w:bookmarkEnd w:id="95"/>
    </w:p>
    <w:p w14:paraId="7683E494" w14:textId="77777777" w:rsidR="00B26FB4" w:rsidRPr="00E81870" w:rsidRDefault="00B26FB4" w:rsidP="00E45788">
      <w:pPr>
        <w:pStyle w:val="BodyText"/>
        <w:rPr>
          <w:lang w:val="vi-VN" w:eastAsia="vi-VN"/>
        </w:rPr>
      </w:pPr>
      <w:r w:rsidRPr="00E81870">
        <w:rPr>
          <w:lang w:val="vi-VN" w:eastAsia="vi-VN"/>
        </w:rPr>
        <w:t>Đăng ký tài khoản: Người dùng mới có thể tạo tài khoản bằng cách cung cấp các thông tin cần thiết như họ tên, email, mật khẩu</w:t>
      </w:r>
    </w:p>
    <w:p w14:paraId="18FC6568" w14:textId="3A825E43" w:rsidR="00B26FB4" w:rsidRPr="00E81870" w:rsidRDefault="00B26FB4" w:rsidP="00E45788">
      <w:pPr>
        <w:pStyle w:val="BodyText"/>
        <w:rPr>
          <w:lang w:val="vi-VN" w:eastAsia="vi-VN"/>
        </w:rPr>
      </w:pPr>
      <w:r w:rsidRPr="00E81870">
        <w:rPr>
          <w:lang w:val="vi-VN" w:eastAsia="vi-VN"/>
        </w:rPr>
        <w:t>Đăng nhập: Người dùng có thể đăng nhập vào hệ thống bằng email và mật khẩu đã đăng ký.</w:t>
      </w:r>
    </w:p>
    <w:p w14:paraId="29ED1929" w14:textId="11B479F2" w:rsidR="00B26FB4" w:rsidRPr="00E81870" w:rsidRDefault="00B26FB4" w:rsidP="00E45788">
      <w:pPr>
        <w:pStyle w:val="BodyText"/>
        <w:rPr>
          <w:lang w:val="vi-VN" w:eastAsia="vi-VN"/>
        </w:rPr>
      </w:pPr>
      <w:r w:rsidRPr="00E81870">
        <w:rPr>
          <w:lang w:val="vi-VN" w:eastAsia="vi-VN"/>
        </w:rPr>
        <w:t xml:space="preserve">Đăng xuất: Người dùng có thể đăng xuất khỏi hệ thống </w:t>
      </w:r>
    </w:p>
    <w:p w14:paraId="2B2D2EC9" w14:textId="4C8171FD" w:rsidR="00B26FB4" w:rsidRPr="00E81870" w:rsidRDefault="00B26FB4" w:rsidP="00E45788">
      <w:pPr>
        <w:pStyle w:val="BodyText"/>
        <w:rPr>
          <w:lang w:val="vi-VN" w:eastAsia="vi-VN"/>
        </w:rPr>
      </w:pPr>
      <w:r w:rsidRPr="00E81870">
        <w:rPr>
          <w:lang w:val="vi-VN" w:eastAsia="vi-VN"/>
        </w:rPr>
        <w:t>Quên mật khẩu: Cung cấp chức năng khôi phục mật khẩu trong trường hợp người dùng quên mật khẩu, thông qua email xác nhận.</w:t>
      </w:r>
    </w:p>
    <w:p w14:paraId="662C504C" w14:textId="2ACDF1FC" w:rsidR="00E45788" w:rsidRPr="00E81870" w:rsidRDefault="004F3869" w:rsidP="00D152DA">
      <w:pPr>
        <w:pStyle w:val="BodyText"/>
        <w:rPr>
          <w:lang w:val="vi-VN" w:eastAsia="vi-VN"/>
        </w:rPr>
      </w:pPr>
      <w:r w:rsidRPr="00E81870">
        <w:rPr>
          <w:lang w:val="vi-VN" w:eastAsia="vi-VN"/>
        </w:rPr>
        <w:t>Cập nhật thông tin tài khoản: Người dùng có thể cập nhật thông tin cá nhân bao gồm họ tên, ảnh cá nhân, địa chỉ, số điện thoại, và mật khẩu.</w:t>
      </w:r>
    </w:p>
    <w:p w14:paraId="425C9076" w14:textId="20E2083B" w:rsidR="00296245" w:rsidRPr="00E81870" w:rsidRDefault="006153E8" w:rsidP="007A76FC">
      <w:pPr>
        <w:pStyle w:val="Heading3"/>
        <w:rPr>
          <w:lang w:eastAsia="vi-VN"/>
        </w:rPr>
      </w:pPr>
      <w:bookmarkStart w:id="96" w:name="_Toc169011574"/>
      <w:bookmarkStart w:id="97" w:name="_Toc169613537"/>
      <w:bookmarkStart w:id="98" w:name="_Toc173335257"/>
      <w:r w:rsidRPr="00E81870">
        <w:rPr>
          <w:lang w:eastAsia="vi-VN"/>
        </w:rPr>
        <w:t>Quản lý thanh toán</w:t>
      </w:r>
      <w:bookmarkEnd w:id="96"/>
      <w:bookmarkEnd w:id="97"/>
      <w:bookmarkEnd w:id="98"/>
    </w:p>
    <w:p w14:paraId="75BB26ED" w14:textId="77777777" w:rsidR="00C53228" w:rsidRPr="00E81870" w:rsidRDefault="00C53228" w:rsidP="00C53228">
      <w:pPr>
        <w:pStyle w:val="BodyText"/>
        <w:rPr>
          <w:lang w:val="vi-VN" w:eastAsia="vi-VN"/>
        </w:rPr>
      </w:pPr>
      <w:r w:rsidRPr="00E81870">
        <w:rPr>
          <w:lang w:val="vi-VN" w:eastAsia="vi-VN"/>
        </w:rPr>
        <w:t>Tích hợp cổng thanh toán: Kết nối với các cổng thanh toán trực tuyến (ví dụ: PayPal, Stripe) để xử lý các giao dịch thanh toán.</w:t>
      </w:r>
    </w:p>
    <w:p w14:paraId="27D13B39" w14:textId="77777777" w:rsidR="00C53228" w:rsidRPr="00E81870" w:rsidRDefault="00C53228" w:rsidP="00493055">
      <w:pPr>
        <w:pStyle w:val="BodyText"/>
        <w:ind w:left="403" w:firstLine="0"/>
        <w:rPr>
          <w:lang w:val="vi-VN" w:eastAsia="vi-VN"/>
        </w:rPr>
      </w:pPr>
      <w:r w:rsidRPr="00E81870">
        <w:rPr>
          <w:lang w:val="vi-VN" w:eastAsia="vi-VN"/>
        </w:rPr>
        <w:t xml:space="preserve">Xác nhận thanh toán: Ghi nhận thông tin thanh toán từ cổng thanh toán và cập nhật </w:t>
      </w:r>
      <w:r w:rsidRPr="00E81870">
        <w:rPr>
          <w:lang w:val="vi-VN" w:eastAsia="vi-VN"/>
        </w:rPr>
        <w:lastRenderedPageBreak/>
        <w:t>trạng thái thanh toán cho đơn hàng.</w:t>
      </w:r>
    </w:p>
    <w:p w14:paraId="714BD3B6" w14:textId="20D9CD8E" w:rsidR="00C53228" w:rsidRDefault="00C53228" w:rsidP="00C53228">
      <w:pPr>
        <w:pStyle w:val="BodyText"/>
        <w:rPr>
          <w:lang w:val="en-US" w:eastAsia="vi-VN"/>
        </w:rPr>
      </w:pPr>
      <w:r w:rsidRPr="00E81870">
        <w:rPr>
          <w:lang w:val="vi-VN" w:eastAsia="vi-VN"/>
        </w:rPr>
        <w:t>Hoàn tiền: Xử lý các yêu cầu hoàn tiền khi có yêu cầu hủy đơn hàng hoặc trả lại sản phẩm.</w:t>
      </w:r>
    </w:p>
    <w:p w14:paraId="5C174B26" w14:textId="5951414E" w:rsidR="00211C53" w:rsidRPr="00E81870" w:rsidRDefault="00211C53" w:rsidP="00211C53">
      <w:pPr>
        <w:pStyle w:val="Heading3"/>
        <w:rPr>
          <w:lang w:eastAsia="vi-VN"/>
        </w:rPr>
      </w:pPr>
      <w:bookmarkStart w:id="99" w:name="_Toc173335258"/>
      <w:proofErr w:type="spellStart"/>
      <w:r>
        <w:rPr>
          <w:lang w:val="en-US" w:eastAsia="vi-VN"/>
        </w:rPr>
        <w:t>Thống</w:t>
      </w:r>
      <w:proofErr w:type="spellEnd"/>
      <w:r>
        <w:rPr>
          <w:lang w:val="en-US" w:eastAsia="vi-VN"/>
        </w:rPr>
        <w:t xml:space="preserve"> </w:t>
      </w:r>
      <w:proofErr w:type="spellStart"/>
      <w:r>
        <w:rPr>
          <w:lang w:val="en-US" w:eastAsia="vi-VN"/>
        </w:rPr>
        <w:t>kê</w:t>
      </w:r>
      <w:proofErr w:type="spellEnd"/>
      <w:r>
        <w:rPr>
          <w:lang w:val="en-US" w:eastAsia="vi-VN"/>
        </w:rPr>
        <w:t xml:space="preserve"> </w:t>
      </w:r>
      <w:proofErr w:type="spellStart"/>
      <w:r>
        <w:rPr>
          <w:lang w:val="en-US" w:eastAsia="vi-VN"/>
        </w:rPr>
        <w:t>bán</w:t>
      </w:r>
      <w:proofErr w:type="spellEnd"/>
      <w:r>
        <w:rPr>
          <w:lang w:val="en-US" w:eastAsia="vi-VN"/>
        </w:rPr>
        <w:t xml:space="preserve"> </w:t>
      </w:r>
      <w:proofErr w:type="spellStart"/>
      <w:r>
        <w:rPr>
          <w:lang w:val="en-US" w:eastAsia="vi-VN"/>
        </w:rPr>
        <w:t>hàng</w:t>
      </w:r>
      <w:bookmarkEnd w:id="99"/>
      <w:proofErr w:type="spellEnd"/>
    </w:p>
    <w:p w14:paraId="72FA2E2F" w14:textId="245719F0" w:rsidR="008C3656" w:rsidRDefault="0062587F" w:rsidP="0062587F">
      <w:pPr>
        <w:pStyle w:val="BodyText"/>
        <w:rPr>
          <w:lang w:val="en-US" w:eastAsia="vi-VN"/>
        </w:rPr>
      </w:pPr>
      <w:r>
        <w:rPr>
          <w:lang w:val="en-US" w:eastAsia="vi-VN"/>
        </w:rPr>
        <w:t xml:space="preserve">Django </w:t>
      </w:r>
      <w:proofErr w:type="spellStart"/>
      <w:r>
        <w:rPr>
          <w:lang w:val="en-US" w:eastAsia="vi-VN"/>
        </w:rPr>
        <w:t>cung</w:t>
      </w:r>
      <w:proofErr w:type="spellEnd"/>
      <w:r>
        <w:rPr>
          <w:lang w:val="en-US" w:eastAsia="vi-VN"/>
        </w:rPr>
        <w:t xml:space="preserve"> </w:t>
      </w:r>
      <w:proofErr w:type="spellStart"/>
      <w:r>
        <w:rPr>
          <w:lang w:val="en-US" w:eastAsia="vi-VN"/>
        </w:rPr>
        <w:t>cấp</w:t>
      </w:r>
      <w:proofErr w:type="spellEnd"/>
      <w:r>
        <w:rPr>
          <w:lang w:val="en-US" w:eastAsia="vi-VN"/>
        </w:rPr>
        <w:t xml:space="preserve"> </w:t>
      </w:r>
      <w:proofErr w:type="spellStart"/>
      <w:r>
        <w:rPr>
          <w:lang w:val="en-US" w:eastAsia="vi-VN"/>
        </w:rPr>
        <w:t>tính</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h</w:t>
      </w:r>
      <w:r w:rsidRPr="0062587F">
        <w:rPr>
          <w:lang w:val="en-US" w:eastAsia="vi-VN"/>
        </w:rPr>
        <w:t>iển</w:t>
      </w:r>
      <w:proofErr w:type="spellEnd"/>
      <w:r w:rsidRPr="0062587F">
        <w:rPr>
          <w:lang w:val="en-US" w:eastAsia="vi-VN"/>
        </w:rPr>
        <w:t xml:space="preserve"> </w:t>
      </w:r>
      <w:proofErr w:type="spellStart"/>
      <w:r w:rsidRPr="0062587F">
        <w:rPr>
          <w:lang w:val="en-US" w:eastAsia="vi-VN"/>
        </w:rPr>
        <w:t>thị</w:t>
      </w:r>
      <w:proofErr w:type="spellEnd"/>
      <w:r w:rsidRPr="0062587F">
        <w:rPr>
          <w:lang w:val="en-US" w:eastAsia="vi-VN"/>
        </w:rPr>
        <w:t xml:space="preserve"> </w:t>
      </w:r>
      <w:proofErr w:type="spellStart"/>
      <w:r w:rsidRPr="0062587F">
        <w:rPr>
          <w:lang w:val="en-US" w:eastAsia="vi-VN"/>
        </w:rPr>
        <w:t>các</w:t>
      </w:r>
      <w:proofErr w:type="spellEnd"/>
      <w:r w:rsidRPr="0062587F">
        <w:rPr>
          <w:lang w:val="en-US" w:eastAsia="vi-VN"/>
        </w:rPr>
        <w:t xml:space="preserve"> </w:t>
      </w:r>
      <w:proofErr w:type="spellStart"/>
      <w:r w:rsidRPr="0062587F">
        <w:rPr>
          <w:lang w:val="en-US" w:eastAsia="vi-VN"/>
        </w:rPr>
        <w:t>biểu</w:t>
      </w:r>
      <w:proofErr w:type="spellEnd"/>
      <w:r w:rsidRPr="0062587F">
        <w:rPr>
          <w:lang w:val="en-US" w:eastAsia="vi-VN"/>
        </w:rPr>
        <w:t xml:space="preserve"> </w:t>
      </w:r>
      <w:proofErr w:type="spellStart"/>
      <w:r w:rsidRPr="0062587F">
        <w:rPr>
          <w:lang w:val="en-US" w:eastAsia="vi-VN"/>
        </w:rPr>
        <w:t>đồ</w:t>
      </w:r>
      <w:proofErr w:type="spellEnd"/>
      <w:r w:rsidRPr="0062587F">
        <w:rPr>
          <w:lang w:val="en-US" w:eastAsia="vi-VN"/>
        </w:rPr>
        <w:t xml:space="preserve"> </w:t>
      </w:r>
      <w:proofErr w:type="spellStart"/>
      <w:r w:rsidRPr="0062587F">
        <w:rPr>
          <w:lang w:val="en-US" w:eastAsia="vi-VN"/>
        </w:rPr>
        <w:t>trực</w:t>
      </w:r>
      <w:proofErr w:type="spellEnd"/>
      <w:r w:rsidRPr="0062587F">
        <w:rPr>
          <w:lang w:val="en-US" w:eastAsia="vi-VN"/>
        </w:rPr>
        <w:t xml:space="preserve"> </w:t>
      </w:r>
      <w:proofErr w:type="spellStart"/>
      <w:r w:rsidRPr="0062587F">
        <w:rPr>
          <w:lang w:val="en-US" w:eastAsia="vi-VN"/>
        </w:rPr>
        <w:t>quan</w:t>
      </w:r>
      <w:proofErr w:type="spellEnd"/>
      <w:r w:rsidRPr="0062587F">
        <w:rPr>
          <w:lang w:val="en-US" w:eastAsia="vi-VN"/>
        </w:rPr>
        <w:t xml:space="preserve"> </w:t>
      </w:r>
      <w:proofErr w:type="spellStart"/>
      <w:r w:rsidRPr="0062587F">
        <w:rPr>
          <w:lang w:val="en-US" w:eastAsia="vi-VN"/>
        </w:rPr>
        <w:t>từ</w:t>
      </w:r>
      <w:proofErr w:type="spellEnd"/>
      <w:r w:rsidRPr="0062587F">
        <w:rPr>
          <w:lang w:val="en-US" w:eastAsia="vi-VN"/>
        </w:rPr>
        <w:t xml:space="preserve"> </w:t>
      </w:r>
      <w:proofErr w:type="spellStart"/>
      <w:r w:rsidRPr="0062587F">
        <w:rPr>
          <w:lang w:val="en-US" w:eastAsia="vi-VN"/>
        </w:rPr>
        <w:t>dữ</w:t>
      </w:r>
      <w:proofErr w:type="spellEnd"/>
      <w:r w:rsidRPr="0062587F">
        <w:rPr>
          <w:lang w:val="en-US" w:eastAsia="vi-VN"/>
        </w:rPr>
        <w:t xml:space="preserve"> </w:t>
      </w:r>
      <w:proofErr w:type="spellStart"/>
      <w:r w:rsidRPr="0062587F">
        <w:rPr>
          <w:lang w:val="en-US" w:eastAsia="vi-VN"/>
        </w:rPr>
        <w:t>liệu</w:t>
      </w:r>
      <w:proofErr w:type="spellEnd"/>
      <w:r w:rsidRPr="0062587F">
        <w:rPr>
          <w:lang w:val="en-US" w:eastAsia="vi-VN"/>
        </w:rPr>
        <w:t xml:space="preserve"> </w:t>
      </w:r>
      <w:proofErr w:type="spellStart"/>
      <w:r w:rsidRPr="0062587F">
        <w:rPr>
          <w:lang w:val="en-US" w:eastAsia="vi-VN"/>
        </w:rPr>
        <w:t>trong</w:t>
      </w:r>
      <w:proofErr w:type="spellEnd"/>
      <w:r w:rsidRPr="0062587F">
        <w:rPr>
          <w:lang w:val="en-US" w:eastAsia="vi-VN"/>
        </w:rPr>
        <w:t xml:space="preserve"> </w:t>
      </w:r>
      <w:proofErr w:type="spellStart"/>
      <w:r w:rsidRPr="0062587F">
        <w:rPr>
          <w:lang w:val="en-US" w:eastAsia="vi-VN"/>
        </w:rPr>
        <w:t>cơ</w:t>
      </w:r>
      <w:proofErr w:type="spellEnd"/>
      <w:r w:rsidRPr="0062587F">
        <w:rPr>
          <w:lang w:val="en-US" w:eastAsia="vi-VN"/>
        </w:rPr>
        <w:t xml:space="preserve"> </w:t>
      </w:r>
      <w:proofErr w:type="spellStart"/>
      <w:r w:rsidRPr="0062587F">
        <w:rPr>
          <w:lang w:val="en-US" w:eastAsia="vi-VN"/>
        </w:rPr>
        <w:t>sở</w:t>
      </w:r>
      <w:proofErr w:type="spellEnd"/>
      <w:r w:rsidRPr="0062587F">
        <w:rPr>
          <w:lang w:val="en-US" w:eastAsia="vi-VN"/>
        </w:rPr>
        <w:t xml:space="preserve"> </w:t>
      </w:r>
      <w:proofErr w:type="spellStart"/>
      <w:r w:rsidRPr="0062587F">
        <w:rPr>
          <w:lang w:val="en-US" w:eastAsia="vi-VN"/>
        </w:rPr>
        <w:t>dữ</w:t>
      </w:r>
      <w:proofErr w:type="spellEnd"/>
      <w:r w:rsidRPr="0062587F">
        <w:rPr>
          <w:lang w:val="en-US" w:eastAsia="vi-VN"/>
        </w:rPr>
        <w:t xml:space="preserve"> </w:t>
      </w:r>
      <w:proofErr w:type="spellStart"/>
      <w:r w:rsidRPr="0062587F">
        <w:rPr>
          <w:lang w:val="en-US" w:eastAsia="vi-VN"/>
        </w:rPr>
        <w:t>liệu</w:t>
      </w:r>
      <w:proofErr w:type="spellEnd"/>
      <w:r w:rsidRPr="0062587F">
        <w:rPr>
          <w:lang w:val="en-US" w:eastAsia="vi-VN"/>
        </w:rPr>
        <w:t xml:space="preserve"> </w:t>
      </w:r>
      <w:proofErr w:type="spellStart"/>
      <w:r w:rsidRPr="0062587F">
        <w:rPr>
          <w:lang w:val="en-US" w:eastAsia="vi-VN"/>
        </w:rPr>
        <w:t>của</w:t>
      </w:r>
      <w:proofErr w:type="spellEnd"/>
      <w:r w:rsidRPr="0062587F">
        <w:rPr>
          <w:lang w:val="en-US" w:eastAsia="vi-VN"/>
        </w:rPr>
        <w:t xml:space="preserve"> </w:t>
      </w:r>
      <w:proofErr w:type="spellStart"/>
      <w:r w:rsidRPr="0062587F">
        <w:rPr>
          <w:lang w:val="en-US" w:eastAsia="vi-VN"/>
        </w:rPr>
        <w:t>dự</w:t>
      </w:r>
      <w:proofErr w:type="spellEnd"/>
      <w:r w:rsidRPr="0062587F">
        <w:rPr>
          <w:lang w:val="en-US" w:eastAsia="vi-VN"/>
        </w:rPr>
        <w:t xml:space="preserve"> </w:t>
      </w:r>
      <w:proofErr w:type="spellStart"/>
      <w:r w:rsidRPr="0062587F">
        <w:rPr>
          <w:lang w:val="en-US" w:eastAsia="vi-VN"/>
        </w:rPr>
        <w:t>án</w:t>
      </w:r>
      <w:proofErr w:type="spellEnd"/>
      <w:r w:rsidRPr="0062587F">
        <w:rPr>
          <w:lang w:val="en-US" w:eastAsia="vi-VN"/>
        </w:rPr>
        <w:t>.</w:t>
      </w:r>
      <w:r>
        <w:rPr>
          <w:lang w:val="en-US" w:eastAsia="vi-VN"/>
        </w:rPr>
        <w:t xml:space="preserve"> </w:t>
      </w:r>
      <w:proofErr w:type="spellStart"/>
      <w:r w:rsidRPr="0062587F">
        <w:rPr>
          <w:lang w:val="en-US" w:eastAsia="vi-VN"/>
        </w:rPr>
        <w:t>Đây</w:t>
      </w:r>
      <w:proofErr w:type="spellEnd"/>
      <w:r w:rsidRPr="0062587F">
        <w:rPr>
          <w:lang w:val="en-US" w:eastAsia="vi-VN"/>
        </w:rPr>
        <w:t xml:space="preserve"> </w:t>
      </w:r>
      <w:proofErr w:type="spellStart"/>
      <w:r w:rsidRPr="0062587F">
        <w:rPr>
          <w:lang w:val="en-US" w:eastAsia="vi-VN"/>
        </w:rPr>
        <w:t>là</w:t>
      </w:r>
      <w:proofErr w:type="spellEnd"/>
      <w:r w:rsidRPr="0062587F">
        <w:rPr>
          <w:lang w:val="en-US" w:eastAsia="vi-VN"/>
        </w:rPr>
        <w:t xml:space="preserve"> </w:t>
      </w:r>
      <w:proofErr w:type="spellStart"/>
      <w:r w:rsidRPr="0062587F">
        <w:rPr>
          <w:lang w:val="en-US" w:eastAsia="vi-VN"/>
        </w:rPr>
        <w:t>một</w:t>
      </w:r>
      <w:proofErr w:type="spellEnd"/>
      <w:r w:rsidRPr="0062587F">
        <w:rPr>
          <w:lang w:val="en-US" w:eastAsia="vi-VN"/>
        </w:rPr>
        <w:t xml:space="preserve"> </w:t>
      </w:r>
      <w:proofErr w:type="spellStart"/>
      <w:r w:rsidRPr="0062587F">
        <w:rPr>
          <w:lang w:val="en-US" w:eastAsia="vi-VN"/>
        </w:rPr>
        <w:t>ứng</w:t>
      </w:r>
      <w:proofErr w:type="spellEnd"/>
      <w:r w:rsidRPr="0062587F">
        <w:rPr>
          <w:lang w:val="en-US" w:eastAsia="vi-VN"/>
        </w:rPr>
        <w:t xml:space="preserve"> </w:t>
      </w:r>
      <w:proofErr w:type="spellStart"/>
      <w:r w:rsidRPr="0062587F">
        <w:rPr>
          <w:lang w:val="en-US" w:eastAsia="vi-VN"/>
        </w:rPr>
        <w:t>dụng</w:t>
      </w:r>
      <w:proofErr w:type="spellEnd"/>
      <w:r w:rsidRPr="0062587F">
        <w:rPr>
          <w:lang w:val="en-US" w:eastAsia="vi-VN"/>
        </w:rPr>
        <w:t xml:space="preserve"> </w:t>
      </w:r>
      <w:proofErr w:type="spellStart"/>
      <w:r w:rsidRPr="0062587F">
        <w:rPr>
          <w:lang w:val="en-US" w:eastAsia="vi-VN"/>
        </w:rPr>
        <w:t>phân</w:t>
      </w:r>
      <w:proofErr w:type="spellEnd"/>
      <w:r w:rsidRPr="0062587F">
        <w:rPr>
          <w:lang w:val="en-US" w:eastAsia="vi-VN"/>
        </w:rPr>
        <w:t xml:space="preserve"> </w:t>
      </w:r>
      <w:proofErr w:type="spellStart"/>
      <w:r w:rsidRPr="0062587F">
        <w:rPr>
          <w:lang w:val="en-US" w:eastAsia="vi-VN"/>
        </w:rPr>
        <w:t>nhánh</w:t>
      </w:r>
      <w:proofErr w:type="spellEnd"/>
      <w:r w:rsidRPr="0062587F">
        <w:rPr>
          <w:lang w:val="en-US" w:eastAsia="vi-VN"/>
        </w:rPr>
        <w:t xml:space="preserve"> </w:t>
      </w:r>
      <w:proofErr w:type="spellStart"/>
      <w:r w:rsidRPr="0062587F">
        <w:rPr>
          <w:lang w:val="en-US" w:eastAsia="vi-VN"/>
        </w:rPr>
        <w:t>từ</w:t>
      </w:r>
      <w:proofErr w:type="spellEnd"/>
      <w:r w:rsidRPr="0062587F">
        <w:rPr>
          <w:lang w:val="en-US" w:eastAsia="vi-VN"/>
        </w:rPr>
        <w:t xml:space="preserve"> </w:t>
      </w:r>
      <w:proofErr w:type="spellStart"/>
      <w:r w:rsidRPr="0062587F">
        <w:rPr>
          <w:lang w:val="en-US" w:eastAsia="vi-VN"/>
        </w:rPr>
        <w:t>django</w:t>
      </w:r>
      <w:proofErr w:type="spellEnd"/>
      <w:r w:rsidRPr="0062587F">
        <w:rPr>
          <w:lang w:val="en-US" w:eastAsia="vi-VN"/>
        </w:rPr>
        <w:t xml:space="preserve">-admin-tools-stats, </w:t>
      </w:r>
      <w:proofErr w:type="spellStart"/>
      <w:r w:rsidRPr="0062587F">
        <w:rPr>
          <w:lang w:val="en-US" w:eastAsia="vi-VN"/>
        </w:rPr>
        <w:t>được</w:t>
      </w:r>
      <w:proofErr w:type="spellEnd"/>
      <w:r w:rsidRPr="0062587F">
        <w:rPr>
          <w:lang w:val="en-US" w:eastAsia="vi-VN"/>
        </w:rPr>
        <w:t xml:space="preserve"> </w:t>
      </w:r>
      <w:proofErr w:type="spellStart"/>
      <w:r w:rsidRPr="0062587F">
        <w:rPr>
          <w:lang w:val="en-US" w:eastAsia="vi-VN"/>
        </w:rPr>
        <w:t>cải</w:t>
      </w:r>
      <w:proofErr w:type="spellEnd"/>
      <w:r w:rsidRPr="0062587F">
        <w:rPr>
          <w:lang w:val="en-US" w:eastAsia="vi-VN"/>
        </w:rPr>
        <w:t xml:space="preserve"> </w:t>
      </w:r>
      <w:proofErr w:type="spellStart"/>
      <w:r w:rsidRPr="0062587F">
        <w:rPr>
          <w:lang w:val="en-US" w:eastAsia="vi-VN"/>
        </w:rPr>
        <w:t>tiến</w:t>
      </w:r>
      <w:proofErr w:type="spellEnd"/>
      <w:r w:rsidRPr="0062587F">
        <w:rPr>
          <w:lang w:val="en-US" w:eastAsia="vi-VN"/>
        </w:rPr>
        <w:t xml:space="preserve"> </w:t>
      </w:r>
      <w:proofErr w:type="spellStart"/>
      <w:r w:rsidRPr="0062587F">
        <w:rPr>
          <w:lang w:val="en-US" w:eastAsia="vi-VN"/>
        </w:rPr>
        <w:t>để</w:t>
      </w:r>
      <w:proofErr w:type="spellEnd"/>
      <w:r w:rsidRPr="0062587F">
        <w:rPr>
          <w:lang w:val="en-US" w:eastAsia="vi-VN"/>
        </w:rPr>
        <w:t xml:space="preserve"> </w:t>
      </w:r>
      <w:proofErr w:type="spellStart"/>
      <w:r w:rsidRPr="0062587F">
        <w:rPr>
          <w:lang w:val="en-US" w:eastAsia="vi-VN"/>
        </w:rPr>
        <w:t>hiển</w:t>
      </w:r>
      <w:proofErr w:type="spellEnd"/>
      <w:r w:rsidRPr="0062587F">
        <w:rPr>
          <w:lang w:val="en-US" w:eastAsia="vi-VN"/>
        </w:rPr>
        <w:t xml:space="preserve"> </w:t>
      </w:r>
      <w:proofErr w:type="spellStart"/>
      <w:r w:rsidRPr="0062587F">
        <w:rPr>
          <w:lang w:val="en-US" w:eastAsia="vi-VN"/>
        </w:rPr>
        <w:t>thị</w:t>
      </w:r>
      <w:proofErr w:type="spellEnd"/>
      <w:r w:rsidRPr="0062587F">
        <w:rPr>
          <w:lang w:val="en-US" w:eastAsia="vi-VN"/>
        </w:rPr>
        <w:t xml:space="preserve"> </w:t>
      </w:r>
      <w:proofErr w:type="spellStart"/>
      <w:r w:rsidRPr="0062587F">
        <w:rPr>
          <w:lang w:val="en-US" w:eastAsia="vi-VN"/>
        </w:rPr>
        <w:t>tất</w:t>
      </w:r>
      <w:proofErr w:type="spellEnd"/>
      <w:r w:rsidRPr="0062587F">
        <w:rPr>
          <w:lang w:val="en-US" w:eastAsia="vi-VN"/>
        </w:rPr>
        <w:t xml:space="preserve"> </w:t>
      </w:r>
      <w:proofErr w:type="spellStart"/>
      <w:r w:rsidRPr="0062587F">
        <w:rPr>
          <w:lang w:val="en-US" w:eastAsia="vi-VN"/>
        </w:rPr>
        <w:t>cả</w:t>
      </w:r>
      <w:proofErr w:type="spellEnd"/>
      <w:r w:rsidRPr="0062587F">
        <w:rPr>
          <w:lang w:val="en-US" w:eastAsia="vi-VN"/>
        </w:rPr>
        <w:t xml:space="preserve"> </w:t>
      </w:r>
      <w:proofErr w:type="spellStart"/>
      <w:r w:rsidRPr="0062587F">
        <w:rPr>
          <w:lang w:val="en-US" w:eastAsia="vi-VN"/>
        </w:rPr>
        <w:t>các</w:t>
      </w:r>
      <w:proofErr w:type="spellEnd"/>
      <w:r w:rsidRPr="0062587F">
        <w:rPr>
          <w:lang w:val="en-US" w:eastAsia="vi-VN"/>
        </w:rPr>
        <w:t xml:space="preserve"> </w:t>
      </w:r>
      <w:proofErr w:type="spellStart"/>
      <w:r w:rsidRPr="0062587F">
        <w:rPr>
          <w:lang w:val="en-US" w:eastAsia="vi-VN"/>
        </w:rPr>
        <w:t>biểu</w:t>
      </w:r>
      <w:proofErr w:type="spellEnd"/>
      <w:r w:rsidRPr="0062587F">
        <w:rPr>
          <w:lang w:val="en-US" w:eastAsia="vi-VN"/>
        </w:rPr>
        <w:t xml:space="preserve"> </w:t>
      </w:r>
      <w:proofErr w:type="spellStart"/>
      <w:r w:rsidRPr="0062587F">
        <w:rPr>
          <w:lang w:val="en-US" w:eastAsia="vi-VN"/>
        </w:rPr>
        <w:t>đồ</w:t>
      </w:r>
      <w:proofErr w:type="spellEnd"/>
      <w:r w:rsidRPr="0062587F">
        <w:rPr>
          <w:lang w:val="en-US" w:eastAsia="vi-VN"/>
        </w:rPr>
        <w:t xml:space="preserve"> </w:t>
      </w:r>
      <w:proofErr w:type="spellStart"/>
      <w:r w:rsidRPr="0062587F">
        <w:rPr>
          <w:lang w:val="en-US" w:eastAsia="vi-VN"/>
        </w:rPr>
        <w:t>thông</w:t>
      </w:r>
      <w:proofErr w:type="spellEnd"/>
      <w:r w:rsidRPr="0062587F">
        <w:rPr>
          <w:lang w:val="en-US" w:eastAsia="vi-VN"/>
        </w:rPr>
        <w:t xml:space="preserve"> qua Ajax</w:t>
      </w:r>
      <w:sdt>
        <w:sdtPr>
          <w:rPr>
            <w:lang w:val="en-US" w:eastAsia="vi-VN"/>
          </w:rPr>
          <w:id w:val="1354145026"/>
          <w:citation/>
        </w:sdtPr>
        <w:sdtContent>
          <w:r w:rsidR="001F72BE">
            <w:rPr>
              <w:lang w:val="en-US" w:eastAsia="vi-VN"/>
            </w:rPr>
            <w:fldChar w:fldCharType="begin"/>
          </w:r>
          <w:r w:rsidR="001F72BE">
            <w:rPr>
              <w:lang w:val="en-US" w:eastAsia="vi-VN"/>
            </w:rPr>
            <w:instrText xml:space="preserve"> CITATION Are24 \l 1033 </w:instrText>
          </w:r>
          <w:r w:rsidR="001F72BE">
            <w:rPr>
              <w:lang w:val="en-US" w:eastAsia="vi-VN"/>
            </w:rPr>
            <w:fldChar w:fldCharType="separate"/>
          </w:r>
          <w:r w:rsidR="001F72BE">
            <w:rPr>
              <w:noProof/>
              <w:lang w:val="en-US" w:eastAsia="vi-VN"/>
            </w:rPr>
            <w:t xml:space="preserve"> </w:t>
          </w:r>
          <w:r w:rsidR="001F72BE" w:rsidRPr="00F216A2">
            <w:rPr>
              <w:noProof/>
              <w:lang w:val="en-US" w:eastAsia="vi-VN"/>
            </w:rPr>
            <w:t>[4]</w:t>
          </w:r>
          <w:r w:rsidR="001F72BE">
            <w:rPr>
              <w:lang w:val="en-US" w:eastAsia="vi-VN"/>
            </w:rPr>
            <w:fldChar w:fldCharType="end"/>
          </w:r>
        </w:sdtContent>
      </w:sdt>
    </w:p>
    <w:p w14:paraId="476326C5" w14:textId="1F7BBCFA" w:rsidR="0062587F" w:rsidRPr="0062587F" w:rsidRDefault="008C3656" w:rsidP="0062587F">
      <w:pPr>
        <w:pStyle w:val="BodyText"/>
        <w:rPr>
          <w:lang w:val="en-US" w:eastAsia="vi-VN"/>
        </w:rPr>
      </w:pPr>
      <w:r>
        <w:rPr>
          <w:lang w:val="en-US" w:eastAsia="vi-VN"/>
        </w:rPr>
        <w:t xml:space="preserve">Quản </w:t>
      </w:r>
      <w:proofErr w:type="spellStart"/>
      <w:r>
        <w:rPr>
          <w:lang w:val="en-US" w:eastAsia="vi-VN"/>
        </w:rPr>
        <w:t>trị</w:t>
      </w:r>
      <w:proofErr w:type="spellEnd"/>
      <w:r>
        <w:rPr>
          <w:lang w:val="en-US" w:eastAsia="vi-VN"/>
        </w:rPr>
        <w:t xml:space="preserve"> </w:t>
      </w:r>
      <w:proofErr w:type="spellStart"/>
      <w:r>
        <w:rPr>
          <w:lang w:val="en-US" w:eastAsia="vi-VN"/>
        </w:rPr>
        <w:t>viên</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thể</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c</w:t>
      </w:r>
      <w:r w:rsidR="0062587F" w:rsidRPr="0062587F">
        <w:rPr>
          <w:lang w:val="en-US" w:eastAsia="vi-VN"/>
        </w:rPr>
        <w:t>ác</w:t>
      </w:r>
      <w:proofErr w:type="spellEnd"/>
      <w:r w:rsidR="0062587F" w:rsidRPr="0062587F">
        <w:rPr>
          <w:lang w:val="en-US" w:eastAsia="vi-VN"/>
        </w:rPr>
        <w:t xml:space="preserve"> </w:t>
      </w:r>
      <w:proofErr w:type="spellStart"/>
      <w:r w:rsidR="0062587F" w:rsidRPr="0062587F">
        <w:rPr>
          <w:lang w:val="en-US" w:eastAsia="vi-VN"/>
        </w:rPr>
        <w:t>biểu</w:t>
      </w:r>
      <w:proofErr w:type="spellEnd"/>
      <w:r w:rsidR="0062587F" w:rsidRPr="0062587F">
        <w:rPr>
          <w:lang w:val="en-US" w:eastAsia="vi-VN"/>
        </w:rPr>
        <w:t xml:space="preserve"> </w:t>
      </w:r>
      <w:proofErr w:type="spellStart"/>
      <w:r w:rsidR="0062587F" w:rsidRPr="0062587F">
        <w:rPr>
          <w:lang w:val="en-US" w:eastAsia="vi-VN"/>
        </w:rPr>
        <w:t>đồ</w:t>
      </w:r>
      <w:proofErr w:type="spellEnd"/>
      <w:r w:rsidR="0062587F" w:rsidRPr="0062587F">
        <w:rPr>
          <w:lang w:val="en-US" w:eastAsia="vi-VN"/>
        </w:rPr>
        <w:t xml:space="preserve"> </w:t>
      </w:r>
      <w:proofErr w:type="spellStart"/>
      <w:r w:rsidR="0062587F" w:rsidRPr="0062587F">
        <w:rPr>
          <w:lang w:val="en-US" w:eastAsia="vi-VN"/>
        </w:rPr>
        <w:t>được</w:t>
      </w:r>
      <w:proofErr w:type="spellEnd"/>
      <w:r w:rsidR="0062587F" w:rsidRPr="0062587F">
        <w:rPr>
          <w:lang w:val="en-US" w:eastAsia="vi-VN"/>
        </w:rPr>
        <w:t xml:space="preserve"> </w:t>
      </w:r>
      <w:proofErr w:type="spellStart"/>
      <w:r w:rsidR="0062587F" w:rsidRPr="0062587F">
        <w:rPr>
          <w:lang w:val="en-US" w:eastAsia="vi-VN"/>
        </w:rPr>
        <w:t>dựa</w:t>
      </w:r>
      <w:proofErr w:type="spellEnd"/>
      <w:r w:rsidR="0062587F" w:rsidRPr="0062587F">
        <w:rPr>
          <w:lang w:val="en-US" w:eastAsia="vi-VN"/>
        </w:rPr>
        <w:t xml:space="preserve"> </w:t>
      </w:r>
      <w:proofErr w:type="spellStart"/>
      <w:r w:rsidR="0062587F" w:rsidRPr="0062587F">
        <w:rPr>
          <w:lang w:val="en-US" w:eastAsia="vi-VN"/>
        </w:rPr>
        <w:t>trên</w:t>
      </w:r>
      <w:proofErr w:type="spellEnd"/>
      <w:r w:rsidR="0062587F" w:rsidRPr="0062587F">
        <w:rPr>
          <w:lang w:val="en-US" w:eastAsia="vi-VN"/>
        </w:rPr>
        <w:t xml:space="preserve"> </w:t>
      </w:r>
      <w:proofErr w:type="spellStart"/>
      <w:r w:rsidR="0062587F" w:rsidRPr="0062587F">
        <w:rPr>
          <w:lang w:val="en-US" w:eastAsia="vi-VN"/>
        </w:rPr>
        <w:t>các</w:t>
      </w:r>
      <w:proofErr w:type="spellEnd"/>
      <w:r w:rsidR="0062587F" w:rsidRPr="0062587F">
        <w:rPr>
          <w:lang w:val="en-US" w:eastAsia="vi-VN"/>
        </w:rPr>
        <w:t xml:space="preserve"> model </w:t>
      </w:r>
      <w:proofErr w:type="spellStart"/>
      <w:r w:rsidR="0062587F" w:rsidRPr="0062587F">
        <w:rPr>
          <w:lang w:val="en-US" w:eastAsia="vi-VN"/>
        </w:rPr>
        <w:t>và</w:t>
      </w:r>
      <w:proofErr w:type="spellEnd"/>
      <w:r w:rsidR="0062587F" w:rsidRPr="0062587F">
        <w:rPr>
          <w:lang w:val="en-US" w:eastAsia="vi-VN"/>
        </w:rPr>
        <w:t xml:space="preserve"> </w:t>
      </w:r>
      <w:proofErr w:type="spellStart"/>
      <w:r w:rsidR="0062587F" w:rsidRPr="0062587F">
        <w:rPr>
          <w:lang w:val="en-US" w:eastAsia="vi-VN"/>
        </w:rPr>
        <w:t>tên</w:t>
      </w:r>
      <w:proofErr w:type="spellEnd"/>
      <w:r w:rsidR="0062587F" w:rsidRPr="0062587F">
        <w:rPr>
          <w:lang w:val="en-US" w:eastAsia="vi-VN"/>
        </w:rPr>
        <w:t xml:space="preserve"> </w:t>
      </w:r>
      <w:proofErr w:type="spellStart"/>
      <w:r w:rsidR="0062587F" w:rsidRPr="0062587F">
        <w:rPr>
          <w:lang w:val="en-US" w:eastAsia="vi-VN"/>
        </w:rPr>
        <w:t>trường</w:t>
      </w:r>
      <w:proofErr w:type="spellEnd"/>
      <w:r w:rsidR="0062587F" w:rsidRPr="0062587F">
        <w:rPr>
          <w:lang w:val="en-US" w:eastAsia="vi-VN"/>
        </w:rPr>
        <w:t xml:space="preserve"> </w:t>
      </w:r>
      <w:proofErr w:type="spellStart"/>
      <w:r w:rsidR="0062587F" w:rsidRPr="0062587F">
        <w:rPr>
          <w:lang w:val="en-US" w:eastAsia="vi-VN"/>
        </w:rPr>
        <w:t>dữ</w:t>
      </w:r>
      <w:proofErr w:type="spellEnd"/>
      <w:r w:rsidR="0062587F" w:rsidRPr="0062587F">
        <w:rPr>
          <w:lang w:val="en-US" w:eastAsia="vi-VN"/>
        </w:rPr>
        <w:t xml:space="preserve"> </w:t>
      </w:r>
      <w:proofErr w:type="spellStart"/>
      <w:r w:rsidR="0062587F" w:rsidRPr="0062587F">
        <w:rPr>
          <w:lang w:val="en-US" w:eastAsia="vi-VN"/>
        </w:rPr>
        <w:t>liệu</w:t>
      </w:r>
      <w:proofErr w:type="spellEnd"/>
      <w:r w:rsidR="0062587F" w:rsidRPr="0062587F">
        <w:rPr>
          <w:lang w:val="en-US" w:eastAsia="vi-VN"/>
        </w:rPr>
        <w:t xml:space="preserve"> </w:t>
      </w:r>
      <w:proofErr w:type="spellStart"/>
      <w:r w:rsidR="0062587F" w:rsidRPr="0062587F">
        <w:rPr>
          <w:lang w:val="en-US" w:eastAsia="vi-VN"/>
        </w:rPr>
        <w:t>được</w:t>
      </w:r>
      <w:proofErr w:type="spellEnd"/>
      <w:r w:rsidR="0062587F" w:rsidRPr="0062587F">
        <w:rPr>
          <w:lang w:val="en-US" w:eastAsia="vi-VN"/>
        </w:rPr>
        <w:t xml:space="preserve"> </w:t>
      </w:r>
      <w:proofErr w:type="spellStart"/>
      <w:r w:rsidR="0062587F" w:rsidRPr="0062587F">
        <w:rPr>
          <w:lang w:val="en-US" w:eastAsia="vi-VN"/>
        </w:rPr>
        <w:t>định</w:t>
      </w:r>
      <w:proofErr w:type="spellEnd"/>
      <w:r w:rsidR="0062587F" w:rsidRPr="0062587F">
        <w:rPr>
          <w:lang w:val="en-US" w:eastAsia="vi-VN"/>
        </w:rPr>
        <w:t xml:space="preserve"> </w:t>
      </w:r>
      <w:proofErr w:type="spellStart"/>
      <w:r w:rsidR="0062587F" w:rsidRPr="0062587F">
        <w:rPr>
          <w:lang w:val="en-US" w:eastAsia="vi-VN"/>
        </w:rPr>
        <w:t>nghĩa</w:t>
      </w:r>
      <w:proofErr w:type="spellEnd"/>
      <w:r w:rsidR="0062587F" w:rsidRPr="0062587F">
        <w:rPr>
          <w:lang w:val="en-US" w:eastAsia="vi-VN"/>
        </w:rPr>
        <w:t xml:space="preserve"> </w:t>
      </w:r>
      <w:proofErr w:type="spellStart"/>
      <w:r w:rsidR="0062587F" w:rsidRPr="0062587F">
        <w:rPr>
          <w:lang w:val="en-US" w:eastAsia="vi-VN"/>
        </w:rPr>
        <w:t>trong</w:t>
      </w:r>
      <w:proofErr w:type="spellEnd"/>
      <w:r w:rsidR="0062587F" w:rsidRPr="0062587F">
        <w:rPr>
          <w:lang w:val="en-US" w:eastAsia="vi-VN"/>
        </w:rPr>
        <w:t xml:space="preserve"> </w:t>
      </w:r>
      <w:proofErr w:type="spellStart"/>
      <w:r w:rsidR="0062587F" w:rsidRPr="0062587F">
        <w:rPr>
          <w:lang w:val="en-US" w:eastAsia="vi-VN"/>
        </w:rPr>
        <w:t>cơ</w:t>
      </w:r>
      <w:proofErr w:type="spellEnd"/>
      <w:r w:rsidR="0062587F" w:rsidRPr="0062587F">
        <w:rPr>
          <w:lang w:val="en-US" w:eastAsia="vi-VN"/>
        </w:rPr>
        <w:t xml:space="preserve"> </w:t>
      </w:r>
      <w:proofErr w:type="spellStart"/>
      <w:r w:rsidR="0062587F" w:rsidRPr="0062587F">
        <w:rPr>
          <w:lang w:val="en-US" w:eastAsia="vi-VN"/>
        </w:rPr>
        <w:t>sở</w:t>
      </w:r>
      <w:proofErr w:type="spellEnd"/>
      <w:r w:rsidR="0062587F" w:rsidRPr="0062587F">
        <w:rPr>
          <w:lang w:val="en-US" w:eastAsia="vi-VN"/>
        </w:rPr>
        <w:t xml:space="preserve"> </w:t>
      </w:r>
      <w:proofErr w:type="spellStart"/>
      <w:r w:rsidR="0062587F" w:rsidRPr="0062587F">
        <w:rPr>
          <w:lang w:val="en-US" w:eastAsia="vi-VN"/>
        </w:rPr>
        <w:t>dữ</w:t>
      </w:r>
      <w:proofErr w:type="spellEnd"/>
      <w:r w:rsidR="0062587F" w:rsidRPr="0062587F">
        <w:rPr>
          <w:lang w:val="en-US" w:eastAsia="vi-VN"/>
        </w:rPr>
        <w:t xml:space="preserve"> </w:t>
      </w:r>
      <w:proofErr w:type="spellStart"/>
      <w:r w:rsidR="0062587F" w:rsidRPr="0062587F">
        <w:rPr>
          <w:lang w:val="en-US" w:eastAsia="vi-VN"/>
        </w:rPr>
        <w:t>liệu</w:t>
      </w:r>
      <w:proofErr w:type="spellEnd"/>
      <w:r w:rsidR="0062587F" w:rsidRPr="0062587F">
        <w:rPr>
          <w:lang w:val="en-US" w:eastAsia="vi-VN"/>
        </w:rPr>
        <w:t xml:space="preserve"> </w:t>
      </w:r>
      <w:proofErr w:type="spellStart"/>
      <w:r w:rsidR="0062587F" w:rsidRPr="0062587F">
        <w:rPr>
          <w:lang w:val="en-US" w:eastAsia="vi-VN"/>
        </w:rPr>
        <w:t>của</w:t>
      </w:r>
      <w:proofErr w:type="spellEnd"/>
      <w:r w:rsidR="0062587F" w:rsidRPr="0062587F">
        <w:rPr>
          <w:lang w:val="en-US" w:eastAsia="vi-VN"/>
        </w:rPr>
        <w:t xml:space="preserve"> </w:t>
      </w:r>
      <w:proofErr w:type="spellStart"/>
      <w:r w:rsidR="0062587F" w:rsidRPr="0062587F">
        <w:rPr>
          <w:lang w:val="en-US" w:eastAsia="vi-VN"/>
        </w:rPr>
        <w:t>dự</w:t>
      </w:r>
      <w:proofErr w:type="spellEnd"/>
      <w:r w:rsidR="0062587F" w:rsidRPr="0062587F">
        <w:rPr>
          <w:lang w:val="en-US" w:eastAsia="vi-VN"/>
        </w:rPr>
        <w:t xml:space="preserve"> </w:t>
      </w:r>
      <w:proofErr w:type="spellStart"/>
      <w:r w:rsidR="0062587F" w:rsidRPr="0062587F">
        <w:rPr>
          <w:lang w:val="en-US" w:eastAsia="vi-VN"/>
        </w:rPr>
        <w:t>án</w:t>
      </w:r>
      <w:proofErr w:type="spellEnd"/>
      <w:r>
        <w:rPr>
          <w:lang w:val="en-US" w:eastAsia="vi-VN"/>
        </w:rPr>
        <w:t xml:space="preserve"> </w:t>
      </w:r>
      <w:sdt>
        <w:sdtPr>
          <w:rPr>
            <w:lang w:val="en-US" w:eastAsia="vi-VN"/>
          </w:rPr>
          <w:id w:val="-2075888017"/>
          <w:citation/>
        </w:sdtPr>
        <w:sdtContent>
          <w:r>
            <w:rPr>
              <w:lang w:val="en-US" w:eastAsia="vi-VN"/>
            </w:rPr>
            <w:fldChar w:fldCharType="begin"/>
          </w:r>
          <w:r>
            <w:rPr>
              <w:lang w:val="en-US" w:eastAsia="vi-VN"/>
            </w:rPr>
            <w:instrText xml:space="preserve"> CITATION Are241 \l 1033 </w:instrText>
          </w:r>
          <w:r>
            <w:rPr>
              <w:lang w:val="en-US" w:eastAsia="vi-VN"/>
            </w:rPr>
            <w:fldChar w:fldCharType="separate"/>
          </w:r>
          <w:r w:rsidR="00F216A2" w:rsidRPr="00F216A2">
            <w:rPr>
              <w:noProof/>
              <w:lang w:val="en-US" w:eastAsia="vi-VN"/>
            </w:rPr>
            <w:t>[5]</w:t>
          </w:r>
          <w:r>
            <w:rPr>
              <w:lang w:val="en-US" w:eastAsia="vi-VN"/>
            </w:rPr>
            <w:fldChar w:fldCharType="end"/>
          </w:r>
        </w:sdtContent>
      </w:sdt>
    </w:p>
    <w:p w14:paraId="51E91DD6" w14:textId="469F75B5" w:rsidR="0023135E" w:rsidRPr="00E81870" w:rsidRDefault="0023135E" w:rsidP="002B2865">
      <w:pPr>
        <w:pStyle w:val="Heading2"/>
      </w:pPr>
      <w:bookmarkStart w:id="100" w:name="_Toc169613539"/>
      <w:bookmarkStart w:id="101" w:name="_Toc173335259"/>
      <w:r w:rsidRPr="00E81870">
        <w:t>Kỹ thuật và phương pháp thực hiện</w:t>
      </w:r>
      <w:bookmarkEnd w:id="100"/>
      <w:bookmarkEnd w:id="101"/>
    </w:p>
    <w:p w14:paraId="64719275" w14:textId="77777777" w:rsidR="0023135E" w:rsidRPr="00E81870" w:rsidRDefault="0023135E" w:rsidP="007A76FC">
      <w:pPr>
        <w:pStyle w:val="Heading3"/>
      </w:pPr>
      <w:bookmarkStart w:id="102" w:name="_Toc169613540"/>
      <w:bookmarkStart w:id="103" w:name="_Toc173335260"/>
      <w:r w:rsidRPr="00E81870">
        <w:t>Mô hình MVT</w:t>
      </w:r>
      <w:bookmarkEnd w:id="102"/>
      <w:bookmarkEnd w:id="103"/>
    </w:p>
    <w:p w14:paraId="7C90B310" w14:textId="4DA88A90" w:rsidR="0023135E" w:rsidRPr="00E81870" w:rsidRDefault="0023135E" w:rsidP="006309C9">
      <w:pPr>
        <w:pStyle w:val="Heading4"/>
        <w:numPr>
          <w:ilvl w:val="0"/>
          <w:numId w:val="0"/>
        </w:numPr>
        <w:ind w:left="908"/>
      </w:pPr>
      <w:r w:rsidRPr="00E81870">
        <w:t>2.3.1.1</w:t>
      </w:r>
      <w:r w:rsidR="00DA283A" w:rsidRPr="00E81870">
        <w:t>.</w:t>
      </w:r>
      <w:r w:rsidRPr="00E81870">
        <w:t xml:space="preserve"> Khái niệm</w:t>
      </w:r>
    </w:p>
    <w:p w14:paraId="6A5ED9B8" w14:textId="34DF4224" w:rsidR="0023135E" w:rsidRPr="00E81870" w:rsidRDefault="0023135E" w:rsidP="0023135E">
      <w:pPr>
        <w:pStyle w:val="BodyText"/>
        <w:rPr>
          <w:lang w:val="vi-VN"/>
        </w:rPr>
      </w:pPr>
      <w:r w:rsidRPr="00E81870">
        <w:rPr>
          <w:lang w:val="vi-VN"/>
        </w:rPr>
        <w:t xml:space="preserve">MVT là viết tắt của “Model-View-Template” biến thể của mô hình MVC (Model-View-Controller). </w:t>
      </w:r>
      <w:r w:rsidR="00E83291" w:rsidRPr="00E81870">
        <w:rPr>
          <w:lang w:val="vi-VN"/>
        </w:rPr>
        <w:t xml:space="preserve">Đây là mô hình được sử dụng trong Django một framework phát triển web. </w:t>
      </w:r>
      <w:r w:rsidRPr="00E81870">
        <w:rPr>
          <w:lang w:val="vi-VN"/>
        </w:rPr>
        <w:t>Về bản chất MVT và MVC đều giống nhau, đều chia ứng dụng ra thành ba thành phần: phần xử lý logic, phần hiển thị và phần thao tác với cơ sở dữ liệu.</w:t>
      </w:r>
      <w:sdt>
        <w:sdtPr>
          <w:rPr>
            <w:lang w:val="vi-VN"/>
          </w:rPr>
          <w:id w:val="1394074692"/>
          <w:citation/>
        </w:sdtPr>
        <w:sdtContent>
          <w:r w:rsidR="00416FF7" w:rsidRPr="00E81870">
            <w:rPr>
              <w:lang w:val="vi-VN"/>
            </w:rPr>
            <w:fldChar w:fldCharType="begin"/>
          </w:r>
          <w:r w:rsidR="00416FF7" w:rsidRPr="00E81870">
            <w:rPr>
              <w:lang w:val="vi-VN"/>
            </w:rPr>
            <w:instrText xml:space="preserve"> CITATION Mik24 \l 1033 </w:instrText>
          </w:r>
          <w:r w:rsidR="00416FF7" w:rsidRPr="00E81870">
            <w:rPr>
              <w:lang w:val="vi-VN"/>
            </w:rPr>
            <w:fldChar w:fldCharType="separate"/>
          </w:r>
          <w:r w:rsidR="00F216A2">
            <w:rPr>
              <w:noProof/>
              <w:lang w:val="vi-VN"/>
            </w:rPr>
            <w:t xml:space="preserve"> </w:t>
          </w:r>
          <w:r w:rsidR="00F216A2" w:rsidRPr="00F216A2">
            <w:rPr>
              <w:noProof/>
              <w:lang w:val="vi-VN"/>
            </w:rPr>
            <w:t>[6]</w:t>
          </w:r>
          <w:r w:rsidR="00416FF7" w:rsidRPr="00E81870">
            <w:rPr>
              <w:lang w:val="vi-VN"/>
            </w:rPr>
            <w:fldChar w:fldCharType="end"/>
          </w:r>
        </w:sdtContent>
      </w:sdt>
    </w:p>
    <w:p w14:paraId="4D9B77F8" w14:textId="7BD95296" w:rsidR="00E83291" w:rsidRPr="00E81870" w:rsidRDefault="00E83291" w:rsidP="006309C9">
      <w:pPr>
        <w:pStyle w:val="Heading4"/>
        <w:numPr>
          <w:ilvl w:val="0"/>
          <w:numId w:val="0"/>
        </w:numPr>
        <w:ind w:left="908"/>
      </w:pPr>
      <w:r w:rsidRPr="00E81870">
        <w:t>2.3.1.2</w:t>
      </w:r>
      <w:r w:rsidR="00DA283A" w:rsidRPr="00E81870">
        <w:t>.</w:t>
      </w:r>
      <w:r w:rsidRPr="00E81870">
        <w:t xml:space="preserve"> Chi tiết thành phần mô hình MVT</w:t>
      </w:r>
    </w:p>
    <w:p w14:paraId="53D361AD" w14:textId="4F7073D0" w:rsidR="0023135E" w:rsidRPr="00E81870" w:rsidRDefault="0023135E" w:rsidP="0023135E">
      <w:pPr>
        <w:pStyle w:val="BodyText"/>
        <w:rPr>
          <w:lang w:val="vi-VN"/>
        </w:rPr>
      </w:pPr>
      <w:r w:rsidRPr="00E81870">
        <w:rPr>
          <w:lang w:val="vi-VN"/>
        </w:rPr>
        <w:t xml:space="preserve">Model là </w:t>
      </w:r>
      <w:r w:rsidR="00E83291" w:rsidRPr="00E81870">
        <w:rPr>
          <w:lang w:val="vi-VN"/>
        </w:rPr>
        <w:t>thành phần chịu trách nhiệm về dữ liệu và logic nghiệp vụ của ứng dụng</w:t>
      </w:r>
      <w:r w:rsidRPr="00E81870">
        <w:rPr>
          <w:lang w:val="vi-VN"/>
        </w:rPr>
        <w:t>.</w:t>
      </w:r>
      <w:r w:rsidR="003E5F9B" w:rsidRPr="00E81870">
        <w:rPr>
          <w:lang w:val="vi-VN"/>
        </w:rPr>
        <w:t xml:space="preserve"> Định nghĩa cấu trúc của dữ liệu, các quan hệ giữa các bảng trong cơ sở dữ liệu và các hành vi liên quan đến dữ liệu. </w:t>
      </w:r>
      <w:r w:rsidRPr="00E81870">
        <w:rPr>
          <w:lang w:val="vi-VN"/>
        </w:rPr>
        <w:t xml:space="preserve">Django </w:t>
      </w:r>
      <w:r w:rsidR="003E5F9B" w:rsidRPr="00E81870">
        <w:rPr>
          <w:lang w:val="vi-VN"/>
        </w:rPr>
        <w:t xml:space="preserve">sử dụng </w:t>
      </w:r>
      <w:r w:rsidRPr="00E81870">
        <w:rPr>
          <w:lang w:val="vi-VN"/>
        </w:rPr>
        <w:t>ORM (</w:t>
      </w:r>
      <w:r w:rsidR="003E5F9B" w:rsidRPr="00E81870">
        <w:rPr>
          <w:lang w:val="vi-VN"/>
        </w:rPr>
        <w:t>Object-Relational Mapping</w:t>
      </w:r>
      <w:r w:rsidRPr="00E81870">
        <w:rPr>
          <w:lang w:val="vi-VN"/>
        </w:rPr>
        <w:t xml:space="preserve">) </w:t>
      </w:r>
      <w:r w:rsidR="003E5F9B" w:rsidRPr="00E81870">
        <w:rPr>
          <w:lang w:val="vi-VN"/>
        </w:rPr>
        <w:t>để ánh xạ các lớp Python sang các bảng trong cơ sở dữ liệu, giúp thao tác với cơ sở dữ liệu dễ dàng hơn mà không cần viết SQL trực tiếp.</w:t>
      </w:r>
    </w:p>
    <w:p w14:paraId="7A34F196" w14:textId="0AEFC01B" w:rsidR="0023135E" w:rsidRPr="00E81870" w:rsidRDefault="0023135E" w:rsidP="0023135E">
      <w:pPr>
        <w:pStyle w:val="BodyText"/>
        <w:rPr>
          <w:lang w:val="vi-VN"/>
        </w:rPr>
      </w:pPr>
      <w:r w:rsidRPr="00E81870">
        <w:rPr>
          <w:lang w:val="vi-VN"/>
        </w:rPr>
        <w:t xml:space="preserve">View là </w:t>
      </w:r>
      <w:r w:rsidR="000A123A" w:rsidRPr="00E81870">
        <w:rPr>
          <w:lang w:val="vi-VN"/>
        </w:rPr>
        <w:t>thành phần tương tác giữa Model và Template</w:t>
      </w:r>
      <w:r w:rsidRPr="00E81870">
        <w:rPr>
          <w:lang w:val="vi-VN"/>
        </w:rPr>
        <w:t>. View nhận yêu cầu</w:t>
      </w:r>
      <w:r w:rsidR="000A123A" w:rsidRPr="00E81870">
        <w:rPr>
          <w:lang w:val="vi-VN"/>
        </w:rPr>
        <w:t xml:space="preserve"> từ người dùng</w:t>
      </w:r>
      <w:r w:rsidRPr="00E81870">
        <w:rPr>
          <w:lang w:val="vi-VN"/>
        </w:rPr>
        <w:t xml:space="preserve">, tương tác với model để lấy dữ liệu và sau đó gửi dữ liệu đó tới template để hiển thị. Trong Django, </w:t>
      </w:r>
      <w:r w:rsidR="00374BAD" w:rsidRPr="00E81870">
        <w:rPr>
          <w:lang w:val="vi-VN"/>
        </w:rPr>
        <w:t>View có thể được triển khai dưới dạng hàm hoặc lớp.</w:t>
      </w:r>
    </w:p>
    <w:p w14:paraId="5C250299" w14:textId="7A04E039" w:rsidR="0023135E" w:rsidRPr="00E81870" w:rsidRDefault="0023135E" w:rsidP="0023135E">
      <w:pPr>
        <w:pStyle w:val="BodyText"/>
        <w:rPr>
          <w:lang w:val="vi-VN"/>
        </w:rPr>
      </w:pPr>
      <w:r w:rsidRPr="00E81870">
        <w:rPr>
          <w:lang w:val="vi-VN"/>
        </w:rPr>
        <w:t xml:space="preserve">Template chịu trách nhiệm hiển thị dữ liệu, chứa </w:t>
      </w:r>
      <w:r w:rsidR="00DA283A" w:rsidRPr="00E81870">
        <w:rPr>
          <w:lang w:val="vi-VN"/>
        </w:rPr>
        <w:t xml:space="preserve">các tệp </w:t>
      </w:r>
      <w:r w:rsidRPr="00E81870">
        <w:rPr>
          <w:lang w:val="vi-VN"/>
        </w:rPr>
        <w:t>HTML và các thẻ template của Django để hiển thị dữ liệu được truyền từ view. Template cho phép tách biệt hoàn toàn phần logic xử lý và phần giao diện của ứng dụng.</w:t>
      </w:r>
    </w:p>
    <w:p w14:paraId="2B7C20C6" w14:textId="3C067FD5" w:rsidR="00DA283A" w:rsidRPr="00E81870" w:rsidRDefault="00DA283A" w:rsidP="006309C9">
      <w:pPr>
        <w:pStyle w:val="Heading4"/>
        <w:numPr>
          <w:ilvl w:val="0"/>
          <w:numId w:val="0"/>
        </w:numPr>
        <w:ind w:left="908"/>
      </w:pPr>
      <w:r w:rsidRPr="00E81870">
        <w:lastRenderedPageBreak/>
        <w:t>2.3.1.3. Quy trình làm việc của MVT</w:t>
      </w:r>
    </w:p>
    <w:p w14:paraId="0F1B7014" w14:textId="77777777" w:rsidR="00493055" w:rsidRPr="00E81870" w:rsidRDefault="00493055" w:rsidP="00DA283A">
      <w:pPr>
        <w:pStyle w:val="BodyText"/>
        <w:rPr>
          <w:lang w:val="vi-VN"/>
        </w:rPr>
      </w:pPr>
      <w:r w:rsidRPr="00E81870">
        <w:rPr>
          <w:lang w:val="vi-VN"/>
        </w:rPr>
        <w:t>Khi người dùng truy cập một URL, máy chủ Django nhận yêu cầu này và chuyển nó tới hệ thống URLconf (URL configuration) để xác định View tương ứng.</w:t>
      </w:r>
    </w:p>
    <w:p w14:paraId="490FBAE7" w14:textId="789A1D7F" w:rsidR="00DA283A" w:rsidRPr="00E81870" w:rsidRDefault="00DA283A" w:rsidP="00DA283A">
      <w:pPr>
        <w:pStyle w:val="BodyText"/>
        <w:rPr>
          <w:lang w:val="vi-VN"/>
        </w:rPr>
      </w:pPr>
      <w:r w:rsidRPr="00E81870">
        <w:rPr>
          <w:lang w:val="vi-VN"/>
        </w:rPr>
        <w:t xml:space="preserve">View nhận yêu cầu, thực thi logic xử lý. Ví dụ: </w:t>
      </w:r>
      <w:r w:rsidR="00493055" w:rsidRPr="00E81870">
        <w:rPr>
          <w:lang w:val="vi-VN"/>
        </w:rPr>
        <w:t>nếu người dùng yêu cầu một trang hiển thị danh sách sản phẩm, View sẽ truy vấn cơ sở dữ liệu thông qua Model để lấy dữ liệu sản phẩm.</w:t>
      </w:r>
    </w:p>
    <w:p w14:paraId="204E6EA0" w14:textId="77777777" w:rsidR="00493055" w:rsidRPr="00E81870" w:rsidRDefault="00DA283A" w:rsidP="00493055">
      <w:pPr>
        <w:pStyle w:val="BodyText"/>
        <w:rPr>
          <w:lang w:val="vi-VN"/>
        </w:rPr>
      </w:pPr>
      <w:r w:rsidRPr="00E81870">
        <w:rPr>
          <w:lang w:val="vi-VN"/>
        </w:rPr>
        <w:t>Model tương tác với cơ sở dữ liệu. Nếu cần, view tương tác với model để truy xuất hoặc cập nhật dữ liệu.</w:t>
      </w:r>
      <w:r w:rsidR="00493055" w:rsidRPr="00E81870">
        <w:rPr>
          <w:lang w:val="vi-VN"/>
        </w:rPr>
        <w:t xml:space="preserve"> Model sẽ sử dụng ORM để thực hiện các thao tác trên cơ sở dữ liệu mà không cần viết SQL trực tiếp. Sau khi lấy được dữ liệu cần thiết từ Model, View sẽ gửi dữ liệu này tới Template để hiển thị.</w:t>
      </w:r>
    </w:p>
    <w:p w14:paraId="4627F16A" w14:textId="785D0A1A" w:rsidR="00DA283A" w:rsidRPr="00E81870" w:rsidRDefault="00493055" w:rsidP="00493055">
      <w:pPr>
        <w:pStyle w:val="BodyText"/>
        <w:rPr>
          <w:lang w:val="vi-VN"/>
        </w:rPr>
      </w:pPr>
      <w:r w:rsidRPr="00E81870">
        <w:rPr>
          <w:lang w:val="vi-VN"/>
        </w:rPr>
        <w:t>Template sẽ kết xuất dữ liệu vào HTML và gửi phản hồi HTML đó về trình duyệt của người dùng. Trình duyệt của người dùng sẽ hiển thị nội dung HTML đã được kết xuất này.</w:t>
      </w:r>
      <w:sdt>
        <w:sdtPr>
          <w:rPr>
            <w:lang w:val="vi-VN"/>
          </w:rPr>
          <w:id w:val="-1179270368"/>
          <w:citation/>
        </w:sdtPr>
        <w:sdtContent>
          <w:r w:rsidR="002C3F13" w:rsidRPr="00E81870">
            <w:rPr>
              <w:lang w:val="vi-VN"/>
            </w:rPr>
            <w:fldChar w:fldCharType="begin"/>
          </w:r>
          <w:r w:rsidR="002C3F13" w:rsidRPr="00E81870">
            <w:rPr>
              <w:lang w:val="vi-VN"/>
            </w:rPr>
            <w:instrText xml:space="preserve"> CITATION W3S24 \l 1033 </w:instrText>
          </w:r>
          <w:r w:rsidR="002C3F13" w:rsidRPr="00E81870">
            <w:rPr>
              <w:lang w:val="vi-VN"/>
            </w:rPr>
            <w:fldChar w:fldCharType="separate"/>
          </w:r>
          <w:r w:rsidR="00F216A2">
            <w:rPr>
              <w:noProof/>
              <w:lang w:val="vi-VN"/>
            </w:rPr>
            <w:t xml:space="preserve"> </w:t>
          </w:r>
          <w:r w:rsidR="00F216A2" w:rsidRPr="00F216A2">
            <w:rPr>
              <w:noProof/>
              <w:lang w:val="vi-VN"/>
            </w:rPr>
            <w:t>[7]</w:t>
          </w:r>
          <w:r w:rsidR="002C3F13" w:rsidRPr="00E81870">
            <w:rPr>
              <w:lang w:val="vi-VN"/>
            </w:rPr>
            <w:fldChar w:fldCharType="end"/>
          </w:r>
        </w:sdtContent>
      </w:sdt>
      <w:r w:rsidR="00DA283A" w:rsidRPr="00E81870">
        <w:rPr>
          <w:lang w:val="vi-VN"/>
        </w:rPr>
        <w:t>.</w:t>
      </w:r>
    </w:p>
    <w:p w14:paraId="5FC098C3" w14:textId="77777777" w:rsidR="00DA283A" w:rsidRPr="00E81870" w:rsidRDefault="00DA283A" w:rsidP="00DA283A">
      <w:pPr>
        <w:pStyle w:val="BodyText"/>
        <w:rPr>
          <w:lang w:val="vi-VN"/>
        </w:rPr>
      </w:pPr>
    </w:p>
    <w:p w14:paraId="12E19235" w14:textId="77777777" w:rsidR="0023135E" w:rsidRPr="00E81870" w:rsidRDefault="0023135E" w:rsidP="0023135E">
      <w:pPr>
        <w:pStyle w:val="BodyText"/>
        <w:keepNext/>
        <w:jc w:val="center"/>
        <w:rPr>
          <w:lang w:val="vi-VN"/>
        </w:rPr>
      </w:pPr>
      <w:r w:rsidRPr="00E81870">
        <w:rPr>
          <w:noProof/>
          <w:lang w:val="vi-VN"/>
        </w:rPr>
        <w:drawing>
          <wp:inline distT="0" distB="0" distL="0" distR="0" wp14:anchorId="5E841D38" wp14:editId="0D61D81F">
            <wp:extent cx="4895936" cy="2237509"/>
            <wp:effectExtent l="0" t="0" r="0" b="0"/>
            <wp:docPr id="30030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532" cy="2239609"/>
                    </a:xfrm>
                    <a:prstGeom prst="rect">
                      <a:avLst/>
                    </a:prstGeom>
                    <a:noFill/>
                    <a:ln>
                      <a:noFill/>
                    </a:ln>
                  </pic:spPr>
                </pic:pic>
              </a:graphicData>
            </a:graphic>
          </wp:inline>
        </w:drawing>
      </w:r>
    </w:p>
    <w:p w14:paraId="4EA08E2E" w14:textId="3113FE39" w:rsidR="0023135E" w:rsidRPr="00E81870" w:rsidRDefault="0023135E" w:rsidP="00DA283A">
      <w:pPr>
        <w:pStyle w:val="Caption"/>
      </w:pPr>
      <w:bookmarkStart w:id="104" w:name="_Toc168925104"/>
      <w:bookmarkStart w:id="105" w:name="_Toc170134080"/>
      <w:bookmarkStart w:id="106" w:name="_Toc170134254"/>
      <w:r w:rsidRPr="00E81870">
        <w:t>Hình 2.</w:t>
      </w:r>
      <w:r w:rsidR="00270F58" w:rsidRPr="00E81870">
        <w:t xml:space="preserve"> </w:t>
      </w:r>
      <w:r w:rsidRPr="00E81870">
        <w:fldChar w:fldCharType="begin"/>
      </w:r>
      <w:r w:rsidRPr="00E81870">
        <w:instrText xml:space="preserve"> SEQ Hình_2. \* ARABIC </w:instrText>
      </w:r>
      <w:r w:rsidRPr="00E81870">
        <w:fldChar w:fldCharType="separate"/>
      </w:r>
      <w:r w:rsidR="00503D30" w:rsidRPr="00E81870">
        <w:t>1</w:t>
      </w:r>
      <w:r w:rsidRPr="00E81870">
        <w:fldChar w:fldCharType="end"/>
      </w:r>
      <w:r w:rsidRPr="00E81870">
        <w:t xml:space="preserve"> Mô hình Model-View-Template</w:t>
      </w:r>
      <w:bookmarkEnd w:id="104"/>
      <w:bookmarkEnd w:id="105"/>
      <w:bookmarkEnd w:id="106"/>
    </w:p>
    <w:p w14:paraId="13BCCF3A" w14:textId="77777777" w:rsidR="00D152DA" w:rsidRPr="00E81870" w:rsidRDefault="00D152DA" w:rsidP="00D152DA"/>
    <w:p w14:paraId="3580509B" w14:textId="2AF093B2" w:rsidR="00AF4014" w:rsidRPr="00E81870" w:rsidRDefault="00AF4014" w:rsidP="00D152DA">
      <w:pPr>
        <w:pStyle w:val="BodyText"/>
        <w:ind w:firstLine="0"/>
        <w:rPr>
          <w:lang w:val="vi-VN"/>
        </w:rPr>
      </w:pPr>
      <w:r w:rsidRPr="00E81870">
        <w:rPr>
          <w:lang w:val="vi-VN"/>
        </w:rPr>
        <w:br w:type="page"/>
      </w:r>
    </w:p>
    <w:p w14:paraId="16A1140A" w14:textId="77777777" w:rsidR="00AF4014" w:rsidRPr="00E81870" w:rsidRDefault="00296245" w:rsidP="00F41A9C">
      <w:pPr>
        <w:pStyle w:val="Heading1"/>
        <w:numPr>
          <w:ilvl w:val="0"/>
          <w:numId w:val="3"/>
        </w:numPr>
        <w:tabs>
          <w:tab w:val="left" w:pos="1701"/>
        </w:tabs>
        <w:spacing w:before="120" w:after="120" w:line="360" w:lineRule="auto"/>
      </w:pPr>
      <w:bookmarkStart w:id="107" w:name="_Toc164766713"/>
      <w:bookmarkStart w:id="108" w:name="_Toc169011577"/>
      <w:bookmarkStart w:id="109" w:name="_Toc169613541"/>
      <w:bookmarkStart w:id="110" w:name="_Toc173335261"/>
      <w:r w:rsidRPr="00E81870">
        <w:lastRenderedPageBreak/>
        <w:t>HIỆN THỰC HÓA NGHIÊN CỨU</w:t>
      </w:r>
      <w:bookmarkEnd w:id="107"/>
      <w:bookmarkEnd w:id="108"/>
      <w:bookmarkEnd w:id="109"/>
      <w:bookmarkEnd w:id="110"/>
    </w:p>
    <w:p w14:paraId="3C8A9348" w14:textId="73AC4B67" w:rsidR="00AF4014" w:rsidRPr="00E81870" w:rsidRDefault="00F4135C" w:rsidP="00F41A9C">
      <w:pPr>
        <w:pStyle w:val="Heading2"/>
        <w:rPr>
          <w:rFonts w:eastAsia="SimSun"/>
        </w:rPr>
      </w:pPr>
      <w:bookmarkStart w:id="111" w:name="_Toc169011578"/>
      <w:bookmarkStart w:id="112" w:name="_Toc169613542"/>
      <w:bookmarkStart w:id="113" w:name="_Toc173335262"/>
      <w:r w:rsidRPr="00E81870">
        <w:rPr>
          <w:rFonts w:eastAsia="SimSun"/>
        </w:rPr>
        <w:t xml:space="preserve">Mô </w:t>
      </w:r>
      <w:r w:rsidRPr="00E81870">
        <w:t xml:space="preserve">tả </w:t>
      </w:r>
      <w:bookmarkEnd w:id="111"/>
      <w:bookmarkEnd w:id="112"/>
      <w:r w:rsidR="00596A6B" w:rsidRPr="00E81870">
        <w:t>bài toán</w:t>
      </w:r>
      <w:bookmarkEnd w:id="113"/>
    </w:p>
    <w:p w14:paraId="5A48860B" w14:textId="5AA50997" w:rsidR="00B94240" w:rsidRPr="00E81870" w:rsidRDefault="00B94240" w:rsidP="00A24CB9">
      <w:pPr>
        <w:pStyle w:val="BodyText"/>
        <w:ind w:firstLine="397"/>
        <w:rPr>
          <w:lang w:val="vi-VN"/>
        </w:rPr>
      </w:pPr>
      <w:bookmarkStart w:id="114" w:name="_Toc123494299"/>
      <w:bookmarkStart w:id="115" w:name="_Toc123494465"/>
      <w:bookmarkStart w:id="116" w:name="_Toc126865581"/>
      <w:r w:rsidRPr="00E81870">
        <w:rPr>
          <w:lang w:val="vi-VN"/>
        </w:rPr>
        <w:t>Hệ thống quản lý bán hàng trên nền tảng Python là một hệ thống quản lý bao gồm các hoạt động như: quản lý sản phẩm, đơn hàng, giỏ hàng, khách hàng và các dữ liệu thống kê. Hệ thống sẽ lưu trữ các thông tin chi tiết về sản phẩm, khách hàng, đơn hàng, giỏ hàng và cung cấp các công cụ phân tích dữ liệu để hỗ trợ việc ra quyết định kinh doanh. Chức năng của hệ thống:</w:t>
      </w:r>
    </w:p>
    <w:p w14:paraId="5F0BBB3F" w14:textId="3F720C9F" w:rsidR="00C374DC" w:rsidRPr="00E81870" w:rsidRDefault="00B94240" w:rsidP="00A24CB9">
      <w:pPr>
        <w:pStyle w:val="BodyText"/>
        <w:ind w:firstLine="397"/>
        <w:rPr>
          <w:lang w:val="vi-VN"/>
        </w:rPr>
      </w:pPr>
      <w:r w:rsidRPr="00E81870">
        <w:rPr>
          <w:lang w:val="vi-VN"/>
        </w:rPr>
        <w:t>Quản lý sản phẩm: Lưu trữ thông tin sản phẩm bao gồm: tên sản phẩm, đường dẫn, mô tả, hình ảnh, giá cả, số lượng tồn kho, danh mục(loại) sản phẩm, khuyến mãi. Cho phép thêm, xóa, sửa đổi thông tin sản phẩm. Hỗ trợ quản lý nhiều danh mục sản phẩm khác nhau.</w:t>
      </w:r>
    </w:p>
    <w:p w14:paraId="747A6419" w14:textId="2336C1D6" w:rsidR="003F683D" w:rsidRPr="00E81870" w:rsidRDefault="003F683D" w:rsidP="003F683D">
      <w:pPr>
        <w:pStyle w:val="BodyText"/>
        <w:ind w:firstLine="397"/>
        <w:rPr>
          <w:lang w:val="vi-VN"/>
        </w:rPr>
      </w:pPr>
      <w:r w:rsidRPr="00E81870">
        <w:rPr>
          <w:lang w:val="vi-VN"/>
        </w:rPr>
        <w:t xml:space="preserve">Quản lý khách hàng: Lưu trữ thông tin khách hàng như họ tên, số điện thoại, email, mật khẩu, địa chỉ(quận/huyện, phường/xã, thành phố), ảnh đại diện(nếu có). Mỗi khách hàng sẽ được cấp một tài khoản để đăng nhập và quản lý thông tin cá nhân. Cho phép tìm kiếm </w:t>
      </w:r>
      <w:r w:rsidR="009B3919" w:rsidRPr="00E81870">
        <w:rPr>
          <w:lang w:val="vi-VN"/>
        </w:rPr>
        <w:t>quản lý thông tin khách hàng</w:t>
      </w:r>
      <w:r w:rsidRPr="00E81870">
        <w:rPr>
          <w:lang w:val="vi-VN"/>
        </w:rPr>
        <w:t>.</w:t>
      </w:r>
    </w:p>
    <w:p w14:paraId="668475DB" w14:textId="09E3FD5B" w:rsidR="00740ABE" w:rsidRPr="00E81870" w:rsidRDefault="00740ABE" w:rsidP="00740ABE">
      <w:pPr>
        <w:pStyle w:val="BodyText"/>
        <w:ind w:firstLine="397"/>
        <w:rPr>
          <w:lang w:val="vi-VN"/>
        </w:rPr>
      </w:pPr>
      <w:r w:rsidRPr="00E81870">
        <w:rPr>
          <w:lang w:val="vi-VN"/>
        </w:rPr>
        <w:t>Quản lý giỏ hàng: Quản lý thông tin</w:t>
      </w:r>
      <w:r w:rsidR="00C55C34" w:rsidRPr="00E81870">
        <w:rPr>
          <w:lang w:val="vi-VN"/>
        </w:rPr>
        <w:t xml:space="preserve"> giỏ</w:t>
      </w:r>
      <w:r w:rsidRPr="00E81870">
        <w:rPr>
          <w:lang w:val="vi-VN"/>
        </w:rPr>
        <w:t xml:space="preserve"> hàng bao gồm mã </w:t>
      </w:r>
      <w:r w:rsidR="00C55C34" w:rsidRPr="00E81870">
        <w:rPr>
          <w:lang w:val="vi-VN"/>
        </w:rPr>
        <w:t xml:space="preserve">giỏ </w:t>
      </w:r>
      <w:r w:rsidRPr="00E81870">
        <w:rPr>
          <w:lang w:val="vi-VN"/>
        </w:rPr>
        <w:t xml:space="preserve">hàng, email khách hàng, </w:t>
      </w:r>
      <w:r w:rsidR="00C55C34" w:rsidRPr="00E81870">
        <w:rPr>
          <w:lang w:val="vi-VN"/>
        </w:rPr>
        <w:t>tên và số lượng sản phẩm</w:t>
      </w:r>
    </w:p>
    <w:p w14:paraId="5642F2AA" w14:textId="736B5041" w:rsidR="00C034DC" w:rsidRPr="00E81870" w:rsidRDefault="00C034DC" w:rsidP="00C55C34">
      <w:pPr>
        <w:pStyle w:val="BodyText"/>
        <w:ind w:firstLine="397"/>
        <w:rPr>
          <w:lang w:val="vi-VN"/>
        </w:rPr>
      </w:pPr>
      <w:r w:rsidRPr="00E81870">
        <w:rPr>
          <w:lang w:val="vi-VN"/>
        </w:rPr>
        <w:t>Quản lý đơn hàng: Quản lý thông tin đơn hàng bao gồm mã đơn hàng,</w:t>
      </w:r>
      <w:r w:rsidR="00667B74" w:rsidRPr="00E81870">
        <w:rPr>
          <w:lang w:val="vi-VN"/>
        </w:rPr>
        <w:t xml:space="preserve"> mã thanh toán, email khách hàng, số điện thoại, địa chỉ(quận/huyện, phường/xã, thành phố), ghi chú(nếu có),</w:t>
      </w:r>
      <w:r w:rsidRPr="00E81870">
        <w:rPr>
          <w:lang w:val="vi-VN"/>
        </w:rPr>
        <w:t xml:space="preserve"> </w:t>
      </w:r>
      <w:r w:rsidR="00667B74" w:rsidRPr="00E81870">
        <w:rPr>
          <w:lang w:val="vi-VN"/>
        </w:rPr>
        <w:t>tổng tiền đơn hàng.</w:t>
      </w:r>
      <w:r w:rsidR="00801B81" w:rsidRPr="00E81870">
        <w:rPr>
          <w:lang w:val="vi-VN"/>
        </w:rPr>
        <w:t xml:space="preserve"> </w:t>
      </w:r>
      <w:r w:rsidRPr="00E81870">
        <w:rPr>
          <w:lang w:val="vi-VN"/>
        </w:rPr>
        <w:t>Theo dõi và cập nhật trạng thái đơn hàng</w:t>
      </w:r>
      <w:r w:rsidR="00801B81" w:rsidRPr="00E81870">
        <w:rPr>
          <w:lang w:val="vi-VN"/>
        </w:rPr>
        <w:t>.</w:t>
      </w:r>
      <w:r w:rsidR="00C55C34" w:rsidRPr="00E81870">
        <w:rPr>
          <w:lang w:val="vi-VN"/>
        </w:rPr>
        <w:t xml:space="preserve"> </w:t>
      </w:r>
      <w:r w:rsidRPr="00E81870">
        <w:rPr>
          <w:lang w:val="vi-VN"/>
        </w:rPr>
        <w:t>Cho phép khách hàng xem lại lịch sử đơn hàng của mình thông qua tài khoản hoặc email.</w:t>
      </w:r>
    </w:p>
    <w:p w14:paraId="44EA1033" w14:textId="2E4C2F0C" w:rsidR="00433AE4" w:rsidRPr="00E81870" w:rsidRDefault="00433AE4" w:rsidP="00433AE4">
      <w:pPr>
        <w:pStyle w:val="BodyText"/>
        <w:tabs>
          <w:tab w:val="left" w:pos="360"/>
        </w:tabs>
        <w:ind w:firstLine="397"/>
        <w:rPr>
          <w:lang w:val="vi-VN"/>
        </w:rPr>
      </w:pPr>
      <w:r w:rsidRPr="00E81870">
        <w:rPr>
          <w:lang w:val="vi-VN"/>
        </w:rPr>
        <w:t>Quy trình hoạt động hệ thống bán hàng:</w:t>
      </w:r>
    </w:p>
    <w:p w14:paraId="7D237C23" w14:textId="56579821" w:rsidR="00433AE4" w:rsidRPr="00E81870" w:rsidRDefault="00433AE4" w:rsidP="00433AE4">
      <w:pPr>
        <w:pStyle w:val="BodyText"/>
        <w:tabs>
          <w:tab w:val="left" w:pos="360"/>
        </w:tabs>
        <w:ind w:firstLine="397"/>
        <w:rPr>
          <w:lang w:val="vi-VN"/>
        </w:rPr>
      </w:pPr>
      <w:r w:rsidRPr="00E81870">
        <w:rPr>
          <w:lang w:val="vi-VN"/>
        </w:rPr>
        <w:t>Khách hàng khi truy cập vào trang web có thể xem sản phẩm, tìm kiếm sản phẩm theo từ khóa hoặc lọc sản phẩm theo loại sản phẩm. Khi tìm thấy sản phẩm mong muốn, khách hàng có thể thêm sản phẩm vào giỏ hàng.</w:t>
      </w:r>
    </w:p>
    <w:p w14:paraId="02296D6E" w14:textId="0E89CAD7" w:rsidR="00433AE4" w:rsidRPr="00E81870" w:rsidRDefault="00BE5B41" w:rsidP="00433AE4">
      <w:pPr>
        <w:pStyle w:val="BodyText"/>
        <w:tabs>
          <w:tab w:val="left" w:pos="360"/>
        </w:tabs>
        <w:ind w:firstLine="397"/>
        <w:rPr>
          <w:lang w:val="vi-VN"/>
        </w:rPr>
      </w:pPr>
      <w:r w:rsidRPr="00E81870">
        <w:rPr>
          <w:lang w:val="vi-VN"/>
        </w:rPr>
        <w:t>Sau khi đã chọn được sản phẩm vừa ý, khách hàng tiến hành đặt hàng, điền thông tin cần thiết như: họ tên, số điện thoại, địa chỉ,... để tiện cho việc giao hàng và khách hàng có thể lựa chọn thanh toán trực tuyến hoặc thanh toán khi nhận hàng.</w:t>
      </w:r>
    </w:p>
    <w:p w14:paraId="7FE19C36" w14:textId="68134810" w:rsidR="00BE5B41" w:rsidRPr="00E81870" w:rsidRDefault="00BE5B41" w:rsidP="00433AE4">
      <w:pPr>
        <w:pStyle w:val="BodyText"/>
        <w:tabs>
          <w:tab w:val="left" w:pos="360"/>
        </w:tabs>
        <w:ind w:firstLine="397"/>
        <w:rPr>
          <w:lang w:val="vi-VN"/>
        </w:rPr>
      </w:pPr>
      <w:r w:rsidRPr="00E81870">
        <w:rPr>
          <w:lang w:val="vi-VN"/>
        </w:rPr>
        <w:t xml:space="preserve">Khi thanh toán thành công hệ thống sẽ tự động tạo hoá đơn cho khách hàng. Thông tin hoá đơn bao gồm: thông tin người nhận, mã đơn hàng, mã thanh toán, ngày đặt hàng, tổng </w:t>
      </w:r>
      <w:r w:rsidRPr="00E81870">
        <w:rPr>
          <w:lang w:val="vi-VN"/>
        </w:rPr>
        <w:lastRenderedPageBreak/>
        <w:t>tiền. Chi tiết đơn hàng sẽ được lưu trữ vào cơ sở dữ liệu hệ thống và khách hàng cũng có thể xem lại thông tin đơn hàng mình đã đặt, đồng thời khách hàng cũng sẽ nhận được email thông báo về đơn hàng</w:t>
      </w:r>
      <w:r w:rsidR="00F81920" w:rsidRPr="00E81870">
        <w:rPr>
          <w:lang w:val="vi-VN"/>
        </w:rPr>
        <w:t xml:space="preserve"> </w:t>
      </w:r>
      <w:sdt>
        <w:sdtPr>
          <w:rPr>
            <w:lang w:val="vi-VN"/>
          </w:rPr>
          <w:id w:val="1850517421"/>
          <w:citation/>
        </w:sdtPr>
        <w:sdtContent>
          <w:r w:rsidR="008A4CB5" w:rsidRPr="00E81870">
            <w:rPr>
              <w:lang w:val="vi-VN"/>
            </w:rPr>
            <w:fldChar w:fldCharType="begin"/>
          </w:r>
          <w:r w:rsidR="008A4CB5" w:rsidRPr="00E81870">
            <w:rPr>
              <w:lang w:val="vi-VN"/>
            </w:rPr>
            <w:instrText xml:space="preserve"> CITATION Sho24 \l 1033 </w:instrText>
          </w:r>
          <w:r w:rsidR="008A4CB5" w:rsidRPr="00E81870">
            <w:rPr>
              <w:lang w:val="vi-VN"/>
            </w:rPr>
            <w:fldChar w:fldCharType="separate"/>
          </w:r>
          <w:r w:rsidR="00F216A2" w:rsidRPr="00F216A2">
            <w:rPr>
              <w:noProof/>
              <w:lang w:val="vi-VN"/>
            </w:rPr>
            <w:t>[8]</w:t>
          </w:r>
          <w:r w:rsidR="008A4CB5" w:rsidRPr="00E81870">
            <w:rPr>
              <w:lang w:val="vi-VN"/>
            </w:rPr>
            <w:fldChar w:fldCharType="end"/>
          </w:r>
        </w:sdtContent>
      </w:sdt>
    </w:p>
    <w:p w14:paraId="6ACCDF62" w14:textId="766A9081" w:rsidR="00AF4014" w:rsidRPr="00E81870" w:rsidRDefault="00FE0B15" w:rsidP="002B2865">
      <w:pPr>
        <w:pStyle w:val="Heading2"/>
      </w:pPr>
      <w:bookmarkStart w:id="117" w:name="_Toc169011579"/>
      <w:bookmarkStart w:id="118" w:name="_Toc169613543"/>
      <w:bookmarkStart w:id="119" w:name="_Toc173335263"/>
      <w:bookmarkEnd w:id="114"/>
      <w:bookmarkEnd w:id="115"/>
      <w:bookmarkEnd w:id="116"/>
      <w:r w:rsidRPr="00E81870">
        <w:t>Thiết kế hệ thống</w:t>
      </w:r>
      <w:bookmarkEnd w:id="117"/>
      <w:bookmarkEnd w:id="118"/>
      <w:bookmarkEnd w:id="119"/>
    </w:p>
    <w:p w14:paraId="50A29F52" w14:textId="4B35A41A" w:rsidR="00AF4014" w:rsidRPr="00E81870" w:rsidRDefault="00913B8C" w:rsidP="007A76FC">
      <w:pPr>
        <w:pStyle w:val="Heading3"/>
      </w:pPr>
      <w:bookmarkStart w:id="120" w:name="_Toc169613544"/>
      <w:bookmarkStart w:id="121" w:name="_Toc173335264"/>
      <w:r w:rsidRPr="00E81870">
        <w:t>Yêu cầu chức năng</w:t>
      </w:r>
      <w:bookmarkEnd w:id="120"/>
      <w:bookmarkEnd w:id="121"/>
    </w:p>
    <w:p w14:paraId="54930CE4" w14:textId="3A78D5B3" w:rsidR="00B57B38" w:rsidRPr="00E81870" w:rsidRDefault="00FE0B15" w:rsidP="00B25138">
      <w:pPr>
        <w:pStyle w:val="BodyText"/>
        <w:rPr>
          <w:lang w:val="vi-VN"/>
        </w:rPr>
      </w:pPr>
      <w:r w:rsidRPr="00E81870">
        <w:rPr>
          <w:lang w:val="vi-VN"/>
        </w:rPr>
        <w:t xml:space="preserve">Hệ thống </w:t>
      </w:r>
      <w:r w:rsidR="00B25138" w:rsidRPr="00E81870">
        <w:rPr>
          <w:lang w:val="vi-VN"/>
        </w:rPr>
        <w:t>quản lý lưu trữ thông tin sản phẩm như: thêm, sửa, xoá, tìm kiếm, lọc sản phẩm</w:t>
      </w:r>
    </w:p>
    <w:p w14:paraId="3431ACA8" w14:textId="0BECF0AC" w:rsidR="00DE0128" w:rsidRPr="00E81870" w:rsidRDefault="00DE0128" w:rsidP="00B25138">
      <w:pPr>
        <w:pStyle w:val="BodyText"/>
        <w:rPr>
          <w:lang w:val="vi-VN"/>
        </w:rPr>
      </w:pPr>
      <w:r w:rsidRPr="00E81870">
        <w:rPr>
          <w:lang w:val="vi-VN"/>
        </w:rPr>
        <w:t>Đăng ký, đăng nhập, hệ thống gửi mail kích hoạt</w:t>
      </w:r>
    </w:p>
    <w:p w14:paraId="352986C5" w14:textId="01D759D9" w:rsidR="00DE0128" w:rsidRPr="00E81870" w:rsidRDefault="00DE0128" w:rsidP="00B25138">
      <w:pPr>
        <w:pStyle w:val="BodyText"/>
        <w:rPr>
          <w:lang w:val="vi-VN"/>
        </w:rPr>
      </w:pPr>
      <w:r w:rsidRPr="00E81870">
        <w:rPr>
          <w:lang w:val="vi-VN"/>
        </w:rPr>
        <w:t>Quên mật khẩu và lấy lại mật khẩu bằng mail</w:t>
      </w:r>
    </w:p>
    <w:p w14:paraId="64A4964D" w14:textId="11F63F2B" w:rsidR="00B25138" w:rsidRPr="00E81870" w:rsidRDefault="00B25138" w:rsidP="00B25138">
      <w:pPr>
        <w:pStyle w:val="BodyText"/>
        <w:rPr>
          <w:lang w:val="vi-VN"/>
        </w:rPr>
      </w:pPr>
      <w:r w:rsidRPr="00E81870">
        <w:rPr>
          <w:lang w:val="vi-VN"/>
        </w:rPr>
        <w:t xml:space="preserve">Quản lý </w:t>
      </w:r>
      <w:r w:rsidR="00DE0128" w:rsidRPr="00E81870">
        <w:rPr>
          <w:lang w:val="vi-VN"/>
        </w:rPr>
        <w:t>thông tin, lịch sử mua hàng của khách hàng</w:t>
      </w:r>
    </w:p>
    <w:p w14:paraId="2DF3DF05" w14:textId="7B660477" w:rsidR="00B25138" w:rsidRPr="00E81870" w:rsidRDefault="00B25138" w:rsidP="00B25138">
      <w:pPr>
        <w:pStyle w:val="BodyText"/>
        <w:rPr>
          <w:lang w:val="vi-VN"/>
        </w:rPr>
      </w:pPr>
      <w:r w:rsidRPr="00E81870">
        <w:rPr>
          <w:lang w:val="vi-VN"/>
        </w:rPr>
        <w:t>Quản lý giỏ hàng, thông tin các sản phẩm được thêm vào giỏ hàng</w:t>
      </w:r>
    </w:p>
    <w:p w14:paraId="14E9F2B6" w14:textId="5B1ADBF5" w:rsidR="00B25138" w:rsidRPr="00E81870" w:rsidRDefault="00B25138" w:rsidP="00B25138">
      <w:pPr>
        <w:pStyle w:val="BodyText"/>
        <w:rPr>
          <w:lang w:val="vi-VN"/>
        </w:rPr>
      </w:pPr>
      <w:r w:rsidRPr="00E81870">
        <w:rPr>
          <w:lang w:val="vi-VN"/>
        </w:rPr>
        <w:t>Quản lý thông tin đơn hàng</w:t>
      </w:r>
    </w:p>
    <w:p w14:paraId="43124215" w14:textId="63EFDDAB" w:rsidR="00B25138" w:rsidRPr="00E81870" w:rsidRDefault="00B25138" w:rsidP="00B25138">
      <w:pPr>
        <w:pStyle w:val="BodyText"/>
        <w:rPr>
          <w:lang w:val="vi-VN"/>
        </w:rPr>
      </w:pPr>
      <w:r w:rsidRPr="00E81870">
        <w:rPr>
          <w:lang w:val="vi-VN"/>
        </w:rPr>
        <w:t>Quản lý sản phẩm, loại sản phẩm, đánh giá sản phẩm của khách hàng</w:t>
      </w:r>
    </w:p>
    <w:p w14:paraId="20E98EA9" w14:textId="4FAE7A26" w:rsidR="00B25138" w:rsidRPr="00E81870" w:rsidRDefault="00B25138" w:rsidP="00B25138">
      <w:pPr>
        <w:pStyle w:val="BodyText"/>
        <w:rPr>
          <w:lang w:val="vi-VN"/>
        </w:rPr>
      </w:pPr>
      <w:r w:rsidRPr="00E81870">
        <w:rPr>
          <w:lang w:val="vi-VN"/>
        </w:rPr>
        <w:t>Thanh toán, thống kê sản phẩm</w:t>
      </w:r>
    </w:p>
    <w:p w14:paraId="6ACCF212" w14:textId="79BB3593" w:rsidR="00DE0128" w:rsidRPr="00E81870" w:rsidRDefault="00DE0128" w:rsidP="00B25138">
      <w:pPr>
        <w:pStyle w:val="BodyText"/>
        <w:rPr>
          <w:lang w:val="vi-VN"/>
        </w:rPr>
      </w:pPr>
      <w:r w:rsidRPr="00E81870">
        <w:rPr>
          <w:lang w:val="vi-VN"/>
        </w:rPr>
        <w:t>Tự động tạo hoá đơn khi thanh toán</w:t>
      </w:r>
    </w:p>
    <w:p w14:paraId="7C7E713A" w14:textId="6A250FEA" w:rsidR="00DE0128" w:rsidRPr="00E81870" w:rsidRDefault="00DE0128" w:rsidP="00B25138">
      <w:pPr>
        <w:pStyle w:val="BodyText"/>
        <w:rPr>
          <w:lang w:val="vi-VN"/>
        </w:rPr>
      </w:pPr>
      <w:r w:rsidRPr="00E81870">
        <w:rPr>
          <w:lang w:val="vi-VN"/>
        </w:rPr>
        <w:t>Gửi thông tin đơn hàng khi thanh toán</w:t>
      </w:r>
    </w:p>
    <w:p w14:paraId="7F7C06C9" w14:textId="7D8419B3" w:rsidR="002E1C07" w:rsidRPr="00E81870" w:rsidRDefault="00FE0B15" w:rsidP="002E1C07">
      <w:pPr>
        <w:pStyle w:val="Heading3"/>
      </w:pPr>
      <w:bookmarkStart w:id="122" w:name="_Toc169011581"/>
      <w:bookmarkStart w:id="123" w:name="_Toc169613545"/>
      <w:bookmarkStart w:id="124" w:name="_Toc173335265"/>
      <w:bookmarkStart w:id="125" w:name="_Toc123494304"/>
      <w:bookmarkStart w:id="126" w:name="_Toc123494470"/>
      <w:bookmarkStart w:id="127" w:name="_Toc126865586"/>
      <w:r w:rsidRPr="00E81870">
        <w:t>Thiết kế cơ sở dữ liệu</w:t>
      </w:r>
      <w:bookmarkEnd w:id="122"/>
      <w:bookmarkEnd w:id="123"/>
      <w:bookmarkEnd w:id="124"/>
    </w:p>
    <w:p w14:paraId="7E360C38" w14:textId="12EB61F9" w:rsidR="00FD3439" w:rsidRPr="00E81870" w:rsidRDefault="00FD3439" w:rsidP="00FD3439">
      <w:pPr>
        <w:pStyle w:val="BodyText"/>
        <w:rPr>
          <w:lang w:val="vi-VN"/>
        </w:rPr>
      </w:pPr>
      <w:r w:rsidRPr="00E81870">
        <w:rPr>
          <w:lang w:val="vi-VN"/>
        </w:rPr>
        <w:t>Cơ sở dữ liệu của hệ thống quản lý bán hàng được thiết kế để lưu trữ và quản lý thông tin liên quan đến khách hàng, sản phẩm, đơn hàng, giỏ hàng, và các chi tiết liên quan.</w:t>
      </w:r>
    </w:p>
    <w:p w14:paraId="1255493F" w14:textId="2AB13595" w:rsidR="00FD3439" w:rsidRPr="00E81870" w:rsidRDefault="00FD3439" w:rsidP="00FD3439">
      <w:pPr>
        <w:pStyle w:val="BodyText"/>
        <w:rPr>
          <w:lang w:val="vi-VN"/>
        </w:rPr>
      </w:pPr>
      <w:r w:rsidRPr="00E81870">
        <w:rPr>
          <w:lang w:val="vi-VN"/>
        </w:rPr>
        <w:t>Thực thể khách hàng lưu trữ các thông tin cá nhân của khách hàng bao gồm mã khách hàng, họ tên, email, địa chỉ và số điện thoại. Mỗi khách hàng có thể nhiều đơn hàng và có một giỏ hàng để lưu trữ các sản phẩm mà họ dự định mua.</w:t>
      </w:r>
    </w:p>
    <w:p w14:paraId="1086CD5F" w14:textId="0DE61FA3" w:rsidR="00FD3439" w:rsidRPr="00E81870" w:rsidRDefault="00FD3439" w:rsidP="00FD3439">
      <w:pPr>
        <w:pStyle w:val="BodyText"/>
        <w:rPr>
          <w:lang w:val="vi-VN"/>
        </w:rPr>
      </w:pPr>
      <w:r w:rsidRPr="00E81870">
        <w:rPr>
          <w:lang w:val="vi-VN"/>
        </w:rPr>
        <w:t>Thực thể sản phẩm chứa thông tin về các sản phẩm được bán, bao gồm mã sản phẩm, tên sản phẩm, mô tả, giá cả và số lượng tồn kho. Sản phẩm được phân loại theo loại sản phẩm, và thông tin về loại sản phẩm được lưu trữ trong thực thể loại sản phẩm với các thuộc tính như mã loại và tên loại.</w:t>
      </w:r>
    </w:p>
    <w:p w14:paraId="0EAB3ED8" w14:textId="7DFC178E" w:rsidR="00FD5175" w:rsidRPr="00E81870" w:rsidRDefault="00FD5175" w:rsidP="00FD3439">
      <w:pPr>
        <w:pStyle w:val="BodyText"/>
        <w:rPr>
          <w:lang w:val="vi-VN"/>
        </w:rPr>
      </w:pPr>
      <w:r w:rsidRPr="00E81870">
        <w:rPr>
          <w:lang w:val="vi-VN"/>
        </w:rPr>
        <w:t xml:space="preserve">Thực thể đơn hàng lưu trữ thông tin về các đơn hàng mà khách hàng đã đặt, bao gồm mã đơn hàng, ngày đặt hàng, tổng tiền và trạng thái đơn hàng. Một đơn hàng có thể có </w:t>
      </w:r>
      <w:r w:rsidRPr="00E81870">
        <w:rPr>
          <w:lang w:val="vi-VN"/>
        </w:rPr>
        <w:lastRenderedPageBreak/>
        <w:t>nhiều sản phẩm và sản phẩm đó cũng có thể xuất hiện trong nhiều đơn hàng khác nhau. Thực thể chi tiết đơn hàng lưu trữ các thông tin về số lượng sản phẩm,</w:t>
      </w:r>
      <w:r w:rsidR="00481E72" w:rsidRPr="00E81870">
        <w:rPr>
          <w:lang w:val="vi-VN"/>
        </w:rPr>
        <w:t xml:space="preserve"> mã sản phẩm và</w:t>
      </w:r>
      <w:r w:rsidRPr="00E81870">
        <w:rPr>
          <w:lang w:val="vi-VN"/>
        </w:rPr>
        <w:t xml:space="preserve"> đơn giá</w:t>
      </w:r>
    </w:p>
    <w:p w14:paraId="268F38B8" w14:textId="6748DBD3" w:rsidR="00151CC1" w:rsidRPr="00E81870" w:rsidRDefault="00FD3439" w:rsidP="00151CC1">
      <w:pPr>
        <w:pStyle w:val="BodyText"/>
        <w:rPr>
          <w:lang w:val="vi-VN"/>
        </w:rPr>
      </w:pPr>
      <w:r w:rsidRPr="00E81870">
        <w:rPr>
          <w:lang w:val="vi-VN"/>
        </w:rPr>
        <w:t xml:space="preserve">Thực thể giỏ hàng lưu trữ thông tin về giỏ hàng của khách hàng, bao gồm mã giỏ hàng và tổng tiền của giỏ hàng. </w:t>
      </w:r>
      <w:r w:rsidR="00FD5175" w:rsidRPr="00E81870">
        <w:rPr>
          <w:lang w:val="vi-VN"/>
        </w:rPr>
        <w:t>Một giỏ hàng có thể chứa nhiều sản phẩm và sản phẩm đó cũng có thể xuất hiện trong những giỏ hàng của khách hàng khác.</w:t>
      </w:r>
      <w:r w:rsidRPr="00E81870">
        <w:rPr>
          <w:lang w:val="vi-VN"/>
        </w:rPr>
        <w:t xml:space="preserve"> </w:t>
      </w:r>
      <w:r w:rsidR="00C57F35" w:rsidRPr="00E81870">
        <w:rPr>
          <w:lang w:val="vi-VN"/>
        </w:rPr>
        <w:t>C</w:t>
      </w:r>
      <w:r w:rsidRPr="00E81870">
        <w:rPr>
          <w:lang w:val="vi-VN"/>
        </w:rPr>
        <w:t xml:space="preserve">hi tiết của giỏ hàng bao gồm </w:t>
      </w:r>
      <w:r w:rsidR="00C57F35" w:rsidRPr="00E81870">
        <w:rPr>
          <w:lang w:val="vi-VN"/>
        </w:rPr>
        <w:t xml:space="preserve">mã sản phẩm, </w:t>
      </w:r>
      <w:r w:rsidRPr="00E81870">
        <w:rPr>
          <w:lang w:val="vi-VN"/>
        </w:rPr>
        <w:t>số lượng và đơn giá của từng sản phẩm trong giỏ hàng</w:t>
      </w:r>
    </w:p>
    <w:p w14:paraId="60685D89" w14:textId="77777777" w:rsidR="000606B1" w:rsidRPr="00E81870" w:rsidRDefault="002E1C07" w:rsidP="000606B1">
      <w:pPr>
        <w:keepNext/>
      </w:pPr>
      <w:r w:rsidRPr="00E81870">
        <w:rPr>
          <w:noProof/>
        </w:rPr>
        <w:drawing>
          <wp:inline distT="0" distB="0" distL="0" distR="0" wp14:anchorId="3C9384BF" wp14:editId="0A425784">
            <wp:extent cx="5935980" cy="2979420"/>
            <wp:effectExtent l="0" t="0" r="7620" b="0"/>
            <wp:docPr id="15072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55607E8" w14:textId="59A076E3" w:rsidR="002E1C07" w:rsidRPr="00E81870" w:rsidRDefault="000606B1" w:rsidP="000606B1">
      <w:pPr>
        <w:pStyle w:val="Caption"/>
      </w:pPr>
      <w:bookmarkStart w:id="128" w:name="_Toc170134088"/>
      <w:bookmarkStart w:id="129" w:name="_Toc170134269"/>
      <w:r w:rsidRPr="00E81870">
        <w:t xml:space="preserve">Hình 3. </w:t>
      </w:r>
      <w:r w:rsidRPr="00E81870">
        <w:fldChar w:fldCharType="begin"/>
      </w:r>
      <w:r w:rsidRPr="00E81870">
        <w:instrText xml:space="preserve"> SEQ Hình_3. \* ARABIC </w:instrText>
      </w:r>
      <w:r w:rsidRPr="00E81870">
        <w:fldChar w:fldCharType="separate"/>
      </w:r>
      <w:r w:rsidR="00503D30" w:rsidRPr="00E81870">
        <w:t>1</w:t>
      </w:r>
      <w:r w:rsidRPr="00E81870">
        <w:fldChar w:fldCharType="end"/>
      </w:r>
      <w:r w:rsidRPr="00E81870">
        <w:t xml:space="preserve"> Sơ đồ ERD</w:t>
      </w:r>
      <w:bookmarkEnd w:id="128"/>
      <w:bookmarkEnd w:id="129"/>
    </w:p>
    <w:p w14:paraId="2358DDD9" w14:textId="77777777" w:rsidR="002E1C07" w:rsidRPr="00E81870" w:rsidRDefault="002E1C07" w:rsidP="002E1C07"/>
    <w:p w14:paraId="719ED008" w14:textId="77777777" w:rsidR="002E1C07" w:rsidRPr="00E81870" w:rsidRDefault="002E1C07" w:rsidP="002E1C07"/>
    <w:p w14:paraId="2BD12BC0" w14:textId="77777777" w:rsidR="002E1C07" w:rsidRPr="00E81870" w:rsidRDefault="002E1C07" w:rsidP="002E1C07"/>
    <w:p w14:paraId="27540E1D" w14:textId="77777777" w:rsidR="002E1C07" w:rsidRPr="00E81870" w:rsidRDefault="002E1C07" w:rsidP="002E1C07"/>
    <w:p w14:paraId="429F82E9" w14:textId="77777777" w:rsidR="000606B1" w:rsidRPr="00E81870" w:rsidRDefault="002E1C07" w:rsidP="00C57FE7">
      <w:pPr>
        <w:keepNext/>
        <w:jc w:val="right"/>
      </w:pPr>
      <w:r w:rsidRPr="00E81870">
        <w:rPr>
          <w:noProof/>
        </w:rPr>
        <w:lastRenderedPageBreak/>
        <w:drawing>
          <wp:inline distT="0" distB="0" distL="0" distR="0" wp14:anchorId="021D4A8C" wp14:editId="5274BAC0">
            <wp:extent cx="5795645" cy="4228250"/>
            <wp:effectExtent l="0" t="0" r="0" b="1270"/>
            <wp:docPr id="4719658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5875" name="Picture 1" descr="A diagram of a computer&#10;&#10;Description automatically generated"/>
                    <pic:cNvPicPr/>
                  </pic:nvPicPr>
                  <pic:blipFill>
                    <a:blip r:embed="rId19"/>
                    <a:stretch>
                      <a:fillRect/>
                    </a:stretch>
                  </pic:blipFill>
                  <pic:spPr>
                    <a:xfrm>
                      <a:off x="0" y="0"/>
                      <a:ext cx="5797422" cy="4229546"/>
                    </a:xfrm>
                    <a:prstGeom prst="rect">
                      <a:avLst/>
                    </a:prstGeom>
                  </pic:spPr>
                </pic:pic>
              </a:graphicData>
            </a:graphic>
          </wp:inline>
        </w:drawing>
      </w:r>
    </w:p>
    <w:p w14:paraId="7126216A" w14:textId="56B747E8" w:rsidR="00151CC1" w:rsidRPr="00E81870" w:rsidRDefault="000606B1" w:rsidP="006A6464">
      <w:pPr>
        <w:pStyle w:val="Caption"/>
      </w:pPr>
      <w:bookmarkStart w:id="130" w:name="_Toc170134089"/>
      <w:bookmarkStart w:id="131" w:name="_Toc170134270"/>
      <w:r w:rsidRPr="00E81870">
        <w:t xml:space="preserve">Hình 3. </w:t>
      </w:r>
      <w:r w:rsidRPr="00E81870">
        <w:fldChar w:fldCharType="begin"/>
      </w:r>
      <w:r w:rsidRPr="00E81870">
        <w:instrText xml:space="preserve"> SEQ Hình_3. \* ARABIC </w:instrText>
      </w:r>
      <w:r w:rsidRPr="00E81870">
        <w:fldChar w:fldCharType="separate"/>
      </w:r>
      <w:r w:rsidR="00503D30" w:rsidRPr="00E81870">
        <w:t>2</w:t>
      </w:r>
      <w:r w:rsidRPr="00E81870">
        <w:fldChar w:fldCharType="end"/>
      </w:r>
      <w:r w:rsidRPr="00E81870">
        <w:t xml:space="preserve"> Sơ đồ PDM</w:t>
      </w:r>
      <w:bookmarkEnd w:id="130"/>
      <w:bookmarkEnd w:id="131"/>
    </w:p>
    <w:p w14:paraId="630DC5CD" w14:textId="65CE6B0D" w:rsidR="00151CC1" w:rsidRPr="00E81870" w:rsidRDefault="00151CC1" w:rsidP="00151CC1">
      <w:pPr>
        <w:pStyle w:val="BodyText"/>
        <w:rPr>
          <w:lang w:val="vi-VN"/>
        </w:rPr>
      </w:pPr>
      <w:r w:rsidRPr="00E81870">
        <w:rPr>
          <w:lang w:val="vi-VN"/>
        </w:rPr>
        <w:t>Khách hàng có thể đăng ký, đăng nhập tài khoản để truy cập và tương tác với hệ thống, bao gồm việc thêm sản phẩm vào giỏ hàng, đặt mua sản phẩm và theo dõi đơn hàng của mình. Thông tin yêu cầu đặt mua sản phẩm từ khách hàng sẽ được gửi đến hệ thống quản lý của quản trị viên</w:t>
      </w:r>
    </w:p>
    <w:p w14:paraId="2D7E5D24" w14:textId="7F614EFA" w:rsidR="00B71A71" w:rsidRPr="00E81870" w:rsidRDefault="00151CC1" w:rsidP="00B71A71">
      <w:pPr>
        <w:pStyle w:val="BodyText"/>
        <w:rPr>
          <w:lang w:val="vi-VN"/>
        </w:rPr>
      </w:pPr>
      <w:r w:rsidRPr="00E81870">
        <w:rPr>
          <w:lang w:val="vi-VN"/>
        </w:rPr>
        <w:t>Quản trị có trách nhiệm kiểm soát và giám sát toàn bộ hoạt động trong hệ thống như: thông tin khách hàng, giỏ hang, đơn hàng, quản lý sản phẩm. Thông tin yêu cầu đặt mua sản phẩm từ khách hàng sẽ được quản trị viên xử lý và phản hồi thông qua hệ thống quản lý bán hàng.</w:t>
      </w:r>
    </w:p>
    <w:p w14:paraId="505C9589" w14:textId="77777777" w:rsidR="00C57FE7" w:rsidRPr="00E81870" w:rsidRDefault="00C57FE7" w:rsidP="00C57FE7">
      <w:pPr>
        <w:keepNext/>
      </w:pPr>
      <w:r w:rsidRPr="00E81870">
        <w:rPr>
          <w:noProof/>
        </w:rPr>
        <w:lastRenderedPageBreak/>
        <w:drawing>
          <wp:inline distT="0" distB="0" distL="0" distR="0" wp14:anchorId="3414CDD2" wp14:editId="693A69DD">
            <wp:extent cx="5937885" cy="2426970"/>
            <wp:effectExtent l="0" t="0" r="0" b="0"/>
            <wp:docPr id="19629963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6394" name="Picture 1" descr="A diagram of a 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2426970"/>
                    </a:xfrm>
                    <a:prstGeom prst="rect">
                      <a:avLst/>
                    </a:prstGeom>
                    <a:noFill/>
                    <a:ln>
                      <a:noFill/>
                    </a:ln>
                  </pic:spPr>
                </pic:pic>
              </a:graphicData>
            </a:graphic>
          </wp:inline>
        </w:drawing>
      </w:r>
    </w:p>
    <w:p w14:paraId="531FC9A6" w14:textId="15768E43" w:rsidR="00B71A71" w:rsidRPr="00E81870" w:rsidRDefault="00C57FE7" w:rsidP="003F560E">
      <w:pPr>
        <w:pStyle w:val="Caption"/>
        <w:rPr>
          <w:szCs w:val="26"/>
        </w:rPr>
      </w:pPr>
      <w:bookmarkStart w:id="132" w:name="_Toc170134090"/>
      <w:bookmarkStart w:id="133" w:name="_Toc170134271"/>
      <w:r w:rsidRPr="00E81870">
        <w:t xml:space="preserve">Hình 3. </w:t>
      </w:r>
      <w:r w:rsidRPr="00E81870">
        <w:fldChar w:fldCharType="begin"/>
      </w:r>
      <w:r w:rsidRPr="00E81870">
        <w:instrText xml:space="preserve"> SEQ Hình_3. \* ARABIC </w:instrText>
      </w:r>
      <w:r w:rsidRPr="00E81870">
        <w:fldChar w:fldCharType="separate"/>
      </w:r>
      <w:r w:rsidR="00503D30" w:rsidRPr="00E81870">
        <w:t>3</w:t>
      </w:r>
      <w:r w:rsidRPr="00E81870">
        <w:fldChar w:fldCharType="end"/>
      </w:r>
      <w:r w:rsidRPr="00E81870">
        <w:rPr>
          <w:szCs w:val="26"/>
        </w:rPr>
        <w:t xml:space="preserve"> Mô hình DFD mức 0</w:t>
      </w:r>
      <w:bookmarkEnd w:id="132"/>
      <w:bookmarkEnd w:id="133"/>
    </w:p>
    <w:p w14:paraId="3AAA888E" w14:textId="77777777" w:rsidR="00B71A71" w:rsidRPr="00E81870" w:rsidRDefault="00B71A71" w:rsidP="00B71A71">
      <w:pPr>
        <w:pStyle w:val="BodyText"/>
        <w:rPr>
          <w:lang w:val="vi-VN"/>
        </w:rPr>
      </w:pPr>
      <w:r w:rsidRPr="00E81870">
        <w:rPr>
          <w:lang w:val="vi-VN"/>
        </w:rPr>
        <w:t xml:space="preserve">Sản phẩm bán hàng được quản trị viên thêm mới, cập nhật thông tin và được hiển thị lên website, khách hàng sau đó có thể xem, tìm kiếm lựa chọn sản phẩm. </w:t>
      </w:r>
    </w:p>
    <w:p w14:paraId="2DF60F5D" w14:textId="77777777" w:rsidR="00B71A71" w:rsidRPr="00E81870" w:rsidRDefault="00B71A71" w:rsidP="00B71A71">
      <w:pPr>
        <w:pStyle w:val="BodyText"/>
        <w:rPr>
          <w:lang w:val="vi-VN"/>
        </w:rPr>
      </w:pPr>
      <w:r w:rsidRPr="00E81870">
        <w:rPr>
          <w:lang w:val="vi-VN"/>
        </w:rPr>
        <w:t xml:space="preserve">Khi khách hàng đã chọn sản phẩm có thể thêm sản phẩm vào giỏ hàng. Yêu cầu này được gửi đến hệ thống quản lý bán hàng. Hệ thống cập nhật giỏ hàng với các sản phẩm được chọn, lưu trữ thông tin giỏ hàng và trả về phản hồi cho khách hàng. Khi khách hàng quyết định mua hàng sẽ gửi yêu cầu đặt hàng. Hệ thống xử lý yêu cầu đặt hàng, tạo đơn đặt hàng, và gửi thông tin yêu cầu thanh toán và nhận hàng đến quản trị viên. Quản trị viên nhận thông tin đơn hàng và xử lý các yêu cầu liên quan đến thanh toán và giao hàng. </w:t>
      </w:r>
    </w:p>
    <w:p w14:paraId="1856CB54" w14:textId="75D2AAF9" w:rsidR="006010CE" w:rsidRPr="00E81870" w:rsidRDefault="00B71A71" w:rsidP="00B71A71">
      <w:pPr>
        <w:pStyle w:val="BodyText"/>
        <w:rPr>
          <w:lang w:val="vi-VN"/>
        </w:rPr>
      </w:pPr>
      <w:r w:rsidRPr="00E81870">
        <w:rPr>
          <w:lang w:val="vi-VN"/>
        </w:rPr>
        <w:t>Trong quá thanh toán, khách hàng phải đăng ký, đăng nhập tài khoản. Yêu cầu này được gửi đến hệ thống quản lý khách hàng. Hệ thống xử lý yêu cầu đăng ký, kiểm tra thông tin, kích hoạt tài khoản và trả về phản hồi cho khách hàng. Sau khi tài khoản được kích hoạt, khách hàng có thể đăng nhập, cập nhật thông tin cá nhân, và thực hiện các yêu cầu khác như quên mật khẩu hoặc thay đổi mật khẩu. Tất cả các yêu cầu này được xử lý bởi hệ thống quản lý khách hàng và quản trị viên.</w:t>
      </w:r>
    </w:p>
    <w:p w14:paraId="79C7E5D7" w14:textId="77777777" w:rsidR="00C57FE7" w:rsidRPr="00E81870" w:rsidRDefault="00C57FE7" w:rsidP="00C57FE7">
      <w:pPr>
        <w:keepNext/>
      </w:pPr>
      <w:r w:rsidRPr="00E81870">
        <w:rPr>
          <w:noProof/>
        </w:rPr>
        <w:lastRenderedPageBreak/>
        <w:drawing>
          <wp:inline distT="0" distB="0" distL="0" distR="0" wp14:anchorId="31A29D54" wp14:editId="2CE4C4F1">
            <wp:extent cx="5940425" cy="3229154"/>
            <wp:effectExtent l="0" t="0" r="3175" b="9525"/>
            <wp:docPr id="132180290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901" name="Picture 2"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1A08A76F" w14:textId="73DB7EC8" w:rsidR="001670F1" w:rsidRPr="00E81870" w:rsidRDefault="00C57FE7" w:rsidP="00863E56">
      <w:pPr>
        <w:pStyle w:val="Caption"/>
        <w:rPr>
          <w:szCs w:val="26"/>
        </w:rPr>
      </w:pPr>
      <w:bookmarkStart w:id="134" w:name="_Toc170134091"/>
      <w:bookmarkStart w:id="135" w:name="_Toc170134272"/>
      <w:r w:rsidRPr="00E81870">
        <w:t xml:space="preserve">Hình 3. </w:t>
      </w:r>
      <w:r w:rsidRPr="00E81870">
        <w:fldChar w:fldCharType="begin"/>
      </w:r>
      <w:r w:rsidRPr="00E81870">
        <w:instrText xml:space="preserve"> SEQ Hình_3. \* ARABIC </w:instrText>
      </w:r>
      <w:r w:rsidRPr="00E81870">
        <w:fldChar w:fldCharType="separate"/>
      </w:r>
      <w:r w:rsidR="00503D30" w:rsidRPr="00E81870">
        <w:t>4</w:t>
      </w:r>
      <w:r w:rsidRPr="00E81870">
        <w:fldChar w:fldCharType="end"/>
      </w:r>
      <w:r w:rsidRPr="00E81870">
        <w:t xml:space="preserve"> </w:t>
      </w:r>
      <w:r w:rsidRPr="00E81870">
        <w:rPr>
          <w:szCs w:val="26"/>
        </w:rPr>
        <w:t>Mô hình DFD mức 1</w:t>
      </w:r>
      <w:bookmarkEnd w:id="134"/>
      <w:bookmarkEnd w:id="135"/>
    </w:p>
    <w:p w14:paraId="33ADA393" w14:textId="569E0256" w:rsidR="006010CE" w:rsidRPr="00E81870" w:rsidRDefault="006010CE" w:rsidP="00863E56">
      <w:pPr>
        <w:pStyle w:val="BodyText"/>
        <w:rPr>
          <w:lang w:val="vi-VN"/>
        </w:rPr>
      </w:pPr>
      <w:r w:rsidRPr="00E81870">
        <w:rPr>
          <w:lang w:val="vi-VN"/>
        </w:rPr>
        <w:t>Khách hàng tìm kiếm và chọn sản phẩm từ danh mục sản phẩm. Thông tin sản phẩm được thêm vào giỏ hàng. Khách hàng gửi thông tin đặt hàng và yêu cầu thanh toán. Thông tin từ giỏ hàng được chuyển thành đơn đặt hàng. Quản trị viên xử lý đơn đặt hàng, cập nhật trạng thái và gửi phản hồi thông báo cho khách hàng. Khách hàng nhận thông báo và có thể kiếm tra đơn đặt hàng.</w:t>
      </w:r>
    </w:p>
    <w:p w14:paraId="601C38C3" w14:textId="1B6603D4" w:rsidR="001670F1" w:rsidRPr="00E81870" w:rsidRDefault="008A28C3" w:rsidP="006A6464">
      <w:pPr>
        <w:keepNext/>
        <w:jc w:val="right"/>
      </w:pPr>
      <w:r w:rsidRPr="00E81870">
        <w:rPr>
          <w:noProof/>
        </w:rPr>
        <w:drawing>
          <wp:inline distT="0" distB="0" distL="0" distR="0" wp14:anchorId="3E5C724F" wp14:editId="06A76E14">
            <wp:extent cx="5798128" cy="3763979"/>
            <wp:effectExtent l="0" t="0" r="0" b="8255"/>
            <wp:docPr id="3636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4866" name="Picture 1" descr="A screenshot of a computer&#10;&#10;Description automatically generated"/>
                    <pic:cNvPicPr/>
                  </pic:nvPicPr>
                  <pic:blipFill>
                    <a:blip r:embed="rId22"/>
                    <a:stretch>
                      <a:fillRect/>
                    </a:stretch>
                  </pic:blipFill>
                  <pic:spPr>
                    <a:xfrm>
                      <a:off x="0" y="0"/>
                      <a:ext cx="5798128" cy="3763979"/>
                    </a:xfrm>
                    <a:prstGeom prst="rect">
                      <a:avLst/>
                    </a:prstGeom>
                  </pic:spPr>
                </pic:pic>
              </a:graphicData>
            </a:graphic>
          </wp:inline>
        </w:drawing>
      </w:r>
    </w:p>
    <w:p w14:paraId="0FEFA473" w14:textId="3FFC22C8" w:rsidR="001670F1" w:rsidRPr="00E81870" w:rsidRDefault="001670F1" w:rsidP="001670F1">
      <w:pPr>
        <w:pStyle w:val="Caption"/>
      </w:pPr>
      <w:bookmarkStart w:id="136" w:name="_Toc170134092"/>
      <w:bookmarkStart w:id="137" w:name="_Toc170134273"/>
      <w:r w:rsidRPr="00E81870">
        <w:t xml:space="preserve">Hình 3. </w:t>
      </w:r>
      <w:r w:rsidRPr="00E81870">
        <w:fldChar w:fldCharType="begin"/>
      </w:r>
      <w:r w:rsidRPr="00E81870">
        <w:instrText xml:space="preserve"> SEQ Hình_3. \* ARABIC </w:instrText>
      </w:r>
      <w:r w:rsidRPr="00E81870">
        <w:fldChar w:fldCharType="separate"/>
      </w:r>
      <w:r w:rsidR="00503D30" w:rsidRPr="00E81870">
        <w:t>5</w:t>
      </w:r>
      <w:r w:rsidRPr="00E81870">
        <w:fldChar w:fldCharType="end"/>
      </w:r>
      <w:r w:rsidRPr="00E81870">
        <w:t xml:space="preserve"> Chức năng quản lý bán hàng</w:t>
      </w:r>
      <w:bookmarkEnd w:id="136"/>
      <w:bookmarkEnd w:id="137"/>
    </w:p>
    <w:p w14:paraId="44628055" w14:textId="1B168666" w:rsidR="001E613A" w:rsidRPr="00E81870" w:rsidRDefault="006010CE" w:rsidP="001E613A">
      <w:pPr>
        <w:pStyle w:val="BodyText"/>
        <w:rPr>
          <w:lang w:val="vi-VN"/>
        </w:rPr>
      </w:pPr>
      <w:r w:rsidRPr="00E81870">
        <w:rPr>
          <w:lang w:val="vi-VN"/>
        </w:rPr>
        <w:lastRenderedPageBreak/>
        <w:t>Quản trị thực hiện thêm, xoá, cập nhật thông tin sản phẩm sẽ thông qua hệ thống quản lý bán hàng hiển thị lên danh mục sản phẩm và khách hàng có thể nhìn thấy sản phẩm</w:t>
      </w:r>
    </w:p>
    <w:p w14:paraId="25F8C606" w14:textId="17C7550C" w:rsidR="001670F1" w:rsidRPr="00E81870" w:rsidRDefault="0054012B" w:rsidP="001670F1">
      <w:pPr>
        <w:keepNext/>
      </w:pPr>
      <w:r w:rsidRPr="00E81870">
        <w:rPr>
          <w:noProof/>
        </w:rPr>
        <w:drawing>
          <wp:inline distT="0" distB="0" distL="0" distR="0" wp14:anchorId="25F65C1F" wp14:editId="3D9FAAD2">
            <wp:extent cx="5935980" cy="2240280"/>
            <wp:effectExtent l="0" t="0" r="7620" b="7620"/>
            <wp:docPr id="1721028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14:paraId="2E43D892" w14:textId="515823E8" w:rsidR="001670F1" w:rsidRPr="00E81870" w:rsidRDefault="001670F1" w:rsidP="001670F1">
      <w:pPr>
        <w:pStyle w:val="Caption"/>
      </w:pPr>
      <w:bookmarkStart w:id="138" w:name="_Toc170134093"/>
      <w:bookmarkStart w:id="139" w:name="_Toc170134274"/>
      <w:r w:rsidRPr="00E81870">
        <w:t xml:space="preserve">Hình 3. </w:t>
      </w:r>
      <w:r w:rsidRPr="00E81870">
        <w:fldChar w:fldCharType="begin"/>
      </w:r>
      <w:r w:rsidRPr="00E81870">
        <w:instrText xml:space="preserve"> SEQ Hình_3. \* ARABIC </w:instrText>
      </w:r>
      <w:r w:rsidRPr="00E81870">
        <w:fldChar w:fldCharType="separate"/>
      </w:r>
      <w:r w:rsidR="00503D30" w:rsidRPr="00E81870">
        <w:t>6</w:t>
      </w:r>
      <w:r w:rsidRPr="00E81870">
        <w:fldChar w:fldCharType="end"/>
      </w:r>
      <w:r w:rsidRPr="00E81870">
        <w:t xml:space="preserve"> Chức năng quản lý sản phẩm</w:t>
      </w:r>
      <w:bookmarkEnd w:id="138"/>
      <w:bookmarkEnd w:id="139"/>
    </w:p>
    <w:p w14:paraId="077795C7" w14:textId="561E30D2" w:rsidR="001E613A" w:rsidRPr="00E81870" w:rsidRDefault="001E613A" w:rsidP="001E613A">
      <w:pPr>
        <w:pStyle w:val="BodyText"/>
        <w:rPr>
          <w:lang w:val="vi-VN"/>
        </w:rPr>
      </w:pPr>
      <w:bookmarkStart w:id="140" w:name="_Toc170134094"/>
      <w:bookmarkStart w:id="141" w:name="_Toc170134275"/>
      <w:r w:rsidRPr="00E81870">
        <w:rPr>
          <w:lang w:val="vi-VN"/>
        </w:rPr>
        <w:t>Khách hàng thực hiện đăng ký tài khoản và nhận phản hồi kích hoạt từ quản trị. Khách hàng sử dụng tài khoản đã kích hoạt để đăng nhập vào hệ thống. Khi khách hàng cập nhật thông tin cá nhân thì quản trị sẽ kiểm tra, lưu và cập nhật lại thông tin</w:t>
      </w:r>
    </w:p>
    <w:p w14:paraId="302EBB8D" w14:textId="798C62D5" w:rsidR="001E613A" w:rsidRPr="00E81870" w:rsidRDefault="005F5160" w:rsidP="00D767E4">
      <w:pPr>
        <w:pStyle w:val="Caption"/>
      </w:pPr>
      <w:r w:rsidRPr="00E81870">
        <w:rPr>
          <w:noProof/>
        </w:rPr>
        <w:drawing>
          <wp:inline distT="0" distB="0" distL="0" distR="0" wp14:anchorId="2D6D64AB" wp14:editId="0558009D">
            <wp:extent cx="5940425" cy="3126105"/>
            <wp:effectExtent l="0" t="0" r="3175" b="0"/>
            <wp:docPr id="1291878739" name="Picture 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739" name="Picture 1" descr="A diagram of a number of data&#10;&#10;Description automatically generated with medium confidence"/>
                    <pic:cNvPicPr/>
                  </pic:nvPicPr>
                  <pic:blipFill>
                    <a:blip r:embed="rId24"/>
                    <a:stretch>
                      <a:fillRect/>
                    </a:stretch>
                  </pic:blipFill>
                  <pic:spPr>
                    <a:xfrm>
                      <a:off x="0" y="0"/>
                      <a:ext cx="5940425" cy="3126105"/>
                    </a:xfrm>
                    <a:prstGeom prst="rect">
                      <a:avLst/>
                    </a:prstGeom>
                  </pic:spPr>
                </pic:pic>
              </a:graphicData>
            </a:graphic>
          </wp:inline>
        </w:drawing>
      </w:r>
    </w:p>
    <w:p w14:paraId="048E59AF" w14:textId="55036955" w:rsidR="001670F1" w:rsidRPr="00E81870" w:rsidRDefault="001670F1" w:rsidP="00D767E4">
      <w:pPr>
        <w:pStyle w:val="Caption"/>
      </w:pPr>
      <w:r w:rsidRPr="00E81870">
        <w:t xml:space="preserve">Hình 3. </w:t>
      </w:r>
      <w:r w:rsidRPr="00E81870">
        <w:fldChar w:fldCharType="begin"/>
      </w:r>
      <w:r w:rsidRPr="00E81870">
        <w:instrText xml:space="preserve"> SEQ Hình_3. \* ARABIC </w:instrText>
      </w:r>
      <w:r w:rsidRPr="00E81870">
        <w:fldChar w:fldCharType="separate"/>
      </w:r>
      <w:r w:rsidR="00503D30" w:rsidRPr="00E81870">
        <w:t>7</w:t>
      </w:r>
      <w:r w:rsidRPr="00E81870">
        <w:fldChar w:fldCharType="end"/>
      </w:r>
      <w:r w:rsidRPr="00E81870">
        <w:t xml:space="preserve"> Chức năng quản lý tài khoản</w:t>
      </w:r>
      <w:bookmarkEnd w:id="140"/>
      <w:bookmarkEnd w:id="141"/>
    </w:p>
    <w:p w14:paraId="49A813F5" w14:textId="54E651C9" w:rsidR="00FA5AB7" w:rsidRPr="00E81870" w:rsidRDefault="00A56DDD" w:rsidP="00195525">
      <w:pPr>
        <w:keepNext/>
        <w:spacing w:before="120" w:after="120" w:line="360" w:lineRule="auto"/>
      </w:pPr>
      <w:r w:rsidRPr="00E81870">
        <w:rPr>
          <w:noProof/>
        </w:rPr>
        <w:lastRenderedPageBreak/>
        <w:drawing>
          <wp:inline distT="0" distB="0" distL="0" distR="0" wp14:anchorId="22DC7C90" wp14:editId="46C50254">
            <wp:extent cx="5940425" cy="2281555"/>
            <wp:effectExtent l="0" t="0" r="3175" b="4445"/>
            <wp:docPr id="205771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85" name="Picture 1" descr="A screenshot of a computer&#10;&#10;Description automatically generated"/>
                    <pic:cNvPicPr/>
                  </pic:nvPicPr>
                  <pic:blipFill>
                    <a:blip r:embed="rId25"/>
                    <a:stretch>
                      <a:fillRect/>
                    </a:stretch>
                  </pic:blipFill>
                  <pic:spPr>
                    <a:xfrm>
                      <a:off x="0" y="0"/>
                      <a:ext cx="5940425" cy="2281555"/>
                    </a:xfrm>
                    <a:prstGeom prst="rect">
                      <a:avLst/>
                    </a:prstGeom>
                  </pic:spPr>
                </pic:pic>
              </a:graphicData>
            </a:graphic>
          </wp:inline>
        </w:drawing>
      </w:r>
    </w:p>
    <w:p w14:paraId="138BC9E7" w14:textId="48B7E7A2" w:rsidR="00FA5AB7" w:rsidRPr="00E81870" w:rsidRDefault="00FA5AB7" w:rsidP="00195525">
      <w:pPr>
        <w:pStyle w:val="Caption"/>
      </w:pPr>
      <w:r w:rsidRPr="00E81870">
        <w:t xml:space="preserve">Hình 3. </w:t>
      </w:r>
      <w:r w:rsidRPr="00E81870">
        <w:fldChar w:fldCharType="begin"/>
      </w:r>
      <w:r w:rsidRPr="00E81870">
        <w:instrText xml:space="preserve"> SEQ Hình_3. \* ARABIC </w:instrText>
      </w:r>
      <w:r w:rsidRPr="00E81870">
        <w:fldChar w:fldCharType="separate"/>
      </w:r>
      <w:r w:rsidR="00503D30" w:rsidRPr="00E81870">
        <w:t>8</w:t>
      </w:r>
      <w:r w:rsidRPr="00E81870">
        <w:fldChar w:fldCharType="end"/>
      </w:r>
      <w:r w:rsidRPr="00E81870">
        <w:t xml:space="preserve"> Mô hình DFD</w:t>
      </w:r>
    </w:p>
    <w:p w14:paraId="2E62E646" w14:textId="548BABFD" w:rsidR="009A5002" w:rsidRPr="00E81870" w:rsidRDefault="009A5002" w:rsidP="007A76FC">
      <w:pPr>
        <w:pStyle w:val="Heading3"/>
      </w:pPr>
      <w:bookmarkStart w:id="142" w:name="_Toc169613546"/>
      <w:bookmarkStart w:id="143" w:name="_Toc173335266"/>
      <w:r w:rsidRPr="00E81870">
        <w:t>Mô tả thực thể</w:t>
      </w:r>
      <w:bookmarkEnd w:id="142"/>
      <w:bookmarkEnd w:id="143"/>
    </w:p>
    <w:p w14:paraId="763555AC" w14:textId="5CE9026F" w:rsidR="00DD3744" w:rsidRPr="00E81870" w:rsidRDefault="009A5002" w:rsidP="006309C9">
      <w:pPr>
        <w:pStyle w:val="Heading4"/>
        <w:numPr>
          <w:ilvl w:val="0"/>
          <w:numId w:val="0"/>
        </w:numPr>
        <w:ind w:left="908"/>
      </w:pPr>
      <w:r w:rsidRPr="00E81870">
        <w:t>3.2.3.1. Sản phẩm</w:t>
      </w:r>
    </w:p>
    <w:p w14:paraId="064A457B" w14:textId="27E0621A" w:rsidR="00FA5AB7" w:rsidRPr="00E81870" w:rsidRDefault="00DD3744" w:rsidP="0030523A">
      <w:pPr>
        <w:pStyle w:val="BodyText"/>
        <w:rPr>
          <w:lang w:val="vi-VN"/>
        </w:rPr>
      </w:pPr>
      <w:r w:rsidRPr="00E81870">
        <w:rPr>
          <w:lang w:val="vi-VN"/>
        </w:rPr>
        <w:t xml:space="preserve">Thực thể “Sản phẩm” dùng để lưu trữ những thông tin </w:t>
      </w:r>
      <w:r w:rsidR="005E5CBC" w:rsidRPr="00E81870">
        <w:rPr>
          <w:lang w:val="vi-VN"/>
        </w:rPr>
        <w:t>cơ bản và chi tiết về từng sản phẩm mà cửa hàng cung cấp. Các thông tin này phục vụ cho việc quản lý hàng</w:t>
      </w:r>
      <w:bookmarkStart w:id="144" w:name="_Toc170134390"/>
    </w:p>
    <w:p w14:paraId="486C24A7" w14:textId="3C855CCE" w:rsidR="00F72551" w:rsidRPr="00E81870" w:rsidRDefault="00BC72F4" w:rsidP="00F72551">
      <w:pPr>
        <w:pStyle w:val="Caption"/>
        <w:keepNext/>
      </w:pPr>
      <w:r w:rsidRPr="00E81870">
        <w:t xml:space="preserve">Bảng 3. </w:t>
      </w:r>
      <w:r w:rsidRPr="00E81870">
        <w:fldChar w:fldCharType="begin"/>
      </w:r>
      <w:r w:rsidRPr="00E81870">
        <w:instrText xml:space="preserve"> SEQ Bảng_3. \* ARABIC </w:instrText>
      </w:r>
      <w:r w:rsidRPr="00E81870">
        <w:fldChar w:fldCharType="separate"/>
      </w:r>
      <w:r w:rsidR="00503D30" w:rsidRPr="00E81870">
        <w:t>1</w:t>
      </w:r>
      <w:r w:rsidRPr="00E81870">
        <w:fldChar w:fldCharType="end"/>
      </w:r>
      <w:r w:rsidRPr="00E81870">
        <w:t xml:space="preserve">  Thực thể Sản phẩm</w:t>
      </w:r>
      <w:bookmarkEnd w:id="144"/>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E74E04" w:rsidRPr="00E81870" w14:paraId="3910AA1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F2D" w14:textId="77777777" w:rsidR="00E74E04" w:rsidRPr="00E81870" w:rsidRDefault="00E74E04"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D4AB" w14:textId="77777777" w:rsidR="00E74E04" w:rsidRPr="00E81870" w:rsidRDefault="00E74E04"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17D5B" w14:textId="77777777" w:rsidR="00E74E04" w:rsidRPr="00E81870" w:rsidRDefault="00E74E04"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1914" w14:textId="77777777" w:rsidR="00E74E04" w:rsidRPr="00E81870" w:rsidRDefault="00E74E04"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C20C" w14:textId="77777777" w:rsidR="00E74E04" w:rsidRPr="00E81870" w:rsidRDefault="00E74E04"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1F87" w14:textId="77777777" w:rsidR="00E74E04" w:rsidRPr="00E81870" w:rsidRDefault="00E74E04"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45C1" w14:textId="77777777" w:rsidR="00E74E04" w:rsidRPr="00E81870" w:rsidRDefault="00E74E04" w:rsidP="00C4368A">
            <w:pPr>
              <w:spacing w:before="120" w:after="120" w:line="360" w:lineRule="auto"/>
              <w:rPr>
                <w:szCs w:val="26"/>
              </w:rPr>
            </w:pPr>
            <w:r w:rsidRPr="00E81870">
              <w:rPr>
                <w:color w:val="000000"/>
                <w:szCs w:val="26"/>
              </w:rPr>
              <w:t>Ghi chú</w:t>
            </w:r>
          </w:p>
        </w:tc>
      </w:tr>
      <w:tr w:rsidR="00E74E04" w:rsidRPr="00E81870" w14:paraId="4C7622FA"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4DC7" w14:textId="55F2E4A2" w:rsidR="00E74E04" w:rsidRPr="00E81870" w:rsidRDefault="00E74E04"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9B1F2" w14:textId="64AFFFED" w:rsidR="00E74E04" w:rsidRPr="00E81870" w:rsidRDefault="00E74E04" w:rsidP="00C4368A">
            <w:pPr>
              <w:spacing w:before="120" w:after="120" w:line="360" w:lineRule="auto"/>
              <w:rPr>
                <w:szCs w:val="26"/>
              </w:rPr>
            </w:pPr>
            <w:r w:rsidRPr="00E81870">
              <w:rPr>
                <w:color w:val="000000"/>
                <w:szCs w:val="26"/>
              </w:rPr>
              <w:t>Mã 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64E8" w14:textId="77777777" w:rsidR="00E74E04" w:rsidRPr="00E81870" w:rsidRDefault="00E74E04"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09E0" w14:textId="77777777" w:rsidR="00E74E04" w:rsidRPr="00E81870" w:rsidRDefault="00E74E04"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97F0" w14:textId="77777777" w:rsidR="00E74E04" w:rsidRPr="00E81870" w:rsidRDefault="00E74E04"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A98F" w14:textId="77777777" w:rsidR="00E74E04" w:rsidRPr="00E81870" w:rsidRDefault="00E74E04"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E7C" w14:textId="77777777" w:rsidR="00E74E04" w:rsidRPr="00E81870" w:rsidRDefault="00E74E04" w:rsidP="00C4368A">
            <w:pPr>
              <w:spacing w:before="120" w:after="120" w:line="360" w:lineRule="auto"/>
              <w:rPr>
                <w:szCs w:val="26"/>
              </w:rPr>
            </w:pPr>
          </w:p>
        </w:tc>
      </w:tr>
      <w:tr w:rsidR="00E47610" w:rsidRPr="00E81870" w14:paraId="289E0EB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55606" w14:textId="77777777" w:rsidR="00E47610" w:rsidRPr="00E81870" w:rsidRDefault="00E47610" w:rsidP="00C4368A">
            <w:pPr>
              <w:spacing w:before="120" w:after="120" w:line="360" w:lineRule="auto"/>
              <w:rPr>
                <w:szCs w:val="26"/>
              </w:rPr>
            </w:pPr>
            <w:r w:rsidRPr="00E81870">
              <w:rPr>
                <w:szCs w:val="26"/>
              </w:rPr>
              <w:t>MaloaiSP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1D350" w14:textId="4F340A44" w:rsidR="00E47610" w:rsidRPr="00E81870" w:rsidRDefault="00E47610" w:rsidP="00C4368A">
            <w:pPr>
              <w:spacing w:before="120" w:after="120" w:line="360" w:lineRule="auto"/>
              <w:rPr>
                <w:szCs w:val="26"/>
              </w:rPr>
            </w:pPr>
            <w:r w:rsidRPr="00E81870">
              <w:rPr>
                <w:szCs w:val="26"/>
              </w:rPr>
              <w:t xml:space="preserve">Mã loại </w:t>
            </w:r>
            <w:r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46134" w14:textId="44836842" w:rsidR="00E47610" w:rsidRPr="00E81870" w:rsidRDefault="00E4761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EA1F" w14:textId="012FD00F" w:rsidR="00E47610" w:rsidRPr="00E81870" w:rsidRDefault="00E4761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F861F" w14:textId="615A2AAA" w:rsidR="00E47610" w:rsidRPr="00E81870" w:rsidRDefault="00E47610" w:rsidP="00C4368A">
            <w:pPr>
              <w:spacing w:before="120" w:after="120" w:line="360" w:lineRule="auto"/>
              <w:rPr>
                <w:szCs w:val="26"/>
              </w:rPr>
            </w:pPr>
            <w:r w:rsidRPr="00E81870">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92B74" w14:textId="5BCC394D" w:rsidR="00E47610" w:rsidRPr="00E81870" w:rsidRDefault="00E4761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4D2F6" w14:textId="77777777" w:rsidR="00E47610" w:rsidRPr="00E81870" w:rsidRDefault="00E47610" w:rsidP="00C4368A">
            <w:pPr>
              <w:keepNext/>
              <w:spacing w:before="120" w:after="120" w:line="360" w:lineRule="auto"/>
              <w:rPr>
                <w:szCs w:val="26"/>
              </w:rPr>
            </w:pPr>
          </w:p>
        </w:tc>
      </w:tr>
      <w:tr w:rsidR="00E74E04" w:rsidRPr="00E81870" w14:paraId="72FE8B51"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B90B" w14:textId="5F87958E" w:rsidR="00E74E04" w:rsidRPr="00E81870" w:rsidRDefault="00E47610" w:rsidP="00C4368A">
            <w:pPr>
              <w:spacing w:before="120" w:after="120" w:line="360" w:lineRule="auto"/>
              <w:rPr>
                <w:szCs w:val="26"/>
              </w:rPr>
            </w:pPr>
            <w:r w:rsidRPr="00E81870">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FCE3D" w14:textId="1745327F" w:rsidR="00E74E04" w:rsidRPr="00E81870" w:rsidRDefault="00E74E04" w:rsidP="00C4368A">
            <w:pPr>
              <w:spacing w:before="120" w:after="120" w:line="360" w:lineRule="auto"/>
              <w:rPr>
                <w:szCs w:val="26"/>
              </w:rPr>
            </w:pPr>
            <w:r w:rsidRPr="00E81870">
              <w:rPr>
                <w:color w:val="000000"/>
                <w:szCs w:val="26"/>
              </w:rPr>
              <w:t xml:space="preserve">Tên </w:t>
            </w:r>
            <w:r w:rsidR="00E47610"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BBB9" w14:textId="77777777" w:rsidR="00E74E04" w:rsidRPr="00E81870" w:rsidRDefault="00E74E04"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7F93" w14:textId="77777777" w:rsidR="00E74E04" w:rsidRPr="00E81870" w:rsidRDefault="00E74E04"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FFC4C" w14:textId="77777777" w:rsidR="00E74E04" w:rsidRPr="00E81870"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DDE8" w14:textId="77777777" w:rsidR="00E74E04" w:rsidRPr="00E81870" w:rsidRDefault="00E74E04"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CF24" w14:textId="77777777" w:rsidR="00E74E04" w:rsidRPr="00E81870" w:rsidRDefault="00E74E04" w:rsidP="00C4368A">
            <w:pPr>
              <w:spacing w:before="120" w:after="120" w:line="360" w:lineRule="auto"/>
              <w:rPr>
                <w:szCs w:val="26"/>
              </w:rPr>
            </w:pPr>
          </w:p>
        </w:tc>
      </w:tr>
      <w:tr w:rsidR="00E74E04" w:rsidRPr="00E81870" w14:paraId="3DFABED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8A34" w14:textId="07788083" w:rsidR="00E74E04" w:rsidRPr="00E81870" w:rsidRDefault="00E47610" w:rsidP="00C4368A">
            <w:pPr>
              <w:spacing w:before="120" w:after="120" w:line="360" w:lineRule="auto"/>
              <w:rPr>
                <w:szCs w:val="26"/>
              </w:rPr>
            </w:pPr>
            <w:r w:rsidRPr="00E81870">
              <w:rPr>
                <w:szCs w:val="26"/>
              </w:rPr>
              <w:t>MotaSP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9B666" w14:textId="3688DFB1" w:rsidR="00E74E04" w:rsidRPr="00E81870" w:rsidRDefault="00E47610" w:rsidP="00C4368A">
            <w:pPr>
              <w:spacing w:before="120" w:after="120" w:line="360" w:lineRule="auto"/>
              <w:rPr>
                <w:szCs w:val="26"/>
              </w:rPr>
            </w:pPr>
            <w:r w:rsidRPr="00E81870">
              <w:rPr>
                <w:szCs w:val="26"/>
              </w:rPr>
              <w:t xml:space="preserve">Mô tả </w:t>
            </w:r>
            <w:r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21CD" w14:textId="77777777" w:rsidR="00E74E04" w:rsidRPr="00E81870" w:rsidRDefault="00E74E04"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7888" w14:textId="77777777" w:rsidR="00E74E04" w:rsidRPr="00E81870" w:rsidRDefault="00E74E04"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90D" w14:textId="77777777" w:rsidR="00E74E04" w:rsidRPr="00E81870"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D63ED" w14:textId="77777777" w:rsidR="00E74E04" w:rsidRPr="00E81870" w:rsidRDefault="00E74E04"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4A86" w14:textId="77777777" w:rsidR="00E74E04" w:rsidRPr="00E81870" w:rsidRDefault="00E74E04" w:rsidP="00C4368A">
            <w:pPr>
              <w:keepNext/>
              <w:spacing w:before="120" w:after="120" w:line="360" w:lineRule="auto"/>
              <w:rPr>
                <w:szCs w:val="26"/>
              </w:rPr>
            </w:pPr>
          </w:p>
        </w:tc>
      </w:tr>
      <w:tr w:rsidR="00E74E04" w:rsidRPr="00E81870" w14:paraId="2C5147C8"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EE82" w14:textId="29DE5383" w:rsidR="00E74E04" w:rsidRPr="00E81870" w:rsidRDefault="00E47610" w:rsidP="00C4368A">
            <w:pPr>
              <w:spacing w:before="120" w:after="120" w:line="360" w:lineRule="auto"/>
              <w:rPr>
                <w:szCs w:val="26"/>
              </w:rPr>
            </w:pPr>
            <w:r w:rsidRPr="00E81870">
              <w:rPr>
                <w:szCs w:val="26"/>
              </w:rPr>
              <w:t>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5D81B" w14:textId="3B73AB85" w:rsidR="00E74E04" w:rsidRPr="00E81870" w:rsidRDefault="00E47610" w:rsidP="00C4368A">
            <w:pPr>
              <w:spacing w:before="120" w:after="120" w:line="360" w:lineRule="auto"/>
              <w:rPr>
                <w:szCs w:val="26"/>
              </w:rPr>
            </w:pPr>
            <w:r w:rsidRPr="00E81870">
              <w:rPr>
                <w:szCs w:val="26"/>
              </w:rPr>
              <w:t xml:space="preserve">Giá </w:t>
            </w:r>
            <w:r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4659" w14:textId="77777777" w:rsidR="00E74E04" w:rsidRPr="00E81870" w:rsidRDefault="00E74E04"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8332" w14:textId="332963AC" w:rsidR="00E74E04" w:rsidRPr="00E81870" w:rsidRDefault="00B20216"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0FE37" w14:textId="77777777" w:rsidR="00E74E04" w:rsidRPr="00E81870"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50C8" w14:textId="033871E2" w:rsidR="00E74E04" w:rsidRPr="00E81870" w:rsidRDefault="00E4761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977" w14:textId="77777777" w:rsidR="00E74E04" w:rsidRPr="00E81870" w:rsidRDefault="00E74E04" w:rsidP="00C4368A">
            <w:pPr>
              <w:keepNext/>
              <w:spacing w:before="120" w:after="120" w:line="360" w:lineRule="auto"/>
              <w:rPr>
                <w:szCs w:val="26"/>
              </w:rPr>
            </w:pPr>
          </w:p>
        </w:tc>
      </w:tr>
      <w:tr w:rsidR="00E74E04" w:rsidRPr="00E81870" w14:paraId="38E17CC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9D6C" w14:textId="66AA12BF" w:rsidR="00E74E04" w:rsidRPr="00E81870" w:rsidRDefault="00E47610" w:rsidP="00C4368A">
            <w:pPr>
              <w:spacing w:before="120" w:after="120" w:line="360" w:lineRule="auto"/>
              <w:rPr>
                <w:szCs w:val="26"/>
              </w:rPr>
            </w:pPr>
            <w:r w:rsidRPr="00E81870">
              <w:rPr>
                <w:szCs w:val="26"/>
              </w:rPr>
              <w:t>SoluongSP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02F1" w14:textId="523419E6" w:rsidR="00E74E04" w:rsidRPr="00E81870" w:rsidRDefault="00E74E04" w:rsidP="00C4368A">
            <w:pPr>
              <w:spacing w:before="120" w:after="120" w:line="360" w:lineRule="auto"/>
              <w:rPr>
                <w:szCs w:val="26"/>
              </w:rPr>
            </w:pPr>
            <w:r w:rsidRPr="00E81870">
              <w:rPr>
                <w:szCs w:val="26"/>
              </w:rPr>
              <w:t xml:space="preserve">Số </w:t>
            </w:r>
            <w:r w:rsidR="00E47610" w:rsidRPr="00E81870">
              <w:rPr>
                <w:szCs w:val="26"/>
              </w:rPr>
              <w:t xml:space="preserve">lượng </w:t>
            </w:r>
            <w:r w:rsidR="00E47610"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8EB3" w14:textId="77777777" w:rsidR="00E74E04" w:rsidRPr="00E81870" w:rsidRDefault="00E74E04"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36E2" w14:textId="77777777" w:rsidR="00E74E04" w:rsidRPr="00E81870" w:rsidRDefault="00E74E04"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D2502" w14:textId="77777777" w:rsidR="00E74E04" w:rsidRPr="00E81870"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1C4AC" w14:textId="6D595DEA" w:rsidR="00E74E04" w:rsidRPr="00E81870" w:rsidRDefault="00E4761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2D991" w14:textId="77777777" w:rsidR="00E74E04" w:rsidRPr="00E81870" w:rsidRDefault="00E74E04" w:rsidP="00C4368A">
            <w:pPr>
              <w:keepNext/>
              <w:spacing w:before="120" w:after="120" w:line="360" w:lineRule="auto"/>
              <w:rPr>
                <w:szCs w:val="26"/>
              </w:rPr>
            </w:pPr>
          </w:p>
        </w:tc>
      </w:tr>
      <w:tr w:rsidR="00E47610" w:rsidRPr="00E81870" w14:paraId="3F52982B"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ED23E" w14:textId="1B4A0D48" w:rsidR="00E47610" w:rsidRPr="00E81870" w:rsidRDefault="00E47610" w:rsidP="00C4368A">
            <w:pPr>
              <w:spacing w:before="120" w:after="120" w:line="360" w:lineRule="auto"/>
              <w:rPr>
                <w:szCs w:val="26"/>
              </w:rPr>
            </w:pPr>
            <w:r w:rsidRPr="00E81870">
              <w:rPr>
                <w:szCs w:val="26"/>
              </w:rPr>
              <w:t>GiamgiaSP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489F1" w14:textId="4C1DC9B6" w:rsidR="00E47610" w:rsidRPr="00E81870" w:rsidRDefault="00E47610" w:rsidP="00C4368A">
            <w:pPr>
              <w:spacing w:before="120" w:after="120" w:line="360" w:lineRule="auto"/>
              <w:rPr>
                <w:szCs w:val="26"/>
              </w:rPr>
            </w:pPr>
            <w:r w:rsidRPr="00E81870">
              <w:rPr>
                <w:szCs w:val="26"/>
              </w:rPr>
              <w:t xml:space="preserve">Giảm giá sản phẩm </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87DD" w14:textId="2603F2B8" w:rsidR="00E47610" w:rsidRPr="00E81870" w:rsidRDefault="00E4761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4A8" w14:textId="1A805164" w:rsidR="00E47610" w:rsidRPr="00E81870" w:rsidRDefault="00E4761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560A" w14:textId="77777777" w:rsidR="00E47610" w:rsidRPr="00E81870" w:rsidRDefault="00E4761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F6B6B" w14:textId="2AE1878C" w:rsidR="00E47610" w:rsidRPr="00E81870" w:rsidRDefault="00E4761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9AAC" w14:textId="77777777" w:rsidR="00E47610" w:rsidRPr="00E81870" w:rsidRDefault="00E47610" w:rsidP="009A5002">
            <w:pPr>
              <w:keepNext/>
              <w:spacing w:before="120" w:after="120" w:line="360" w:lineRule="auto"/>
              <w:rPr>
                <w:szCs w:val="26"/>
              </w:rPr>
            </w:pPr>
          </w:p>
        </w:tc>
      </w:tr>
    </w:tbl>
    <w:p w14:paraId="5E372D0A" w14:textId="090FFAE2" w:rsidR="008F2D09" w:rsidRPr="00E81870" w:rsidRDefault="009A5002" w:rsidP="006309C9">
      <w:pPr>
        <w:pStyle w:val="Heading4"/>
        <w:numPr>
          <w:ilvl w:val="0"/>
          <w:numId w:val="0"/>
        </w:numPr>
        <w:ind w:left="908"/>
      </w:pPr>
      <w:r w:rsidRPr="00E81870">
        <w:lastRenderedPageBreak/>
        <w:t>3.2.3.2. Khách hàng</w:t>
      </w:r>
    </w:p>
    <w:p w14:paraId="38DB1FD2" w14:textId="2992E135" w:rsidR="00BC72F4" w:rsidRPr="00E81870" w:rsidRDefault="005E5CBC" w:rsidP="006E4F1A">
      <w:pPr>
        <w:pStyle w:val="BodyText"/>
        <w:rPr>
          <w:lang w:val="vi-VN"/>
        </w:rPr>
      </w:pPr>
      <w:r w:rsidRPr="00E81870">
        <w:rPr>
          <w:lang w:val="vi-VN"/>
        </w:rPr>
        <w:t>Thực thể này lưu trữ thông tin về các khách hàng bao gồm thông tin cá nhân, liên hệ, và các thông tin liên quan đến giao dịch mua hàng</w:t>
      </w:r>
    </w:p>
    <w:p w14:paraId="52418246" w14:textId="5A17FA89" w:rsidR="006E4F1A" w:rsidRPr="00E81870" w:rsidRDefault="006E4F1A" w:rsidP="006E4F1A">
      <w:pPr>
        <w:pStyle w:val="Caption"/>
        <w:keepNext/>
      </w:pPr>
      <w:bookmarkStart w:id="145" w:name="_Toc170134391"/>
      <w:r w:rsidRPr="00E81870">
        <w:t xml:space="preserve">Bảng 3. </w:t>
      </w:r>
      <w:r w:rsidRPr="00E81870">
        <w:fldChar w:fldCharType="begin"/>
      </w:r>
      <w:r w:rsidRPr="00E81870">
        <w:instrText xml:space="preserve"> SEQ Bảng_3. \* ARABIC </w:instrText>
      </w:r>
      <w:r w:rsidRPr="00E81870">
        <w:fldChar w:fldCharType="separate"/>
      </w:r>
      <w:r w:rsidR="00503D30" w:rsidRPr="00E81870">
        <w:t>2</w:t>
      </w:r>
      <w:r w:rsidRPr="00E81870">
        <w:fldChar w:fldCharType="end"/>
      </w:r>
      <w:r w:rsidRPr="00E81870">
        <w:t xml:space="preserve"> Thực thể Khách hàng</w:t>
      </w:r>
      <w:bookmarkEnd w:id="145"/>
    </w:p>
    <w:tbl>
      <w:tblPr>
        <w:tblW w:w="0" w:type="auto"/>
        <w:jc w:val="center"/>
        <w:tblCellMar>
          <w:top w:w="15" w:type="dxa"/>
          <w:left w:w="15" w:type="dxa"/>
          <w:bottom w:w="15" w:type="dxa"/>
          <w:right w:w="15" w:type="dxa"/>
        </w:tblCellMar>
        <w:tblLook w:val="04A0" w:firstRow="1" w:lastRow="0" w:firstColumn="1" w:lastColumn="0" w:noHBand="0" w:noVBand="1"/>
      </w:tblPr>
      <w:tblGrid>
        <w:gridCol w:w="1617"/>
        <w:gridCol w:w="1904"/>
        <w:gridCol w:w="716"/>
        <w:gridCol w:w="1439"/>
        <w:gridCol w:w="1431"/>
        <w:gridCol w:w="1234"/>
        <w:gridCol w:w="1004"/>
      </w:tblGrid>
      <w:tr w:rsidR="00B20216" w:rsidRPr="00E81870" w14:paraId="00CBB08A"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1A14" w14:textId="77777777" w:rsidR="00E47610" w:rsidRPr="00E81870" w:rsidRDefault="00E47610" w:rsidP="00C4368A">
            <w:pPr>
              <w:spacing w:before="120" w:after="120" w:line="360" w:lineRule="auto"/>
              <w:rPr>
                <w:szCs w:val="26"/>
              </w:rPr>
            </w:pPr>
            <w:r w:rsidRPr="00E81870">
              <w:rPr>
                <w:color w:val="000000"/>
                <w:szCs w:val="26"/>
              </w:rPr>
              <w:t>Thuộc tính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C4C75" w14:textId="77777777" w:rsidR="00E47610" w:rsidRPr="00E81870" w:rsidRDefault="00E47610" w:rsidP="00C4368A">
            <w:pPr>
              <w:spacing w:before="120" w:after="120" w:line="360" w:lineRule="auto"/>
              <w:rPr>
                <w:szCs w:val="26"/>
              </w:rPr>
            </w:pPr>
            <w:r w:rsidRPr="00E81870">
              <w:rPr>
                <w:color w:val="000000"/>
                <w:szCs w:val="26"/>
              </w:rPr>
              <w:t>Diễn giải</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DA27" w14:textId="77777777" w:rsidR="00E47610" w:rsidRPr="00E81870" w:rsidRDefault="00E47610" w:rsidP="00C4368A">
            <w:pPr>
              <w:spacing w:before="120" w:after="120" w:line="360" w:lineRule="auto"/>
              <w:rPr>
                <w:szCs w:val="26"/>
              </w:rPr>
            </w:pPr>
            <w:r w:rsidRPr="00E81870">
              <w:rPr>
                <w:color w:val="000000"/>
                <w:szCs w:val="26"/>
              </w:rPr>
              <w:t>Loại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6E61B" w14:textId="77777777" w:rsidR="00E47610" w:rsidRPr="00E81870" w:rsidRDefault="00E47610" w:rsidP="00C4368A">
            <w:pPr>
              <w:spacing w:before="120" w:after="120" w:line="360" w:lineRule="auto"/>
              <w:rPr>
                <w:szCs w:val="26"/>
              </w:rPr>
            </w:pPr>
            <w:r w:rsidRPr="00E81870">
              <w:rPr>
                <w:color w:val="000000"/>
                <w:szCs w:val="26"/>
              </w:rPr>
              <w:t>Kiểu dữ liệu</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6EC6" w14:textId="77777777" w:rsidR="00E47610" w:rsidRPr="00E81870" w:rsidRDefault="00E47610" w:rsidP="00C4368A">
            <w:pPr>
              <w:spacing w:before="120" w:after="120" w:line="360" w:lineRule="auto"/>
              <w:rPr>
                <w:szCs w:val="26"/>
              </w:rPr>
            </w:pPr>
            <w:r w:rsidRPr="00E81870">
              <w:rPr>
                <w:color w:val="000000"/>
                <w:szCs w:val="26"/>
              </w:rPr>
              <w:t>Miền giá trị</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163" w14:textId="77777777" w:rsidR="00E47610" w:rsidRPr="00E81870" w:rsidRDefault="00E47610" w:rsidP="00C4368A">
            <w:pPr>
              <w:spacing w:before="120" w:after="120" w:line="360" w:lineRule="auto"/>
              <w:rPr>
                <w:szCs w:val="26"/>
              </w:rPr>
            </w:pPr>
            <w:r w:rsidRPr="00E81870">
              <w:rPr>
                <w:color w:val="000000"/>
                <w:szCs w:val="26"/>
              </w:rPr>
              <w:t>Chiều dài</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0564" w14:textId="77777777" w:rsidR="00E47610" w:rsidRPr="00E81870" w:rsidRDefault="00E47610" w:rsidP="00C4368A">
            <w:pPr>
              <w:spacing w:before="120" w:after="120" w:line="360" w:lineRule="auto"/>
              <w:rPr>
                <w:szCs w:val="26"/>
              </w:rPr>
            </w:pPr>
            <w:r w:rsidRPr="00E81870">
              <w:rPr>
                <w:color w:val="000000"/>
                <w:szCs w:val="26"/>
              </w:rPr>
              <w:t>Ghi chú</w:t>
            </w:r>
          </w:p>
        </w:tc>
      </w:tr>
      <w:tr w:rsidR="00B20216" w:rsidRPr="00E81870" w14:paraId="566256E9"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3E21" w14:textId="77777777" w:rsidR="00E47610" w:rsidRPr="00E81870" w:rsidRDefault="00E47610" w:rsidP="00C4368A">
            <w:pPr>
              <w:spacing w:before="120" w:after="120" w:line="360" w:lineRule="auto"/>
              <w:rPr>
                <w:szCs w:val="26"/>
              </w:rPr>
            </w:pPr>
            <w:r w:rsidRPr="00E81870">
              <w:rPr>
                <w:szCs w:val="26"/>
              </w:rPr>
              <w:t>id</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40F8" w14:textId="2DE7AA14" w:rsidR="00E47610" w:rsidRPr="00E81870" w:rsidRDefault="00E47610" w:rsidP="00C4368A">
            <w:pPr>
              <w:spacing w:before="120" w:after="120" w:line="360" w:lineRule="auto"/>
              <w:rPr>
                <w:szCs w:val="26"/>
              </w:rPr>
            </w:pPr>
            <w:r w:rsidRPr="00E81870">
              <w:rPr>
                <w:color w:val="000000"/>
                <w:szCs w:val="26"/>
              </w:rPr>
              <w:t>Mã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4C49" w14:textId="77777777" w:rsidR="00E47610" w:rsidRPr="00E81870" w:rsidRDefault="00E47610" w:rsidP="00C4368A">
            <w:pPr>
              <w:spacing w:before="120" w:after="120" w:line="360" w:lineRule="auto"/>
              <w:rPr>
                <w:szCs w:val="26"/>
              </w:rPr>
            </w:pPr>
            <w:r w:rsidRPr="00E81870">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7B1C" w14:textId="77777777" w:rsidR="00E47610" w:rsidRPr="00E81870" w:rsidRDefault="00E47610" w:rsidP="00C4368A">
            <w:pPr>
              <w:spacing w:before="120" w:after="120" w:line="360" w:lineRule="auto"/>
              <w:rPr>
                <w:szCs w:val="26"/>
              </w:rPr>
            </w:pPr>
            <w:r w:rsidRPr="00E81870">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546" w14:textId="77777777" w:rsidR="00E47610" w:rsidRPr="00E81870" w:rsidRDefault="00E47610" w:rsidP="00C4368A">
            <w:pPr>
              <w:spacing w:before="120" w:after="120" w:line="360" w:lineRule="auto"/>
              <w:rPr>
                <w:szCs w:val="26"/>
              </w:rPr>
            </w:pPr>
            <w:r w:rsidRPr="00E81870">
              <w:rPr>
                <w:color w:val="000000"/>
                <w:szCs w:val="26"/>
              </w:rPr>
              <w:t>Khóa chính</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6AE5" w14:textId="77777777" w:rsidR="00E47610" w:rsidRPr="00E81870" w:rsidRDefault="00E47610" w:rsidP="00C4368A">
            <w:pPr>
              <w:spacing w:before="120" w:after="120" w:line="360" w:lineRule="auto"/>
              <w:rPr>
                <w:szCs w:val="26"/>
              </w:rPr>
            </w:pPr>
            <w:r w:rsidRPr="00E81870">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C370" w14:textId="77777777" w:rsidR="00E47610" w:rsidRPr="00E81870" w:rsidRDefault="00E47610" w:rsidP="00C4368A">
            <w:pPr>
              <w:spacing w:before="120" w:after="120" w:line="360" w:lineRule="auto"/>
              <w:rPr>
                <w:szCs w:val="26"/>
              </w:rPr>
            </w:pPr>
          </w:p>
        </w:tc>
      </w:tr>
      <w:tr w:rsidR="00E47610" w:rsidRPr="00E81870" w14:paraId="6B5E1DD2"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CFD77" w14:textId="0B8D5401" w:rsidR="00E47610" w:rsidRPr="00E81870" w:rsidRDefault="00E47610" w:rsidP="00C4368A">
            <w:pPr>
              <w:spacing w:before="120" w:after="120" w:line="360" w:lineRule="auto"/>
              <w:rPr>
                <w:szCs w:val="26"/>
              </w:rPr>
            </w:pPr>
            <w:r w:rsidRPr="00E81870">
              <w:rPr>
                <w:szCs w:val="26"/>
              </w:rPr>
              <w:t>TenKH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8963" w14:textId="794BAE17" w:rsidR="00E47610" w:rsidRPr="00E81870" w:rsidRDefault="00E47610" w:rsidP="00C4368A">
            <w:pPr>
              <w:spacing w:before="120" w:after="120" w:line="360" w:lineRule="auto"/>
              <w:rPr>
                <w:szCs w:val="26"/>
              </w:rPr>
            </w:pPr>
            <w:r w:rsidRPr="00E81870">
              <w:rPr>
                <w:szCs w:val="26"/>
              </w:rPr>
              <w:t xml:space="preserve">Tên </w:t>
            </w:r>
            <w:r w:rsidRPr="00E81870">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558E" w14:textId="77777777" w:rsidR="00E47610" w:rsidRPr="00E81870" w:rsidRDefault="00E47610" w:rsidP="00C4368A">
            <w:pPr>
              <w:spacing w:before="120" w:after="120" w:line="360" w:lineRule="auto"/>
              <w:rPr>
                <w:color w:val="000000"/>
                <w:szCs w:val="26"/>
              </w:rPr>
            </w:pPr>
            <w:r w:rsidRPr="00E81870">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A2A6F" w14:textId="77777777" w:rsidR="00E47610" w:rsidRPr="00E81870" w:rsidRDefault="00E47610" w:rsidP="00C4368A">
            <w:pPr>
              <w:spacing w:before="120" w:after="120" w:line="360" w:lineRule="auto"/>
              <w:rPr>
                <w:color w:val="000000"/>
                <w:szCs w:val="26"/>
              </w:rPr>
            </w:pPr>
            <w:r w:rsidRPr="00E81870">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ADC48" w14:textId="1228E6CF" w:rsidR="00E47610" w:rsidRPr="00E81870"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1AF04" w14:textId="77777777" w:rsidR="00E47610" w:rsidRPr="00E81870" w:rsidRDefault="00E47610" w:rsidP="00C4368A">
            <w:pPr>
              <w:spacing w:before="120" w:after="120" w:line="360" w:lineRule="auto"/>
              <w:rPr>
                <w:szCs w:val="26"/>
              </w:rPr>
            </w:pPr>
            <w:r w:rsidRPr="00E81870">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405C5" w14:textId="77777777" w:rsidR="00E47610" w:rsidRPr="00E81870" w:rsidRDefault="00E47610" w:rsidP="00C4368A">
            <w:pPr>
              <w:keepNext/>
              <w:spacing w:before="120" w:after="120" w:line="360" w:lineRule="auto"/>
              <w:rPr>
                <w:szCs w:val="26"/>
              </w:rPr>
            </w:pPr>
          </w:p>
        </w:tc>
      </w:tr>
      <w:tr w:rsidR="00B20216" w:rsidRPr="00E81870" w14:paraId="42B38704"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AF787" w14:textId="51948A39" w:rsidR="00E47610" w:rsidRPr="00E81870" w:rsidRDefault="00E47610" w:rsidP="00C4368A">
            <w:pPr>
              <w:spacing w:before="120" w:after="120" w:line="360" w:lineRule="auto"/>
              <w:rPr>
                <w:szCs w:val="26"/>
              </w:rPr>
            </w:pPr>
            <w:r w:rsidRPr="00E81870">
              <w:rPr>
                <w:szCs w:val="26"/>
              </w:rPr>
              <w:t>EmailKH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C1CB" w14:textId="3CD1A3F7" w:rsidR="00E47610" w:rsidRPr="00E81870" w:rsidRDefault="00B20216" w:rsidP="00C4368A">
            <w:pPr>
              <w:spacing w:before="120" w:after="120" w:line="360" w:lineRule="auto"/>
              <w:rPr>
                <w:szCs w:val="26"/>
              </w:rPr>
            </w:pPr>
            <w:r w:rsidRPr="00E81870">
              <w:rPr>
                <w:color w:val="000000"/>
                <w:szCs w:val="26"/>
              </w:rPr>
              <w:t>Email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B17" w14:textId="77777777" w:rsidR="00E47610" w:rsidRPr="00E81870" w:rsidRDefault="00E47610" w:rsidP="00C4368A">
            <w:pPr>
              <w:spacing w:before="120" w:after="120" w:line="360" w:lineRule="auto"/>
              <w:rPr>
                <w:szCs w:val="26"/>
              </w:rPr>
            </w:pPr>
            <w:r w:rsidRPr="00E81870">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DC07" w14:textId="77777777" w:rsidR="00E47610" w:rsidRPr="00E81870" w:rsidRDefault="00E47610" w:rsidP="00C4368A">
            <w:pPr>
              <w:spacing w:before="120" w:after="120" w:line="360" w:lineRule="auto"/>
              <w:rPr>
                <w:szCs w:val="26"/>
              </w:rPr>
            </w:pPr>
            <w:r w:rsidRPr="00E81870">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8B4A3" w14:textId="77777777" w:rsidR="00E47610" w:rsidRPr="00E81870"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9E9D" w14:textId="77777777" w:rsidR="00E47610" w:rsidRPr="00E81870" w:rsidRDefault="00E47610" w:rsidP="00C4368A">
            <w:pPr>
              <w:spacing w:before="120" w:after="120" w:line="360" w:lineRule="auto"/>
              <w:rPr>
                <w:szCs w:val="26"/>
              </w:rPr>
            </w:pPr>
            <w:r w:rsidRPr="00E81870">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DF39" w14:textId="77777777" w:rsidR="00E47610" w:rsidRPr="00E81870" w:rsidRDefault="00E47610" w:rsidP="00C4368A">
            <w:pPr>
              <w:spacing w:before="120" w:after="120" w:line="360" w:lineRule="auto"/>
              <w:rPr>
                <w:szCs w:val="26"/>
              </w:rPr>
            </w:pPr>
          </w:p>
        </w:tc>
      </w:tr>
      <w:tr w:rsidR="00B20216" w:rsidRPr="00E81870" w14:paraId="7677830E"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8149" w14:textId="5849EE5B" w:rsidR="00E47610" w:rsidRPr="00E81870" w:rsidRDefault="00B20216" w:rsidP="00C4368A">
            <w:pPr>
              <w:spacing w:before="120" w:after="120" w:line="360" w:lineRule="auto"/>
              <w:rPr>
                <w:szCs w:val="26"/>
              </w:rPr>
            </w:pPr>
            <w:r w:rsidRPr="00E81870">
              <w:rPr>
                <w:szCs w:val="26"/>
              </w:rPr>
              <w:t>DienthoaiKH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CFC0" w14:textId="6E4BF134" w:rsidR="00E47610" w:rsidRPr="00E81870" w:rsidRDefault="00B20216" w:rsidP="00C4368A">
            <w:pPr>
              <w:spacing w:before="120" w:after="120" w:line="360" w:lineRule="auto"/>
              <w:rPr>
                <w:szCs w:val="26"/>
              </w:rPr>
            </w:pPr>
            <w:r w:rsidRPr="00E81870">
              <w:rPr>
                <w:szCs w:val="26"/>
              </w:rPr>
              <w:t xml:space="preserve">Điện thoại </w:t>
            </w:r>
            <w:r w:rsidRPr="00E81870">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1A08A" w14:textId="77777777" w:rsidR="00E47610" w:rsidRPr="00E81870" w:rsidRDefault="00E47610" w:rsidP="00C4368A">
            <w:pPr>
              <w:spacing w:before="120" w:after="120" w:line="360" w:lineRule="auto"/>
              <w:rPr>
                <w:szCs w:val="26"/>
              </w:rPr>
            </w:pPr>
            <w:r w:rsidRPr="00E81870">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92EA" w14:textId="77777777" w:rsidR="00E47610" w:rsidRPr="00E81870" w:rsidRDefault="00E47610" w:rsidP="00C4368A">
            <w:pPr>
              <w:spacing w:before="120" w:after="120" w:line="360" w:lineRule="auto"/>
              <w:rPr>
                <w:szCs w:val="26"/>
              </w:rPr>
            </w:pPr>
            <w:r w:rsidRPr="00E81870">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91177" w14:textId="77777777" w:rsidR="00E47610" w:rsidRPr="00E81870"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092E" w14:textId="77777777" w:rsidR="00E47610" w:rsidRPr="00E81870" w:rsidRDefault="00E47610" w:rsidP="00C4368A">
            <w:pPr>
              <w:spacing w:before="120" w:after="120" w:line="360" w:lineRule="auto"/>
              <w:rPr>
                <w:szCs w:val="26"/>
              </w:rPr>
            </w:pPr>
            <w:r w:rsidRPr="00E81870">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CE26F" w14:textId="77777777" w:rsidR="00E47610" w:rsidRPr="00E81870" w:rsidRDefault="00E47610" w:rsidP="00C4368A">
            <w:pPr>
              <w:keepNext/>
              <w:spacing w:before="120" w:after="120" w:line="360" w:lineRule="auto"/>
              <w:rPr>
                <w:szCs w:val="26"/>
              </w:rPr>
            </w:pPr>
          </w:p>
        </w:tc>
      </w:tr>
      <w:tr w:rsidR="00B20216" w:rsidRPr="00E81870" w14:paraId="571C5E6B"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B9BE8" w14:textId="0A69B3BE" w:rsidR="00E47610" w:rsidRPr="00E81870" w:rsidRDefault="00B20216" w:rsidP="00C4368A">
            <w:pPr>
              <w:spacing w:before="120" w:after="120" w:line="360" w:lineRule="auto"/>
              <w:rPr>
                <w:szCs w:val="26"/>
              </w:rPr>
            </w:pPr>
            <w:r w:rsidRPr="00E81870">
              <w:rPr>
                <w:szCs w:val="26"/>
              </w:rPr>
              <w:t>DiachiKH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8FBCF" w14:textId="5B11E4A2" w:rsidR="00E47610" w:rsidRPr="00E81870" w:rsidRDefault="00B20216" w:rsidP="00C4368A">
            <w:pPr>
              <w:spacing w:before="120" w:after="120" w:line="360" w:lineRule="auto"/>
              <w:rPr>
                <w:szCs w:val="26"/>
              </w:rPr>
            </w:pPr>
            <w:r w:rsidRPr="00E81870">
              <w:rPr>
                <w:szCs w:val="26"/>
              </w:rPr>
              <w:t xml:space="preserve">Địa chỉ </w:t>
            </w:r>
            <w:r w:rsidRPr="00E81870">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0F697" w14:textId="77777777" w:rsidR="00E47610" w:rsidRPr="00E81870" w:rsidRDefault="00E47610" w:rsidP="00C4368A">
            <w:pPr>
              <w:spacing w:before="120" w:after="120" w:line="360" w:lineRule="auto"/>
              <w:rPr>
                <w:color w:val="000000"/>
                <w:szCs w:val="26"/>
              </w:rPr>
            </w:pPr>
            <w:r w:rsidRPr="00E81870">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AFC9" w14:textId="154FCAF8" w:rsidR="00E47610" w:rsidRPr="00E81870" w:rsidRDefault="00B20216" w:rsidP="00C4368A">
            <w:pPr>
              <w:spacing w:before="120" w:after="120" w:line="360" w:lineRule="auto"/>
              <w:rPr>
                <w:color w:val="000000"/>
                <w:szCs w:val="26"/>
              </w:rPr>
            </w:pPr>
            <w:r w:rsidRPr="00E81870">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47CF2" w14:textId="77777777" w:rsidR="00E47610" w:rsidRPr="00E81870"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A4254" w14:textId="77777777" w:rsidR="00E47610" w:rsidRPr="00E81870" w:rsidRDefault="00E47610" w:rsidP="00C4368A">
            <w:pPr>
              <w:spacing w:before="120" w:after="120" w:line="360" w:lineRule="auto"/>
              <w:rPr>
                <w:szCs w:val="26"/>
              </w:rPr>
            </w:pPr>
            <w:r w:rsidRPr="00E81870">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7871" w14:textId="77777777" w:rsidR="00E47610" w:rsidRPr="00E81870" w:rsidRDefault="00E47610" w:rsidP="009A5002">
            <w:pPr>
              <w:keepNext/>
              <w:spacing w:before="120" w:after="120" w:line="360" w:lineRule="auto"/>
              <w:rPr>
                <w:szCs w:val="26"/>
              </w:rPr>
            </w:pPr>
          </w:p>
        </w:tc>
      </w:tr>
    </w:tbl>
    <w:p w14:paraId="3CF08949" w14:textId="62D4C948" w:rsidR="00132E43" w:rsidRPr="00E81870" w:rsidRDefault="00132E43" w:rsidP="006309C9">
      <w:pPr>
        <w:pStyle w:val="Heading4"/>
        <w:numPr>
          <w:ilvl w:val="0"/>
          <w:numId w:val="0"/>
        </w:numPr>
        <w:ind w:left="908"/>
      </w:pPr>
      <w:r w:rsidRPr="00E81870">
        <w:t>3.2.3.3. Mã loại</w:t>
      </w:r>
    </w:p>
    <w:p w14:paraId="5173A584" w14:textId="2BF6CD22" w:rsidR="00FD7FCF" w:rsidRPr="00E81870" w:rsidRDefault="005E5CBC" w:rsidP="005E5CBC">
      <w:pPr>
        <w:pStyle w:val="BodyText"/>
        <w:rPr>
          <w:lang w:val="vi-VN"/>
        </w:rPr>
      </w:pPr>
      <w:r w:rsidRPr="00E81870">
        <w:rPr>
          <w:lang w:val="vi-VN"/>
        </w:rPr>
        <w:t>Thực thể "Mã loại" dùng để phân loại các sản phẩm theo từng nhóm hoặc loại cụ thể. Việc phân loại này giúp việc tìm kiếm, quản lý và hiển thị sản phẩm trở nên dễ dàng và hiệu quả hơn.</w:t>
      </w:r>
    </w:p>
    <w:p w14:paraId="767B60CE" w14:textId="45B67EE7" w:rsidR="00EB679E" w:rsidRPr="00E81870" w:rsidRDefault="00EB679E" w:rsidP="00EB679E">
      <w:pPr>
        <w:pStyle w:val="Caption"/>
        <w:keepNext/>
      </w:pPr>
      <w:bookmarkStart w:id="146" w:name="_Toc170134392"/>
      <w:r w:rsidRPr="00E81870">
        <w:t xml:space="preserve">Bảng 3. </w:t>
      </w:r>
      <w:r w:rsidRPr="00E81870">
        <w:fldChar w:fldCharType="begin"/>
      </w:r>
      <w:r w:rsidRPr="00E81870">
        <w:instrText xml:space="preserve"> SEQ Bảng_3. \* ARABIC </w:instrText>
      </w:r>
      <w:r w:rsidRPr="00E81870">
        <w:fldChar w:fldCharType="separate"/>
      </w:r>
      <w:r w:rsidR="00503D30" w:rsidRPr="00E81870">
        <w:t>3</w:t>
      </w:r>
      <w:r w:rsidRPr="00E81870">
        <w:fldChar w:fldCharType="end"/>
      </w:r>
      <w:r w:rsidRPr="00E81870">
        <w:t xml:space="preserve"> Thực thể Mã loại</w:t>
      </w:r>
      <w:bookmarkEnd w:id="146"/>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B20216" w:rsidRPr="00E81870" w14:paraId="4289E10A"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2B387" w14:textId="77777777" w:rsidR="00B20216" w:rsidRPr="00E81870" w:rsidRDefault="00B20216"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E1703" w14:textId="77777777" w:rsidR="00B20216" w:rsidRPr="00E81870" w:rsidRDefault="00B20216"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5A72E" w14:textId="77777777" w:rsidR="00B20216" w:rsidRPr="00E81870" w:rsidRDefault="00B20216"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686C" w14:textId="77777777" w:rsidR="00B20216" w:rsidRPr="00E81870" w:rsidRDefault="00B20216"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F9D5" w14:textId="77777777" w:rsidR="00B20216" w:rsidRPr="00E81870" w:rsidRDefault="00B20216"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514B" w14:textId="77777777" w:rsidR="00B20216" w:rsidRPr="00E81870" w:rsidRDefault="00B20216"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DA042" w14:textId="77777777" w:rsidR="00B20216" w:rsidRPr="00E81870" w:rsidRDefault="00B20216" w:rsidP="00C4368A">
            <w:pPr>
              <w:spacing w:before="120" w:after="120" w:line="360" w:lineRule="auto"/>
              <w:rPr>
                <w:szCs w:val="26"/>
              </w:rPr>
            </w:pPr>
            <w:r w:rsidRPr="00E81870">
              <w:rPr>
                <w:color w:val="000000"/>
                <w:szCs w:val="26"/>
              </w:rPr>
              <w:t>Ghi chú</w:t>
            </w:r>
          </w:p>
        </w:tc>
      </w:tr>
      <w:tr w:rsidR="00B20216" w:rsidRPr="00E81870" w14:paraId="24CC0D8B"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0709" w14:textId="77777777" w:rsidR="00B20216" w:rsidRPr="00E81870" w:rsidRDefault="00B20216"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CC44" w14:textId="6B706B12" w:rsidR="00B20216" w:rsidRPr="00E81870" w:rsidRDefault="00B20216" w:rsidP="00C4368A">
            <w:pPr>
              <w:spacing w:before="120" w:after="120" w:line="360" w:lineRule="auto"/>
              <w:rPr>
                <w:szCs w:val="26"/>
              </w:rPr>
            </w:pPr>
            <w:r w:rsidRPr="00E81870">
              <w:rPr>
                <w:color w:val="000000"/>
                <w:szCs w:val="26"/>
              </w:rPr>
              <w:t>Mã loại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5168" w14:textId="77777777" w:rsidR="00B20216" w:rsidRPr="00E81870" w:rsidRDefault="00B20216"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AA45" w14:textId="77777777" w:rsidR="00B20216" w:rsidRPr="00E81870" w:rsidRDefault="00B20216"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1E857" w14:textId="77777777" w:rsidR="00B20216" w:rsidRPr="00E81870" w:rsidRDefault="00B20216"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3231" w14:textId="77777777" w:rsidR="00B20216" w:rsidRPr="00E81870" w:rsidRDefault="00B20216"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3A72" w14:textId="77777777" w:rsidR="00B20216" w:rsidRPr="00E81870" w:rsidRDefault="00B20216" w:rsidP="00C4368A">
            <w:pPr>
              <w:spacing w:before="120" w:after="120" w:line="360" w:lineRule="auto"/>
              <w:rPr>
                <w:szCs w:val="26"/>
              </w:rPr>
            </w:pPr>
          </w:p>
        </w:tc>
      </w:tr>
      <w:tr w:rsidR="00B20216" w:rsidRPr="00E81870" w14:paraId="1D857D05"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5713" w14:textId="405DB35E" w:rsidR="00B20216" w:rsidRPr="00E81870" w:rsidRDefault="00B20216" w:rsidP="00C4368A">
            <w:pPr>
              <w:spacing w:before="120" w:after="120" w:line="360" w:lineRule="auto"/>
              <w:rPr>
                <w:szCs w:val="26"/>
              </w:rPr>
            </w:pPr>
            <w:r w:rsidRPr="00E81870">
              <w:rPr>
                <w:szCs w:val="26"/>
              </w:rPr>
              <w:t>MaSP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5BFB" w14:textId="65B6F7A9" w:rsidR="00B20216" w:rsidRPr="00E81870" w:rsidRDefault="00B20216" w:rsidP="00C4368A">
            <w:pPr>
              <w:spacing w:before="120" w:after="120" w:line="360" w:lineRule="auto"/>
              <w:rPr>
                <w:szCs w:val="26"/>
              </w:rPr>
            </w:pPr>
            <w:r w:rsidRPr="00E81870">
              <w:rPr>
                <w:szCs w:val="26"/>
              </w:rPr>
              <w:t xml:space="preserve">Mã </w:t>
            </w:r>
            <w:r w:rsidRPr="00E8187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A6B20" w14:textId="77777777" w:rsidR="00B20216" w:rsidRPr="00E81870" w:rsidRDefault="00B20216"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7447" w14:textId="77777777" w:rsidR="00B20216" w:rsidRPr="00E81870" w:rsidRDefault="00B20216"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B6D5" w14:textId="77777777" w:rsidR="00B20216" w:rsidRPr="00E81870" w:rsidRDefault="00B20216" w:rsidP="00C4368A">
            <w:pPr>
              <w:spacing w:before="120" w:after="120" w:line="360" w:lineRule="auto"/>
              <w:rPr>
                <w:szCs w:val="26"/>
              </w:rPr>
            </w:pPr>
            <w:r w:rsidRPr="00E81870">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410EC" w14:textId="77777777" w:rsidR="00B20216" w:rsidRPr="00E81870" w:rsidRDefault="00B20216"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1E33" w14:textId="77777777" w:rsidR="00B20216" w:rsidRPr="00E81870" w:rsidRDefault="00B20216" w:rsidP="00C4368A">
            <w:pPr>
              <w:keepNext/>
              <w:spacing w:before="120" w:after="120" w:line="360" w:lineRule="auto"/>
              <w:rPr>
                <w:szCs w:val="26"/>
              </w:rPr>
            </w:pPr>
          </w:p>
        </w:tc>
      </w:tr>
      <w:tr w:rsidR="00B20216" w:rsidRPr="00E81870" w14:paraId="19E3187E"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F146" w14:textId="77777777" w:rsidR="00B20216" w:rsidRPr="00E81870" w:rsidRDefault="00B20216" w:rsidP="00C4368A">
            <w:pPr>
              <w:spacing w:before="120" w:after="120" w:line="360" w:lineRule="auto"/>
              <w:rPr>
                <w:szCs w:val="26"/>
              </w:rPr>
            </w:pPr>
            <w:r w:rsidRPr="00E81870">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9D6B4" w14:textId="77777777" w:rsidR="00B20216" w:rsidRPr="00E81870" w:rsidRDefault="00B20216" w:rsidP="00C4368A">
            <w:pPr>
              <w:spacing w:before="120" w:after="120" w:line="360" w:lineRule="auto"/>
              <w:rPr>
                <w:szCs w:val="26"/>
              </w:rPr>
            </w:pPr>
            <w:r w:rsidRPr="00E81870">
              <w:rPr>
                <w:color w:val="000000"/>
                <w:szCs w:val="26"/>
              </w:rPr>
              <w:t>Tên 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B425" w14:textId="77777777" w:rsidR="00B20216" w:rsidRPr="00E81870" w:rsidRDefault="00B20216"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D9E9" w14:textId="77777777" w:rsidR="00B20216" w:rsidRPr="00E81870" w:rsidRDefault="00B20216"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C431" w14:textId="77777777" w:rsidR="00B20216" w:rsidRPr="00E81870" w:rsidRDefault="00B20216"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07215" w14:textId="77777777" w:rsidR="00B20216" w:rsidRPr="00E81870" w:rsidRDefault="00B20216"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40C9" w14:textId="77777777" w:rsidR="00B20216" w:rsidRPr="00E81870" w:rsidRDefault="00B20216" w:rsidP="00132E43">
            <w:pPr>
              <w:keepNext/>
              <w:spacing w:before="120" w:after="120" w:line="360" w:lineRule="auto"/>
              <w:rPr>
                <w:szCs w:val="26"/>
              </w:rPr>
            </w:pPr>
          </w:p>
        </w:tc>
      </w:tr>
    </w:tbl>
    <w:p w14:paraId="1E1CD545" w14:textId="4433FA09" w:rsidR="00132E43" w:rsidRPr="00E81870" w:rsidRDefault="00132E43" w:rsidP="006309C9">
      <w:pPr>
        <w:pStyle w:val="Heading4"/>
        <w:numPr>
          <w:ilvl w:val="0"/>
          <w:numId w:val="0"/>
        </w:numPr>
        <w:ind w:left="908"/>
      </w:pPr>
      <w:r w:rsidRPr="00E81870">
        <w:lastRenderedPageBreak/>
        <w:t>3.2.3.4. Giỏ hàng</w:t>
      </w:r>
    </w:p>
    <w:p w14:paraId="52F539EB" w14:textId="65265D22" w:rsidR="00FD7FCF" w:rsidRPr="00E81870" w:rsidRDefault="00DA667D" w:rsidP="00DA667D">
      <w:pPr>
        <w:pStyle w:val="BodyText"/>
        <w:rPr>
          <w:lang w:val="vi-VN"/>
        </w:rPr>
      </w:pPr>
      <w:r w:rsidRPr="00E81870">
        <w:rPr>
          <w:lang w:val="vi-VN"/>
        </w:rPr>
        <w:t>Thực thể "Giỏ hàng" lưu trữ thông tin về các sản phẩm mà khách hàng đã thêm vào giỏ hàng trước khi tiến hành thanh toán.</w:t>
      </w:r>
    </w:p>
    <w:p w14:paraId="4FEACB9A" w14:textId="0EDB54AB" w:rsidR="00EB679E" w:rsidRPr="00E81870" w:rsidRDefault="00EB679E" w:rsidP="00EB679E">
      <w:pPr>
        <w:pStyle w:val="Caption"/>
        <w:keepNext/>
      </w:pPr>
      <w:bookmarkStart w:id="147" w:name="_Toc170134393"/>
      <w:r w:rsidRPr="00E81870">
        <w:t xml:space="preserve">Bảng 3. </w:t>
      </w:r>
      <w:r w:rsidRPr="00E81870">
        <w:fldChar w:fldCharType="begin"/>
      </w:r>
      <w:r w:rsidRPr="00E81870">
        <w:instrText xml:space="preserve"> SEQ Bảng_3. \* ARABIC </w:instrText>
      </w:r>
      <w:r w:rsidRPr="00E81870">
        <w:fldChar w:fldCharType="separate"/>
      </w:r>
      <w:r w:rsidR="00503D30" w:rsidRPr="00E81870">
        <w:t>4</w:t>
      </w:r>
      <w:r w:rsidRPr="00E81870">
        <w:fldChar w:fldCharType="end"/>
      </w:r>
      <w:r w:rsidRPr="00E81870">
        <w:t xml:space="preserve"> Thực thể Giỏ hàng</w:t>
      </w:r>
      <w:bookmarkEnd w:id="147"/>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F2D09" w:rsidRPr="00E81870" w14:paraId="2326E0AA"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885E" w14:textId="77777777" w:rsidR="008F2D09" w:rsidRPr="00E81870" w:rsidRDefault="008F2D09"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B5092" w14:textId="77777777" w:rsidR="008F2D09" w:rsidRPr="00E81870" w:rsidRDefault="008F2D09"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363" w14:textId="77777777" w:rsidR="008F2D09" w:rsidRPr="00E81870" w:rsidRDefault="008F2D09"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7859" w14:textId="77777777" w:rsidR="008F2D09" w:rsidRPr="00E81870" w:rsidRDefault="008F2D09"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79778" w14:textId="77777777" w:rsidR="008F2D09" w:rsidRPr="00E81870" w:rsidRDefault="008F2D09"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A5B8" w14:textId="77777777" w:rsidR="008F2D09" w:rsidRPr="00E81870" w:rsidRDefault="008F2D09"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567D" w14:textId="77777777" w:rsidR="008F2D09" w:rsidRPr="00E81870" w:rsidRDefault="008F2D09" w:rsidP="00C4368A">
            <w:pPr>
              <w:spacing w:before="120" w:after="120" w:line="360" w:lineRule="auto"/>
              <w:rPr>
                <w:szCs w:val="26"/>
              </w:rPr>
            </w:pPr>
            <w:r w:rsidRPr="00E81870">
              <w:rPr>
                <w:color w:val="000000"/>
                <w:szCs w:val="26"/>
              </w:rPr>
              <w:t>Ghi chú</w:t>
            </w:r>
          </w:p>
        </w:tc>
      </w:tr>
      <w:tr w:rsidR="008F2D09" w:rsidRPr="00E81870" w14:paraId="1C0D6713"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98ED" w14:textId="77777777" w:rsidR="008F2D09" w:rsidRPr="00E81870" w:rsidRDefault="008F2D09"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8744C" w14:textId="500B450F" w:rsidR="008F2D09" w:rsidRPr="00E81870" w:rsidRDefault="008F2D09" w:rsidP="00C4368A">
            <w:pPr>
              <w:spacing w:before="120" w:after="120" w:line="360" w:lineRule="auto"/>
              <w:rPr>
                <w:szCs w:val="26"/>
              </w:rPr>
            </w:pPr>
            <w:r w:rsidRPr="00E81870">
              <w:rPr>
                <w:color w:val="000000"/>
                <w:szCs w:val="26"/>
              </w:rPr>
              <w:t>Mã 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43EE" w14:textId="77777777" w:rsidR="008F2D09" w:rsidRPr="00E81870" w:rsidRDefault="008F2D09"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BD68" w14:textId="77777777" w:rsidR="008F2D09" w:rsidRPr="00E81870" w:rsidRDefault="008F2D09"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FE3E" w14:textId="77777777" w:rsidR="008F2D09" w:rsidRPr="00E81870" w:rsidRDefault="008F2D09"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8AF6" w14:textId="77777777" w:rsidR="008F2D09" w:rsidRPr="00E81870" w:rsidRDefault="008F2D09"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AB5B" w14:textId="77777777" w:rsidR="008F2D09" w:rsidRPr="00E81870" w:rsidRDefault="008F2D09" w:rsidP="00C4368A">
            <w:pPr>
              <w:spacing w:before="120" w:after="120" w:line="360" w:lineRule="auto"/>
              <w:rPr>
                <w:szCs w:val="26"/>
              </w:rPr>
            </w:pPr>
          </w:p>
        </w:tc>
      </w:tr>
      <w:tr w:rsidR="008F2D09" w:rsidRPr="00E81870" w14:paraId="0345089C"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81367" w14:textId="4C6EC39E" w:rsidR="008F2D09" w:rsidRPr="00E81870" w:rsidRDefault="008F2D09" w:rsidP="00C4368A">
            <w:pPr>
              <w:spacing w:before="120" w:after="120" w:line="360" w:lineRule="auto"/>
              <w:rPr>
                <w:szCs w:val="26"/>
              </w:rPr>
            </w:pPr>
            <w:r w:rsidRPr="00E81870">
              <w:rPr>
                <w:szCs w:val="26"/>
              </w:rPr>
              <w:t>TenGH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258C" w14:textId="3D152710" w:rsidR="008F2D09" w:rsidRPr="00E81870" w:rsidRDefault="008F2D09" w:rsidP="00C4368A">
            <w:pPr>
              <w:spacing w:before="120" w:after="120" w:line="360" w:lineRule="auto"/>
              <w:rPr>
                <w:szCs w:val="26"/>
              </w:rPr>
            </w:pPr>
            <w:r w:rsidRPr="00E81870">
              <w:rPr>
                <w:szCs w:val="26"/>
              </w:rPr>
              <w:t xml:space="preserve">Tên </w:t>
            </w:r>
            <w:r w:rsidRPr="00E81870">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1825" w14:textId="77777777" w:rsidR="008F2D09" w:rsidRPr="00E81870" w:rsidRDefault="008F2D09"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454" w14:textId="77777777" w:rsidR="008F2D09" w:rsidRPr="00E81870" w:rsidRDefault="008F2D09"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7EFE5" w14:textId="505370AB" w:rsidR="008F2D09" w:rsidRPr="00E81870" w:rsidRDefault="008F2D09"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AF4D0" w14:textId="77777777" w:rsidR="008F2D09" w:rsidRPr="00E81870" w:rsidRDefault="008F2D09"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BA7C" w14:textId="77777777" w:rsidR="008F2D09" w:rsidRPr="00E81870" w:rsidRDefault="008F2D09" w:rsidP="00132E43">
            <w:pPr>
              <w:keepNext/>
              <w:spacing w:before="120" w:after="120" w:line="360" w:lineRule="auto"/>
              <w:rPr>
                <w:szCs w:val="26"/>
              </w:rPr>
            </w:pPr>
          </w:p>
        </w:tc>
      </w:tr>
    </w:tbl>
    <w:p w14:paraId="0EDA1178" w14:textId="53BF5639" w:rsidR="00132E43" w:rsidRPr="00E81870" w:rsidRDefault="00132E43" w:rsidP="006309C9">
      <w:pPr>
        <w:pStyle w:val="Heading4"/>
        <w:numPr>
          <w:ilvl w:val="0"/>
          <w:numId w:val="0"/>
        </w:numPr>
        <w:ind w:left="908"/>
      </w:pPr>
      <w:r w:rsidRPr="00E81870">
        <w:t>3.2.3.5. Đơn hàng</w:t>
      </w:r>
    </w:p>
    <w:p w14:paraId="2D95CBFC" w14:textId="78D9B76E" w:rsidR="00FD7FCF" w:rsidRPr="00E81870" w:rsidRDefault="00DA667D" w:rsidP="00DA667D">
      <w:pPr>
        <w:pStyle w:val="BodyText"/>
        <w:rPr>
          <w:lang w:val="vi-VN"/>
        </w:rPr>
      </w:pPr>
      <w:r w:rsidRPr="00E81870">
        <w:rPr>
          <w:lang w:val="vi-VN"/>
        </w:rPr>
        <w:t>Thực thể "Đơn hàng" lưu trữ thông tin về các đơn hàng mà khách hàng đã tạo và hoàn tất thanh toán. Thực thể này chứa các thông tin chi tiết về sản phẩm được mua, thông tin người đặt hàng, thông tin thanh toán và các chi tiết về vận chuyển.</w:t>
      </w:r>
    </w:p>
    <w:p w14:paraId="0E17F8DF" w14:textId="7F460C72" w:rsidR="00EB679E" w:rsidRPr="00E81870" w:rsidRDefault="00EB679E" w:rsidP="00EB679E">
      <w:pPr>
        <w:pStyle w:val="Caption"/>
        <w:keepNext/>
      </w:pPr>
      <w:bookmarkStart w:id="148" w:name="_Toc170134394"/>
      <w:r w:rsidRPr="00E81870">
        <w:t xml:space="preserve">Bảng 3. </w:t>
      </w:r>
      <w:r w:rsidRPr="00E81870">
        <w:fldChar w:fldCharType="begin"/>
      </w:r>
      <w:r w:rsidRPr="00E81870">
        <w:instrText xml:space="preserve"> SEQ Bảng_3. \* ARABIC </w:instrText>
      </w:r>
      <w:r w:rsidRPr="00E81870">
        <w:fldChar w:fldCharType="separate"/>
      </w:r>
      <w:r w:rsidR="00503D30" w:rsidRPr="00E81870">
        <w:t>5</w:t>
      </w:r>
      <w:r w:rsidRPr="00E81870">
        <w:fldChar w:fldCharType="end"/>
      </w:r>
      <w:r w:rsidRPr="00E81870">
        <w:t xml:space="preserve"> Thực thể Đơn hàng</w:t>
      </w:r>
      <w:bookmarkEnd w:id="148"/>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832C1" w:rsidRPr="00E81870" w14:paraId="1755463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94800" w14:textId="77777777" w:rsidR="008832C1" w:rsidRPr="00E81870" w:rsidRDefault="008832C1"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FE2A" w14:textId="77777777" w:rsidR="008832C1" w:rsidRPr="00E81870" w:rsidRDefault="008832C1"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8D1D" w14:textId="77777777" w:rsidR="008832C1" w:rsidRPr="00E81870" w:rsidRDefault="008832C1"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C751D" w14:textId="77777777" w:rsidR="008832C1" w:rsidRPr="00E81870" w:rsidRDefault="008832C1"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C2CE" w14:textId="77777777" w:rsidR="008832C1" w:rsidRPr="00E81870" w:rsidRDefault="008832C1"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60E9" w14:textId="77777777" w:rsidR="008832C1" w:rsidRPr="00E81870" w:rsidRDefault="008832C1"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8B9" w14:textId="77777777" w:rsidR="008832C1" w:rsidRPr="00E81870" w:rsidRDefault="008832C1" w:rsidP="00C4368A">
            <w:pPr>
              <w:spacing w:before="120" w:after="120" w:line="360" w:lineRule="auto"/>
              <w:rPr>
                <w:szCs w:val="26"/>
              </w:rPr>
            </w:pPr>
            <w:r w:rsidRPr="00E81870">
              <w:rPr>
                <w:color w:val="000000"/>
                <w:szCs w:val="26"/>
              </w:rPr>
              <w:t>Ghi chú</w:t>
            </w:r>
          </w:p>
        </w:tc>
      </w:tr>
      <w:tr w:rsidR="008832C1" w:rsidRPr="00E81870" w14:paraId="03F2296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4AE3C" w14:textId="77777777" w:rsidR="008832C1" w:rsidRPr="00E81870" w:rsidRDefault="008832C1"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D1B59" w14:textId="23B144CC" w:rsidR="008832C1" w:rsidRPr="00E81870" w:rsidRDefault="008832C1" w:rsidP="00C4368A">
            <w:pPr>
              <w:spacing w:before="120" w:after="120" w:line="360" w:lineRule="auto"/>
              <w:rPr>
                <w:szCs w:val="26"/>
              </w:rPr>
            </w:pPr>
            <w:r w:rsidRPr="00E81870">
              <w:rPr>
                <w:color w:val="000000"/>
                <w:szCs w:val="26"/>
              </w:rPr>
              <w:t xml:space="preserve">Mã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0038" w14:textId="77777777" w:rsidR="008832C1" w:rsidRPr="00E81870" w:rsidRDefault="008832C1"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4AD8" w14:textId="77777777" w:rsidR="008832C1" w:rsidRPr="00E81870" w:rsidRDefault="008832C1"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C2CE5" w14:textId="77777777" w:rsidR="008832C1" w:rsidRPr="00E81870" w:rsidRDefault="008832C1"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FA4D" w14:textId="77777777" w:rsidR="008832C1" w:rsidRPr="00E81870" w:rsidRDefault="008832C1"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1CC9" w14:textId="77777777" w:rsidR="008832C1" w:rsidRPr="00E81870" w:rsidRDefault="008832C1" w:rsidP="00C4368A">
            <w:pPr>
              <w:spacing w:before="120" w:after="120" w:line="360" w:lineRule="auto"/>
              <w:rPr>
                <w:szCs w:val="26"/>
              </w:rPr>
            </w:pPr>
          </w:p>
        </w:tc>
      </w:tr>
      <w:tr w:rsidR="008832C1" w:rsidRPr="00E81870" w14:paraId="77CFEA6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13E09" w14:textId="01FB933A" w:rsidR="008832C1" w:rsidRPr="00E81870" w:rsidRDefault="008832C1" w:rsidP="008832C1">
            <w:pPr>
              <w:spacing w:before="120" w:after="120" w:line="360" w:lineRule="auto"/>
              <w:rPr>
                <w:szCs w:val="26"/>
              </w:rPr>
            </w:pPr>
            <w:r w:rsidRPr="00E81870">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A10F" w14:textId="2B4BDC55" w:rsidR="008832C1" w:rsidRPr="00E81870" w:rsidRDefault="008832C1" w:rsidP="008832C1">
            <w:pPr>
              <w:spacing w:before="120" w:after="120" w:line="360" w:lineRule="auto"/>
              <w:rPr>
                <w:color w:val="000000"/>
                <w:szCs w:val="26"/>
              </w:rPr>
            </w:pPr>
            <w:r w:rsidRPr="00E81870">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0825C" w14:textId="4F7CBA7E" w:rsidR="008832C1" w:rsidRPr="00E81870" w:rsidRDefault="008832C1" w:rsidP="008832C1">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C8F5" w14:textId="236C73EC" w:rsidR="008832C1" w:rsidRPr="00E81870" w:rsidRDefault="008832C1" w:rsidP="008832C1">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280F" w14:textId="54349B73" w:rsidR="008832C1" w:rsidRPr="00E81870" w:rsidRDefault="008832C1" w:rsidP="008832C1">
            <w:pPr>
              <w:spacing w:before="120" w:after="120" w:line="360" w:lineRule="auto"/>
              <w:rPr>
                <w:color w:val="000000"/>
                <w:szCs w:val="26"/>
              </w:rPr>
            </w:pPr>
            <w:r w:rsidRPr="00E81870">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A51C" w14:textId="3F339CC4" w:rsidR="008832C1" w:rsidRPr="00E81870" w:rsidRDefault="008832C1" w:rsidP="008832C1">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6FEF5" w14:textId="77777777" w:rsidR="008832C1" w:rsidRPr="00E81870" w:rsidRDefault="008832C1" w:rsidP="008832C1">
            <w:pPr>
              <w:spacing w:before="120" w:after="120" w:line="360" w:lineRule="auto"/>
              <w:rPr>
                <w:szCs w:val="26"/>
              </w:rPr>
            </w:pPr>
          </w:p>
        </w:tc>
      </w:tr>
      <w:tr w:rsidR="008832C1" w:rsidRPr="00E81870" w14:paraId="0BD8DA4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C35B4" w14:textId="603E3254" w:rsidR="008832C1" w:rsidRPr="00E81870" w:rsidRDefault="008832C1" w:rsidP="00C4368A">
            <w:pPr>
              <w:spacing w:before="120" w:after="120" w:line="360" w:lineRule="auto"/>
              <w:rPr>
                <w:szCs w:val="26"/>
              </w:rPr>
            </w:pPr>
            <w:r w:rsidRPr="00E81870">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524F0" w14:textId="06AB64B9" w:rsidR="008832C1" w:rsidRPr="00E81870" w:rsidRDefault="008832C1" w:rsidP="00C4368A">
            <w:pPr>
              <w:spacing w:before="120" w:after="120" w:line="360" w:lineRule="auto"/>
              <w:rPr>
                <w:szCs w:val="26"/>
              </w:rPr>
            </w:pPr>
            <w:r w:rsidRPr="00E81870">
              <w:rPr>
                <w:szCs w:val="26"/>
              </w:rPr>
              <w:t xml:space="preserve">Tên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6F06B" w14:textId="77777777" w:rsidR="008832C1" w:rsidRPr="00E81870" w:rsidRDefault="008832C1"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FB90" w14:textId="77777777" w:rsidR="008832C1" w:rsidRPr="00E81870" w:rsidRDefault="008832C1"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69C0" w14:textId="77777777" w:rsidR="008832C1" w:rsidRPr="00E81870" w:rsidRDefault="008832C1"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CB8F" w14:textId="77777777" w:rsidR="008832C1" w:rsidRPr="00E81870" w:rsidRDefault="008832C1"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AFA81" w14:textId="77777777" w:rsidR="008832C1" w:rsidRPr="00E81870" w:rsidRDefault="008832C1" w:rsidP="00C4368A">
            <w:pPr>
              <w:keepNext/>
              <w:spacing w:before="120" w:after="120" w:line="360" w:lineRule="auto"/>
              <w:rPr>
                <w:szCs w:val="26"/>
              </w:rPr>
            </w:pPr>
          </w:p>
        </w:tc>
      </w:tr>
      <w:tr w:rsidR="008832C1" w:rsidRPr="00E81870" w14:paraId="4B71D92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4B19" w14:textId="777C4CE7" w:rsidR="008832C1" w:rsidRPr="00E81870" w:rsidRDefault="008832C1" w:rsidP="008832C1">
            <w:pPr>
              <w:spacing w:before="120" w:after="120" w:line="360" w:lineRule="auto"/>
              <w:rPr>
                <w:szCs w:val="26"/>
              </w:rPr>
            </w:pPr>
            <w:r w:rsidRPr="00E81870">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F479" w14:textId="6ACE749A" w:rsidR="008832C1" w:rsidRPr="00E81870" w:rsidRDefault="008832C1" w:rsidP="008832C1">
            <w:pPr>
              <w:spacing w:before="120" w:after="120" w:line="360" w:lineRule="auto"/>
              <w:rPr>
                <w:szCs w:val="26"/>
              </w:rPr>
            </w:pPr>
            <w:r w:rsidRPr="00E81870">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7922" w14:textId="50990D2B" w:rsidR="008832C1" w:rsidRPr="00E81870" w:rsidRDefault="008832C1" w:rsidP="008832C1">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E984" w14:textId="1A9AF9D3" w:rsidR="008832C1" w:rsidRPr="00E81870" w:rsidRDefault="008832C1" w:rsidP="008832C1">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3077" w14:textId="77777777" w:rsidR="008832C1" w:rsidRPr="00E81870"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11F4" w14:textId="466EC6E7" w:rsidR="008832C1" w:rsidRPr="00E81870" w:rsidRDefault="008832C1" w:rsidP="008832C1">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ABDD9" w14:textId="77777777" w:rsidR="008832C1" w:rsidRPr="00E81870" w:rsidRDefault="008832C1" w:rsidP="008832C1">
            <w:pPr>
              <w:keepNext/>
              <w:spacing w:before="120" w:after="120" w:line="360" w:lineRule="auto"/>
              <w:rPr>
                <w:szCs w:val="26"/>
              </w:rPr>
            </w:pPr>
          </w:p>
        </w:tc>
      </w:tr>
      <w:tr w:rsidR="008832C1" w:rsidRPr="00E81870" w14:paraId="6C702D1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E5B3" w14:textId="4E8C2318" w:rsidR="008832C1" w:rsidRPr="00E81870" w:rsidRDefault="008832C1" w:rsidP="008832C1">
            <w:pPr>
              <w:spacing w:before="120" w:after="120" w:line="360" w:lineRule="auto"/>
              <w:rPr>
                <w:szCs w:val="26"/>
              </w:rPr>
            </w:pPr>
            <w:r w:rsidRPr="00E81870">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1CB82" w14:textId="02AE1017" w:rsidR="008832C1" w:rsidRPr="00E81870" w:rsidRDefault="008832C1" w:rsidP="008832C1">
            <w:pPr>
              <w:spacing w:before="120" w:after="120" w:line="360" w:lineRule="auto"/>
              <w:rPr>
                <w:szCs w:val="26"/>
              </w:rPr>
            </w:pPr>
            <w:r w:rsidRPr="00E81870">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1F00" w14:textId="5D560A01" w:rsidR="008832C1" w:rsidRPr="00E81870" w:rsidRDefault="008832C1" w:rsidP="008832C1">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74EF8" w14:textId="48CAAB58" w:rsidR="008832C1" w:rsidRPr="00E81870" w:rsidRDefault="008832C1" w:rsidP="008832C1">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3F42" w14:textId="77777777" w:rsidR="008832C1" w:rsidRPr="00E81870"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58A" w14:textId="221C26C9" w:rsidR="008832C1" w:rsidRPr="00E81870" w:rsidRDefault="008832C1" w:rsidP="008832C1">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5B73" w14:textId="77777777" w:rsidR="008832C1" w:rsidRPr="00E81870" w:rsidRDefault="008832C1" w:rsidP="00132E43">
            <w:pPr>
              <w:keepNext/>
              <w:spacing w:before="120" w:after="120" w:line="360" w:lineRule="auto"/>
              <w:rPr>
                <w:szCs w:val="26"/>
              </w:rPr>
            </w:pPr>
          </w:p>
        </w:tc>
      </w:tr>
    </w:tbl>
    <w:p w14:paraId="0830B02C" w14:textId="3C8DEC35" w:rsidR="00FE0B15" w:rsidRPr="00E81870" w:rsidRDefault="00A03ED0" w:rsidP="006309C9">
      <w:pPr>
        <w:pStyle w:val="Heading4"/>
        <w:numPr>
          <w:ilvl w:val="0"/>
          <w:numId w:val="0"/>
        </w:numPr>
        <w:ind w:left="908"/>
      </w:pPr>
      <w:r w:rsidRPr="00E81870">
        <w:lastRenderedPageBreak/>
        <w:t xml:space="preserve">3.2.3.6. Chi tiết </w:t>
      </w:r>
      <w:r w:rsidR="000606B1" w:rsidRPr="00E81870">
        <w:t>g</w:t>
      </w:r>
      <w:r w:rsidRPr="00E81870">
        <w:t>iỏ hàng</w:t>
      </w:r>
    </w:p>
    <w:p w14:paraId="28AA76A7" w14:textId="3124D22E" w:rsidR="000606B1" w:rsidRPr="00E81870" w:rsidRDefault="000606B1" w:rsidP="000606B1">
      <w:pPr>
        <w:pStyle w:val="Caption"/>
        <w:keepNext/>
      </w:pPr>
      <w:bookmarkStart w:id="149" w:name="_Toc170134395"/>
      <w:r w:rsidRPr="00E81870">
        <w:t xml:space="preserve">Bảng 3. </w:t>
      </w:r>
      <w:r w:rsidRPr="00E81870">
        <w:fldChar w:fldCharType="begin"/>
      </w:r>
      <w:r w:rsidRPr="00E81870">
        <w:instrText xml:space="preserve"> SEQ Bảng_3. \* ARABIC </w:instrText>
      </w:r>
      <w:r w:rsidRPr="00E81870">
        <w:fldChar w:fldCharType="separate"/>
      </w:r>
      <w:r w:rsidR="00503D30" w:rsidRPr="00E81870">
        <w:t>6</w:t>
      </w:r>
      <w:r w:rsidRPr="00E81870">
        <w:fldChar w:fldCharType="end"/>
      </w:r>
      <w:r w:rsidRPr="00E81870">
        <w:t xml:space="preserve"> Thực thể Chi tiết giỏ hàng</w:t>
      </w:r>
      <w:bookmarkEnd w:id="14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E81870" w14:paraId="54D2F8B9"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0571D" w14:textId="77777777" w:rsidR="00A03ED0" w:rsidRPr="00E81870" w:rsidRDefault="00A03ED0"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FBAD" w14:textId="77777777" w:rsidR="00A03ED0" w:rsidRPr="00E81870" w:rsidRDefault="00A03ED0"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1DB4" w14:textId="77777777" w:rsidR="00A03ED0" w:rsidRPr="00E81870" w:rsidRDefault="00A03ED0"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D8D" w14:textId="77777777" w:rsidR="00A03ED0" w:rsidRPr="00E81870" w:rsidRDefault="00A03ED0"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45AC" w14:textId="77777777" w:rsidR="00A03ED0" w:rsidRPr="00E81870" w:rsidRDefault="00A03ED0"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D451" w14:textId="77777777" w:rsidR="00A03ED0" w:rsidRPr="00E81870" w:rsidRDefault="00A03ED0"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CF294" w14:textId="77777777" w:rsidR="00A03ED0" w:rsidRPr="00E81870" w:rsidRDefault="00A03ED0" w:rsidP="00C4368A">
            <w:pPr>
              <w:spacing w:before="120" w:after="120" w:line="360" w:lineRule="auto"/>
              <w:rPr>
                <w:szCs w:val="26"/>
              </w:rPr>
            </w:pPr>
            <w:r w:rsidRPr="00E81870">
              <w:rPr>
                <w:color w:val="000000"/>
                <w:szCs w:val="26"/>
              </w:rPr>
              <w:t>Ghi chú</w:t>
            </w:r>
          </w:p>
        </w:tc>
      </w:tr>
      <w:tr w:rsidR="00A03ED0" w:rsidRPr="00E81870" w14:paraId="1784661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CACB2" w14:textId="77777777" w:rsidR="00A03ED0" w:rsidRPr="00E81870" w:rsidRDefault="00A03ED0"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FA2F" w14:textId="77777777" w:rsidR="00A03ED0" w:rsidRPr="00E81870" w:rsidRDefault="00A03ED0" w:rsidP="00C4368A">
            <w:pPr>
              <w:spacing w:before="120" w:after="120" w:line="360" w:lineRule="auto"/>
              <w:rPr>
                <w:szCs w:val="26"/>
              </w:rPr>
            </w:pPr>
            <w:r w:rsidRPr="00E81870">
              <w:rPr>
                <w:color w:val="000000"/>
                <w:szCs w:val="26"/>
              </w:rPr>
              <w:t xml:space="preserve">Mã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CEE3" w14:textId="77777777" w:rsidR="00A03ED0" w:rsidRPr="00E81870" w:rsidRDefault="00A03ED0"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D74C" w14:textId="77777777" w:rsidR="00A03ED0" w:rsidRPr="00E81870" w:rsidRDefault="00A03ED0"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49C3" w14:textId="77777777" w:rsidR="00A03ED0" w:rsidRPr="00E81870" w:rsidRDefault="00A03ED0"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A9ECD"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AD399" w14:textId="77777777" w:rsidR="00A03ED0" w:rsidRPr="00E81870" w:rsidRDefault="00A03ED0" w:rsidP="00C4368A">
            <w:pPr>
              <w:spacing w:before="120" w:after="120" w:line="360" w:lineRule="auto"/>
              <w:rPr>
                <w:szCs w:val="26"/>
              </w:rPr>
            </w:pPr>
          </w:p>
        </w:tc>
      </w:tr>
      <w:tr w:rsidR="00A03ED0" w:rsidRPr="00E81870" w14:paraId="5CC97287"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DE543" w14:textId="77777777" w:rsidR="00A03ED0" w:rsidRPr="00E81870" w:rsidRDefault="00A03ED0" w:rsidP="00C4368A">
            <w:pPr>
              <w:spacing w:before="120" w:after="120" w:line="360" w:lineRule="auto"/>
              <w:rPr>
                <w:szCs w:val="26"/>
              </w:rPr>
            </w:pPr>
            <w:r w:rsidRPr="00E81870">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111CF" w14:textId="77777777" w:rsidR="00A03ED0" w:rsidRPr="00E81870" w:rsidRDefault="00A03ED0" w:rsidP="00C4368A">
            <w:pPr>
              <w:spacing w:before="120" w:after="120" w:line="360" w:lineRule="auto"/>
              <w:rPr>
                <w:color w:val="000000"/>
                <w:szCs w:val="26"/>
              </w:rPr>
            </w:pPr>
            <w:r w:rsidRPr="00E81870">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4FD33"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286E9"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7C5F" w14:textId="77777777" w:rsidR="00A03ED0" w:rsidRPr="00E81870" w:rsidRDefault="00A03ED0" w:rsidP="00C4368A">
            <w:pPr>
              <w:spacing w:before="120" w:after="120" w:line="360" w:lineRule="auto"/>
              <w:rPr>
                <w:color w:val="000000"/>
                <w:szCs w:val="26"/>
              </w:rPr>
            </w:pPr>
            <w:r w:rsidRPr="00E81870">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3FA6"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5F4" w14:textId="77777777" w:rsidR="00A03ED0" w:rsidRPr="00E81870" w:rsidRDefault="00A03ED0" w:rsidP="00C4368A">
            <w:pPr>
              <w:spacing w:before="120" w:after="120" w:line="360" w:lineRule="auto"/>
              <w:rPr>
                <w:szCs w:val="26"/>
              </w:rPr>
            </w:pPr>
          </w:p>
        </w:tc>
      </w:tr>
      <w:tr w:rsidR="00A03ED0" w:rsidRPr="00E81870" w14:paraId="3A4ACB9A"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8A6C" w14:textId="77777777" w:rsidR="00A03ED0" w:rsidRPr="00E81870" w:rsidRDefault="00A03ED0" w:rsidP="00C4368A">
            <w:pPr>
              <w:spacing w:before="120" w:after="120" w:line="360" w:lineRule="auto"/>
              <w:rPr>
                <w:szCs w:val="26"/>
              </w:rPr>
            </w:pPr>
            <w:r w:rsidRPr="00E81870">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21DC" w14:textId="77777777" w:rsidR="00A03ED0" w:rsidRPr="00E81870" w:rsidRDefault="00A03ED0" w:rsidP="00C4368A">
            <w:pPr>
              <w:spacing w:before="120" w:after="120" w:line="360" w:lineRule="auto"/>
              <w:rPr>
                <w:szCs w:val="26"/>
              </w:rPr>
            </w:pPr>
            <w:r w:rsidRPr="00E81870">
              <w:rPr>
                <w:szCs w:val="26"/>
              </w:rPr>
              <w:t xml:space="preserve">Tên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B97C"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53F"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57907"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C025"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2F49" w14:textId="77777777" w:rsidR="00A03ED0" w:rsidRPr="00E81870" w:rsidRDefault="00A03ED0" w:rsidP="00C4368A">
            <w:pPr>
              <w:keepNext/>
              <w:spacing w:before="120" w:after="120" w:line="360" w:lineRule="auto"/>
              <w:rPr>
                <w:szCs w:val="26"/>
              </w:rPr>
            </w:pPr>
          </w:p>
        </w:tc>
      </w:tr>
      <w:tr w:rsidR="00A03ED0" w:rsidRPr="00E81870" w14:paraId="4CE0DD3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1A2BE" w14:textId="77777777" w:rsidR="00A03ED0" w:rsidRPr="00E81870" w:rsidRDefault="00A03ED0" w:rsidP="00C4368A">
            <w:pPr>
              <w:spacing w:before="120" w:after="120" w:line="360" w:lineRule="auto"/>
              <w:rPr>
                <w:szCs w:val="26"/>
              </w:rPr>
            </w:pPr>
            <w:r w:rsidRPr="00E81870">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D3E06" w14:textId="77777777" w:rsidR="00A03ED0" w:rsidRPr="00E81870" w:rsidRDefault="00A03ED0" w:rsidP="00C4368A">
            <w:pPr>
              <w:spacing w:before="120" w:after="120" w:line="360" w:lineRule="auto"/>
              <w:rPr>
                <w:szCs w:val="26"/>
              </w:rPr>
            </w:pPr>
            <w:r w:rsidRPr="00E81870">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12E58"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BA85B"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825A"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381A0"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0A32E" w14:textId="77777777" w:rsidR="00A03ED0" w:rsidRPr="00E81870" w:rsidRDefault="00A03ED0" w:rsidP="00C4368A">
            <w:pPr>
              <w:keepNext/>
              <w:spacing w:before="120" w:after="120" w:line="360" w:lineRule="auto"/>
              <w:rPr>
                <w:szCs w:val="26"/>
              </w:rPr>
            </w:pPr>
          </w:p>
        </w:tc>
      </w:tr>
      <w:tr w:rsidR="00A03ED0" w:rsidRPr="00E81870" w14:paraId="19C96DC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BDEC" w14:textId="77777777" w:rsidR="00A03ED0" w:rsidRPr="00E81870" w:rsidRDefault="00A03ED0" w:rsidP="00C4368A">
            <w:pPr>
              <w:spacing w:before="120" w:after="120" w:line="360" w:lineRule="auto"/>
              <w:rPr>
                <w:szCs w:val="26"/>
              </w:rPr>
            </w:pPr>
            <w:r w:rsidRPr="00E81870">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031E" w14:textId="77777777" w:rsidR="00A03ED0" w:rsidRPr="00E81870" w:rsidRDefault="00A03ED0" w:rsidP="00C4368A">
            <w:pPr>
              <w:spacing w:before="120" w:after="120" w:line="360" w:lineRule="auto"/>
              <w:rPr>
                <w:szCs w:val="26"/>
              </w:rPr>
            </w:pPr>
            <w:r w:rsidRPr="00E81870">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5D74"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716E4"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5E3F3"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A0D2"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4CF7" w14:textId="77777777" w:rsidR="00A03ED0" w:rsidRPr="00E81870" w:rsidRDefault="00A03ED0" w:rsidP="00C4368A">
            <w:pPr>
              <w:keepNext/>
              <w:spacing w:before="120" w:after="120" w:line="360" w:lineRule="auto"/>
              <w:rPr>
                <w:szCs w:val="26"/>
              </w:rPr>
            </w:pPr>
          </w:p>
        </w:tc>
      </w:tr>
    </w:tbl>
    <w:p w14:paraId="1D80DE59" w14:textId="77777777" w:rsidR="00A03ED0" w:rsidRPr="00E81870" w:rsidRDefault="00A03ED0" w:rsidP="00A03ED0"/>
    <w:p w14:paraId="1D94BD90" w14:textId="7D62C870" w:rsidR="00A03ED0" w:rsidRPr="00E81870" w:rsidRDefault="00A03ED0" w:rsidP="006309C9">
      <w:pPr>
        <w:pStyle w:val="Heading4"/>
        <w:numPr>
          <w:ilvl w:val="0"/>
          <w:numId w:val="0"/>
        </w:numPr>
        <w:ind w:left="908"/>
      </w:pPr>
      <w:r w:rsidRPr="00E81870">
        <w:t xml:space="preserve">3.2.3.7. Chi tiết </w:t>
      </w:r>
      <w:r w:rsidR="000606B1" w:rsidRPr="00E81870">
        <w:t>đ</w:t>
      </w:r>
      <w:r w:rsidRPr="00E81870">
        <w:t>ơn hàng</w:t>
      </w:r>
    </w:p>
    <w:p w14:paraId="1F3721C0" w14:textId="7A4924F3" w:rsidR="000606B1" w:rsidRPr="00E81870" w:rsidRDefault="000606B1" w:rsidP="000606B1">
      <w:pPr>
        <w:pStyle w:val="Caption"/>
        <w:keepNext/>
      </w:pPr>
      <w:bookmarkStart w:id="150" w:name="_Toc170134396"/>
      <w:r w:rsidRPr="00E81870">
        <w:t xml:space="preserve">Bảng 3. </w:t>
      </w:r>
      <w:r w:rsidRPr="00E81870">
        <w:fldChar w:fldCharType="begin"/>
      </w:r>
      <w:r w:rsidRPr="00E81870">
        <w:instrText xml:space="preserve"> SEQ Bảng_3. \* ARABIC </w:instrText>
      </w:r>
      <w:r w:rsidRPr="00E81870">
        <w:fldChar w:fldCharType="separate"/>
      </w:r>
      <w:r w:rsidR="00503D30" w:rsidRPr="00E81870">
        <w:t>7</w:t>
      </w:r>
      <w:r w:rsidRPr="00E81870">
        <w:fldChar w:fldCharType="end"/>
      </w:r>
      <w:r w:rsidRPr="00E81870">
        <w:t xml:space="preserve"> Thực thể Chi tiết đơn hàng</w:t>
      </w:r>
      <w:bookmarkEnd w:id="150"/>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E81870" w14:paraId="706DF53E"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B1144" w14:textId="77777777" w:rsidR="00A03ED0" w:rsidRPr="00E81870" w:rsidRDefault="00A03ED0" w:rsidP="00C4368A">
            <w:pPr>
              <w:spacing w:before="120" w:after="120" w:line="360" w:lineRule="auto"/>
              <w:rPr>
                <w:szCs w:val="26"/>
              </w:rPr>
            </w:pPr>
            <w:r w:rsidRPr="00E81870">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2ABC" w14:textId="77777777" w:rsidR="00A03ED0" w:rsidRPr="00E81870" w:rsidRDefault="00A03ED0" w:rsidP="00C4368A">
            <w:pPr>
              <w:spacing w:before="120" w:after="120" w:line="360" w:lineRule="auto"/>
              <w:rPr>
                <w:szCs w:val="26"/>
              </w:rPr>
            </w:pPr>
            <w:r w:rsidRPr="00E81870">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22C0" w14:textId="77777777" w:rsidR="00A03ED0" w:rsidRPr="00E81870" w:rsidRDefault="00A03ED0" w:rsidP="00C4368A">
            <w:pPr>
              <w:spacing w:before="120" w:after="120" w:line="360" w:lineRule="auto"/>
              <w:rPr>
                <w:szCs w:val="26"/>
              </w:rPr>
            </w:pPr>
            <w:r w:rsidRPr="00E81870">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D8EC" w14:textId="77777777" w:rsidR="00A03ED0" w:rsidRPr="00E81870" w:rsidRDefault="00A03ED0" w:rsidP="00C4368A">
            <w:pPr>
              <w:spacing w:before="120" w:after="120" w:line="360" w:lineRule="auto"/>
              <w:rPr>
                <w:szCs w:val="26"/>
              </w:rPr>
            </w:pPr>
            <w:r w:rsidRPr="00E81870">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99FEA" w14:textId="77777777" w:rsidR="00A03ED0" w:rsidRPr="00E81870" w:rsidRDefault="00A03ED0" w:rsidP="00C4368A">
            <w:pPr>
              <w:spacing w:before="120" w:after="120" w:line="360" w:lineRule="auto"/>
              <w:rPr>
                <w:szCs w:val="26"/>
              </w:rPr>
            </w:pPr>
            <w:r w:rsidRPr="00E81870">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B29B" w14:textId="77777777" w:rsidR="00A03ED0" w:rsidRPr="00E81870" w:rsidRDefault="00A03ED0" w:rsidP="00C4368A">
            <w:pPr>
              <w:spacing w:before="120" w:after="120" w:line="360" w:lineRule="auto"/>
              <w:rPr>
                <w:szCs w:val="26"/>
              </w:rPr>
            </w:pPr>
            <w:r w:rsidRPr="00E81870">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755" w14:textId="77777777" w:rsidR="00A03ED0" w:rsidRPr="00E81870" w:rsidRDefault="00A03ED0" w:rsidP="00C4368A">
            <w:pPr>
              <w:spacing w:before="120" w:after="120" w:line="360" w:lineRule="auto"/>
              <w:rPr>
                <w:szCs w:val="26"/>
              </w:rPr>
            </w:pPr>
            <w:r w:rsidRPr="00E81870">
              <w:rPr>
                <w:color w:val="000000"/>
                <w:szCs w:val="26"/>
              </w:rPr>
              <w:t>Ghi chú</w:t>
            </w:r>
          </w:p>
        </w:tc>
      </w:tr>
      <w:tr w:rsidR="00A03ED0" w:rsidRPr="00E81870" w14:paraId="4CB53D0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42A9" w14:textId="77777777" w:rsidR="00A03ED0" w:rsidRPr="00E81870" w:rsidRDefault="00A03ED0" w:rsidP="00C4368A">
            <w:pPr>
              <w:spacing w:before="120" w:after="120" w:line="360" w:lineRule="auto"/>
              <w:rPr>
                <w:szCs w:val="26"/>
              </w:rPr>
            </w:pPr>
            <w:r w:rsidRPr="00E81870">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2009" w14:textId="77777777" w:rsidR="00A03ED0" w:rsidRPr="00E81870" w:rsidRDefault="00A03ED0" w:rsidP="00C4368A">
            <w:pPr>
              <w:spacing w:before="120" w:after="120" w:line="360" w:lineRule="auto"/>
              <w:rPr>
                <w:szCs w:val="26"/>
              </w:rPr>
            </w:pPr>
            <w:r w:rsidRPr="00E81870">
              <w:rPr>
                <w:color w:val="000000"/>
                <w:szCs w:val="26"/>
              </w:rPr>
              <w:t xml:space="preserve">Mã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06E2" w14:textId="77777777" w:rsidR="00A03ED0" w:rsidRPr="00E81870" w:rsidRDefault="00A03ED0" w:rsidP="00C4368A">
            <w:pPr>
              <w:spacing w:before="120" w:after="120" w:line="360" w:lineRule="auto"/>
              <w:rPr>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EF1A2" w14:textId="77777777" w:rsidR="00A03ED0" w:rsidRPr="00E81870" w:rsidRDefault="00A03ED0" w:rsidP="00C4368A">
            <w:pPr>
              <w:spacing w:before="120" w:after="120" w:line="360" w:lineRule="auto"/>
              <w:rPr>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8C0D" w14:textId="77777777" w:rsidR="00A03ED0" w:rsidRPr="00E81870" w:rsidRDefault="00A03ED0" w:rsidP="00C4368A">
            <w:pPr>
              <w:spacing w:before="120" w:after="120" w:line="360" w:lineRule="auto"/>
              <w:rPr>
                <w:szCs w:val="26"/>
              </w:rPr>
            </w:pPr>
            <w:r w:rsidRPr="00E81870">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18B0B"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E0F1" w14:textId="77777777" w:rsidR="00A03ED0" w:rsidRPr="00E81870" w:rsidRDefault="00A03ED0" w:rsidP="00C4368A">
            <w:pPr>
              <w:spacing w:before="120" w:after="120" w:line="360" w:lineRule="auto"/>
              <w:rPr>
                <w:szCs w:val="26"/>
              </w:rPr>
            </w:pPr>
          </w:p>
        </w:tc>
      </w:tr>
      <w:tr w:rsidR="00A03ED0" w:rsidRPr="00E81870" w14:paraId="2BDB217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29685" w14:textId="77777777" w:rsidR="00A03ED0" w:rsidRPr="00E81870" w:rsidRDefault="00A03ED0" w:rsidP="00C4368A">
            <w:pPr>
              <w:spacing w:before="120" w:after="120" w:line="360" w:lineRule="auto"/>
              <w:rPr>
                <w:szCs w:val="26"/>
              </w:rPr>
            </w:pPr>
            <w:r w:rsidRPr="00E81870">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564DF" w14:textId="77777777" w:rsidR="00A03ED0" w:rsidRPr="00E81870" w:rsidRDefault="00A03ED0" w:rsidP="00C4368A">
            <w:pPr>
              <w:spacing w:before="120" w:after="120" w:line="360" w:lineRule="auto"/>
              <w:rPr>
                <w:color w:val="000000"/>
                <w:szCs w:val="26"/>
              </w:rPr>
            </w:pPr>
            <w:r w:rsidRPr="00E81870">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C92E"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C174"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4D84" w14:textId="77777777" w:rsidR="00A03ED0" w:rsidRPr="00E81870" w:rsidRDefault="00A03ED0" w:rsidP="00C4368A">
            <w:pPr>
              <w:spacing w:before="120" w:after="120" w:line="360" w:lineRule="auto"/>
              <w:rPr>
                <w:color w:val="000000"/>
                <w:szCs w:val="26"/>
              </w:rPr>
            </w:pPr>
            <w:r w:rsidRPr="00E81870">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9AA4"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A6FAE" w14:textId="77777777" w:rsidR="00A03ED0" w:rsidRPr="00E81870" w:rsidRDefault="00A03ED0" w:rsidP="00C4368A">
            <w:pPr>
              <w:spacing w:before="120" w:after="120" w:line="360" w:lineRule="auto"/>
              <w:rPr>
                <w:szCs w:val="26"/>
              </w:rPr>
            </w:pPr>
          </w:p>
        </w:tc>
      </w:tr>
      <w:tr w:rsidR="00A03ED0" w:rsidRPr="00E81870" w14:paraId="0472A6F6"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392A" w14:textId="77777777" w:rsidR="00A03ED0" w:rsidRPr="00E81870" w:rsidRDefault="00A03ED0" w:rsidP="00C4368A">
            <w:pPr>
              <w:spacing w:before="120" w:after="120" w:line="360" w:lineRule="auto"/>
              <w:rPr>
                <w:szCs w:val="26"/>
              </w:rPr>
            </w:pPr>
            <w:r w:rsidRPr="00E81870">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DACB0" w14:textId="77777777" w:rsidR="00A03ED0" w:rsidRPr="00E81870" w:rsidRDefault="00A03ED0" w:rsidP="00C4368A">
            <w:pPr>
              <w:spacing w:before="120" w:after="120" w:line="360" w:lineRule="auto"/>
              <w:rPr>
                <w:szCs w:val="26"/>
              </w:rPr>
            </w:pPr>
            <w:r w:rsidRPr="00E81870">
              <w:rPr>
                <w:szCs w:val="26"/>
              </w:rPr>
              <w:t xml:space="preserve">Tên </w:t>
            </w:r>
            <w:r w:rsidRPr="00E81870">
              <w:rPr>
                <w:color w:val="000000"/>
              </w:rPr>
              <w:t>đ</w:t>
            </w:r>
            <w:r w:rsidRPr="00E81870">
              <w:t xml:space="preserve">ơn </w:t>
            </w:r>
            <w:r w:rsidRPr="00E81870">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6D121"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195C3"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2B36"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9A80"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8ED" w14:textId="77777777" w:rsidR="00A03ED0" w:rsidRPr="00E81870" w:rsidRDefault="00A03ED0" w:rsidP="00C4368A">
            <w:pPr>
              <w:keepNext/>
              <w:spacing w:before="120" w:after="120" w:line="360" w:lineRule="auto"/>
              <w:rPr>
                <w:szCs w:val="26"/>
              </w:rPr>
            </w:pPr>
          </w:p>
        </w:tc>
      </w:tr>
      <w:tr w:rsidR="00A03ED0" w:rsidRPr="00E81870" w14:paraId="51F5670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BDAF2" w14:textId="77777777" w:rsidR="00A03ED0" w:rsidRPr="00E81870" w:rsidRDefault="00A03ED0" w:rsidP="00C4368A">
            <w:pPr>
              <w:spacing w:before="120" w:after="120" w:line="360" w:lineRule="auto"/>
              <w:rPr>
                <w:szCs w:val="26"/>
              </w:rPr>
            </w:pPr>
            <w:r w:rsidRPr="00E81870">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B5CDD" w14:textId="77777777" w:rsidR="00A03ED0" w:rsidRPr="00E81870" w:rsidRDefault="00A03ED0" w:rsidP="00C4368A">
            <w:pPr>
              <w:spacing w:before="120" w:after="120" w:line="360" w:lineRule="auto"/>
              <w:rPr>
                <w:szCs w:val="26"/>
              </w:rPr>
            </w:pPr>
            <w:r w:rsidRPr="00E81870">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A28"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90B46"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65DA"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4BE9"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232E" w14:textId="77777777" w:rsidR="00A03ED0" w:rsidRPr="00E81870" w:rsidRDefault="00A03ED0" w:rsidP="00C4368A">
            <w:pPr>
              <w:keepNext/>
              <w:spacing w:before="120" w:after="120" w:line="360" w:lineRule="auto"/>
              <w:rPr>
                <w:szCs w:val="26"/>
              </w:rPr>
            </w:pPr>
          </w:p>
        </w:tc>
      </w:tr>
      <w:tr w:rsidR="00A03ED0" w:rsidRPr="00E81870" w14:paraId="0F37855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CCFC" w14:textId="77777777" w:rsidR="00A03ED0" w:rsidRPr="00E81870" w:rsidRDefault="00A03ED0" w:rsidP="00C4368A">
            <w:pPr>
              <w:spacing w:before="120" w:after="120" w:line="360" w:lineRule="auto"/>
              <w:rPr>
                <w:szCs w:val="26"/>
              </w:rPr>
            </w:pPr>
            <w:r w:rsidRPr="00E81870">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B2CB" w14:textId="77777777" w:rsidR="00A03ED0" w:rsidRPr="00E81870" w:rsidRDefault="00A03ED0" w:rsidP="00C4368A">
            <w:pPr>
              <w:spacing w:before="120" w:after="120" w:line="360" w:lineRule="auto"/>
              <w:rPr>
                <w:szCs w:val="26"/>
              </w:rPr>
            </w:pPr>
            <w:r w:rsidRPr="00E81870">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E805" w14:textId="77777777" w:rsidR="00A03ED0" w:rsidRPr="00E81870" w:rsidRDefault="00A03ED0" w:rsidP="00C4368A">
            <w:pPr>
              <w:spacing w:before="120" w:after="120" w:line="360" w:lineRule="auto"/>
              <w:rPr>
                <w:color w:val="000000"/>
                <w:szCs w:val="26"/>
              </w:rPr>
            </w:pPr>
            <w:r w:rsidRPr="00E81870">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1CC39" w14:textId="77777777" w:rsidR="00A03ED0" w:rsidRPr="00E81870" w:rsidRDefault="00A03ED0" w:rsidP="00C4368A">
            <w:pPr>
              <w:spacing w:before="120" w:after="120" w:line="360" w:lineRule="auto"/>
              <w:rPr>
                <w:color w:val="000000"/>
                <w:szCs w:val="26"/>
              </w:rPr>
            </w:pPr>
            <w:r w:rsidRPr="00E81870">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A0B0" w14:textId="77777777" w:rsidR="00A03ED0" w:rsidRPr="00E81870"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750D" w14:textId="77777777" w:rsidR="00A03ED0" w:rsidRPr="00E81870" w:rsidRDefault="00A03ED0" w:rsidP="00C4368A">
            <w:pPr>
              <w:spacing w:before="120" w:after="120" w:line="360" w:lineRule="auto"/>
              <w:rPr>
                <w:szCs w:val="26"/>
              </w:rPr>
            </w:pPr>
            <w:r w:rsidRPr="00E81870">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49E4" w14:textId="77777777" w:rsidR="00A03ED0" w:rsidRPr="00E81870" w:rsidRDefault="00A03ED0" w:rsidP="00C4368A">
            <w:pPr>
              <w:keepNext/>
              <w:spacing w:before="120" w:after="120" w:line="360" w:lineRule="auto"/>
              <w:rPr>
                <w:szCs w:val="26"/>
              </w:rPr>
            </w:pPr>
          </w:p>
        </w:tc>
      </w:tr>
    </w:tbl>
    <w:p w14:paraId="50D57B12" w14:textId="77777777" w:rsidR="00A03ED0" w:rsidRPr="00E81870" w:rsidRDefault="00A03ED0" w:rsidP="00A03ED0"/>
    <w:p w14:paraId="55C6BA53" w14:textId="0DC8563B" w:rsidR="00D53485" w:rsidRPr="00E81870" w:rsidRDefault="00D53485" w:rsidP="007A76FC">
      <w:pPr>
        <w:pStyle w:val="Heading3"/>
      </w:pPr>
      <w:bookmarkStart w:id="151" w:name="_Toc169011582"/>
      <w:bookmarkStart w:id="152" w:name="_Toc169613547"/>
      <w:bookmarkStart w:id="153" w:name="_Toc173335267"/>
      <w:r w:rsidRPr="00E81870">
        <w:lastRenderedPageBreak/>
        <w:t>Thiết kế giao diện người dùng</w:t>
      </w:r>
      <w:bookmarkEnd w:id="151"/>
      <w:bookmarkEnd w:id="152"/>
      <w:bookmarkEnd w:id="153"/>
    </w:p>
    <w:p w14:paraId="1DF9BE9A" w14:textId="7885368F" w:rsidR="00D53485" w:rsidRPr="00E81870" w:rsidRDefault="00D53485" w:rsidP="002B2865">
      <w:pPr>
        <w:pStyle w:val="BodyText"/>
        <w:rPr>
          <w:lang w:val="vi-VN"/>
        </w:rPr>
      </w:pPr>
      <w:r w:rsidRPr="00E81870">
        <w:rPr>
          <w:lang w:val="vi-VN"/>
        </w:rPr>
        <w:t>Sử dụng HTML, CSS và JavaScript (có thể sử dụng thêm Bootstrap hoặc các framework frontend khác):</w:t>
      </w:r>
    </w:p>
    <w:p w14:paraId="1111DE5C" w14:textId="77777777" w:rsidR="00D53485" w:rsidRPr="00E81870" w:rsidRDefault="00D53485" w:rsidP="002B2865">
      <w:pPr>
        <w:pStyle w:val="BodyText"/>
        <w:rPr>
          <w:lang w:val="vi-VN"/>
        </w:rPr>
      </w:pPr>
      <w:r w:rsidRPr="00E81870">
        <w:rPr>
          <w:lang w:val="vi-VN"/>
        </w:rPr>
        <w:t>Trang chính: Hiển thị danh sách các sản phẩm nổi bật.</w:t>
      </w:r>
    </w:p>
    <w:p w14:paraId="758C1CAD" w14:textId="77777777" w:rsidR="00D53485" w:rsidRPr="00E81870" w:rsidRDefault="00D53485" w:rsidP="002B2865">
      <w:pPr>
        <w:pStyle w:val="BodyText"/>
        <w:rPr>
          <w:lang w:val="vi-VN"/>
        </w:rPr>
      </w:pPr>
      <w:r w:rsidRPr="00E81870">
        <w:rPr>
          <w:lang w:val="vi-VN"/>
        </w:rPr>
        <w:t>Trang chi tiết sản phẩm: Hiển thị thông tin chi tiết về sản phẩm.</w:t>
      </w:r>
    </w:p>
    <w:p w14:paraId="1B350DF7" w14:textId="77777777" w:rsidR="00D53485" w:rsidRDefault="00D53485" w:rsidP="002B2865">
      <w:pPr>
        <w:pStyle w:val="BodyText"/>
        <w:rPr>
          <w:lang w:val="en-US"/>
        </w:rPr>
      </w:pPr>
      <w:r w:rsidRPr="00E81870">
        <w:rPr>
          <w:lang w:val="vi-VN"/>
        </w:rPr>
        <w:t>Trang giỏ hàng: Hiển thị các sản phẩm trong giỏ hàng.</w:t>
      </w:r>
    </w:p>
    <w:p w14:paraId="5BA0D194" w14:textId="6A6BE0F8" w:rsidR="00A21A6D" w:rsidRPr="00A21A6D" w:rsidRDefault="00A21A6D" w:rsidP="002B2865">
      <w:pPr>
        <w:pStyle w:val="BodyText"/>
        <w:rPr>
          <w:lang w:val="en-US"/>
        </w:rPr>
      </w:pPr>
      <w:r w:rsidRPr="00E81870">
        <w:rPr>
          <w:lang w:val="vi-VN"/>
        </w:rPr>
        <w:t xml:space="preserve">Trang </w:t>
      </w:r>
      <w:proofErr w:type="spellStart"/>
      <w:r>
        <w:rPr>
          <w:lang w:val="en-US"/>
        </w:rPr>
        <w:t>đơn</w:t>
      </w:r>
      <w:proofErr w:type="spellEnd"/>
      <w:r w:rsidRPr="00E81870">
        <w:rPr>
          <w:lang w:val="vi-VN"/>
        </w:rPr>
        <w:t xml:space="preserve"> hàng: Hiển thị các sản phẩm trong </w:t>
      </w:r>
      <w:proofErr w:type="spellStart"/>
      <w:r>
        <w:rPr>
          <w:lang w:val="en-US"/>
        </w:rPr>
        <w:t>đơn</w:t>
      </w:r>
      <w:proofErr w:type="spellEnd"/>
      <w:r>
        <w:rPr>
          <w:lang w:val="en-US"/>
        </w:rPr>
        <w:t xml:space="preserve"> </w:t>
      </w:r>
      <w:r w:rsidRPr="00E81870">
        <w:rPr>
          <w:lang w:val="vi-VN"/>
        </w:rPr>
        <w:t>hàng.</w:t>
      </w:r>
    </w:p>
    <w:p w14:paraId="5D656C9C" w14:textId="77777777" w:rsidR="00D53485" w:rsidRPr="00E81870" w:rsidRDefault="00D53485" w:rsidP="002B2865">
      <w:pPr>
        <w:pStyle w:val="BodyText"/>
        <w:rPr>
          <w:lang w:val="vi-VN"/>
        </w:rPr>
      </w:pPr>
      <w:r w:rsidRPr="00E81870">
        <w:rPr>
          <w:lang w:val="vi-VN"/>
        </w:rPr>
        <w:t>Trang thanh toán: Thu thập thông tin thanh toán và địa chỉ giao hàng.</w:t>
      </w:r>
    </w:p>
    <w:p w14:paraId="359A57C9" w14:textId="17047923" w:rsidR="00D53485" w:rsidRPr="00E81870" w:rsidRDefault="00D53485" w:rsidP="002B2865">
      <w:pPr>
        <w:pStyle w:val="BodyText"/>
        <w:rPr>
          <w:lang w:val="vi-VN"/>
        </w:rPr>
      </w:pPr>
      <w:r w:rsidRPr="00E81870">
        <w:rPr>
          <w:lang w:val="vi-VN"/>
        </w:rPr>
        <w:t>Trang quản lý: Dành cho quản trị viên quản lý sản phẩm, đơn hàng và khách hàng.</w:t>
      </w:r>
    </w:p>
    <w:p w14:paraId="17E0AB59" w14:textId="2CA27AAB" w:rsidR="00AE489F" w:rsidRPr="00E81870" w:rsidRDefault="00AE489F" w:rsidP="007A76FC">
      <w:pPr>
        <w:pStyle w:val="Heading3"/>
      </w:pPr>
      <w:bookmarkStart w:id="154" w:name="_Toc169011583"/>
      <w:bookmarkStart w:id="155" w:name="_Toc169613548"/>
      <w:bookmarkStart w:id="156" w:name="_Toc173335268"/>
      <w:bookmarkStart w:id="157" w:name="_Toc164766719"/>
      <w:bookmarkStart w:id="158" w:name="_Toc126865588"/>
      <w:bookmarkStart w:id="159" w:name="_Toc127730518"/>
      <w:bookmarkEnd w:id="125"/>
      <w:bookmarkEnd w:id="126"/>
      <w:bookmarkEnd w:id="127"/>
      <w:r w:rsidRPr="00E81870">
        <w:t>Thiết kế các API và luồng xử lý</w:t>
      </w:r>
      <w:bookmarkEnd w:id="154"/>
      <w:bookmarkEnd w:id="155"/>
      <w:bookmarkEnd w:id="156"/>
    </w:p>
    <w:p w14:paraId="12CABD72" w14:textId="77777777" w:rsidR="00AE489F" w:rsidRPr="00E81870" w:rsidRDefault="00AE489F" w:rsidP="002B2865">
      <w:pPr>
        <w:pStyle w:val="BodyText"/>
        <w:rPr>
          <w:lang w:val="vi-VN"/>
        </w:rPr>
      </w:pPr>
      <w:r w:rsidRPr="00E81870">
        <w:rPr>
          <w:lang w:val="vi-VN"/>
        </w:rPr>
        <w:t>API quản lý sản phẩm: Thêm, sửa, xóa và xem chi tiết sản phẩm.</w:t>
      </w:r>
    </w:p>
    <w:p w14:paraId="06D27AF6" w14:textId="77777777" w:rsidR="00AE489F" w:rsidRPr="00E81870" w:rsidRDefault="00AE489F" w:rsidP="002B2865">
      <w:pPr>
        <w:pStyle w:val="BodyText"/>
        <w:rPr>
          <w:lang w:val="vi-VN"/>
        </w:rPr>
      </w:pPr>
      <w:r w:rsidRPr="00E81870">
        <w:rPr>
          <w:lang w:val="vi-VN"/>
        </w:rPr>
        <w:t>API quản lý đơn hàng: Tạo, cập nhật trạng thái và xem chi tiết đơn hàng.</w:t>
      </w:r>
    </w:p>
    <w:p w14:paraId="53C3D9DA" w14:textId="77777777" w:rsidR="00AE489F" w:rsidRPr="00E81870" w:rsidRDefault="00AE489F" w:rsidP="002B2865">
      <w:pPr>
        <w:pStyle w:val="BodyText"/>
        <w:rPr>
          <w:lang w:val="vi-VN"/>
        </w:rPr>
      </w:pPr>
      <w:r w:rsidRPr="00E81870">
        <w:rPr>
          <w:lang w:val="vi-VN"/>
        </w:rPr>
        <w:t>API quản lý giỏ hàng: Thêm sản phẩm vào giỏ hàng, cập nhật số lượng và xóa sản phẩm khỏi giỏ hàng.</w:t>
      </w:r>
    </w:p>
    <w:p w14:paraId="3E946F07" w14:textId="1B8959AA" w:rsidR="00FE0B15" w:rsidRPr="00E81870" w:rsidRDefault="00AE489F" w:rsidP="002B2865">
      <w:pPr>
        <w:pStyle w:val="BodyText"/>
        <w:rPr>
          <w:lang w:val="vi-VN"/>
        </w:rPr>
      </w:pPr>
      <w:r w:rsidRPr="00E81870">
        <w:rPr>
          <w:lang w:val="vi-VN"/>
        </w:rPr>
        <w:t>API quản lý khách hàng: Đăng ký, đăng nhập, cập nhật thông tin cá nhân.</w:t>
      </w:r>
    </w:p>
    <w:p w14:paraId="38E22706" w14:textId="77777777" w:rsidR="008F01D9" w:rsidRPr="00E81870" w:rsidRDefault="008F01D9" w:rsidP="002B2865">
      <w:pPr>
        <w:pStyle w:val="Heading2"/>
        <w:rPr>
          <w:rFonts w:eastAsia="SimSun"/>
        </w:rPr>
      </w:pPr>
      <w:bookmarkStart w:id="160" w:name="_Toc169011584"/>
      <w:bookmarkStart w:id="161" w:name="_Toc169613549"/>
      <w:bookmarkStart w:id="162" w:name="_Toc173335269"/>
      <w:r w:rsidRPr="00E81870">
        <w:rPr>
          <w:rFonts w:eastAsia="SimSun"/>
        </w:rPr>
        <w:t xml:space="preserve">Mô </w:t>
      </w:r>
      <w:r w:rsidRPr="00E81870">
        <w:t>tả các bước nghiên cứu đã tiến hành</w:t>
      </w:r>
      <w:bookmarkEnd w:id="160"/>
      <w:bookmarkEnd w:id="161"/>
      <w:bookmarkEnd w:id="162"/>
    </w:p>
    <w:p w14:paraId="0E7BD17E" w14:textId="5D6245F8" w:rsidR="00AE489F" w:rsidRPr="00E81870" w:rsidRDefault="008F01D9" w:rsidP="007A76FC">
      <w:pPr>
        <w:pStyle w:val="Heading3"/>
      </w:pPr>
      <w:bookmarkStart w:id="163" w:name="_Toc169011585"/>
      <w:bookmarkStart w:id="164" w:name="_Toc169613550"/>
      <w:bookmarkStart w:id="165" w:name="_Toc173335270"/>
      <w:r w:rsidRPr="00E81870">
        <w:t>Thiết lập môi trường phát triển</w:t>
      </w:r>
      <w:bookmarkEnd w:id="163"/>
      <w:bookmarkEnd w:id="164"/>
      <w:bookmarkEnd w:id="165"/>
    </w:p>
    <w:p w14:paraId="71499C0F" w14:textId="77777777" w:rsidR="008F01D9" w:rsidRPr="00E81870" w:rsidRDefault="008F01D9" w:rsidP="002B2865">
      <w:pPr>
        <w:pStyle w:val="BodyText"/>
        <w:rPr>
          <w:lang w:val="vi-VN"/>
        </w:rPr>
      </w:pPr>
      <w:r w:rsidRPr="00E81870">
        <w:rPr>
          <w:lang w:val="vi-VN"/>
        </w:rPr>
        <w:t>Cài đặt Python và Django.</w:t>
      </w:r>
    </w:p>
    <w:p w14:paraId="4C59A42B" w14:textId="77777777" w:rsidR="00D84CA3" w:rsidRPr="00E81870" w:rsidRDefault="00D84CA3" w:rsidP="00D84CA3">
      <w:pPr>
        <w:pStyle w:val="BodyText"/>
        <w:rPr>
          <w:lang w:val="vi-VN"/>
        </w:rPr>
      </w:pPr>
      <w:r w:rsidRPr="00E81870">
        <w:rPr>
          <w:lang w:val="vi-VN"/>
        </w:rPr>
        <w:t>Cài đặt Visual Studio Code:</w:t>
      </w:r>
    </w:p>
    <w:p w14:paraId="25FBE41C" w14:textId="77777777" w:rsidR="00D84CA3" w:rsidRPr="00E81870" w:rsidRDefault="00D84CA3" w:rsidP="00D84CA3">
      <w:pPr>
        <w:pStyle w:val="BodyText"/>
        <w:rPr>
          <w:lang w:val="vi-VN"/>
        </w:rPr>
      </w:pPr>
      <w:r w:rsidRPr="00E81870">
        <w:rPr>
          <w:lang w:val="vi-VN"/>
        </w:rPr>
        <w:t xml:space="preserve">Truy cập vào trang chính thức của Visual Studio Code tại địa chỉ </w:t>
      </w:r>
      <w:hyperlink r:id="rId26" w:history="1">
        <w:r w:rsidRPr="00E81870">
          <w:rPr>
            <w:rStyle w:val="Hyperlink"/>
            <w:lang w:val="vi-VN"/>
          </w:rPr>
          <w:t>https://code.visualstudio.com/</w:t>
        </w:r>
      </w:hyperlink>
      <w:r w:rsidRPr="00E81870">
        <w:rPr>
          <w:lang w:val="vi-VN"/>
        </w:rPr>
        <w:t xml:space="preserve"> và nhấn chọn "Download".</w:t>
      </w:r>
    </w:p>
    <w:p w14:paraId="21FFAFB4" w14:textId="77777777" w:rsidR="00270F58" w:rsidRPr="00E81870" w:rsidRDefault="00D84CA3" w:rsidP="00270F58">
      <w:pPr>
        <w:pStyle w:val="BodyText"/>
        <w:keepNext/>
        <w:rPr>
          <w:lang w:val="vi-VN"/>
        </w:rPr>
      </w:pPr>
      <w:r w:rsidRPr="00E81870">
        <w:rPr>
          <w:lang w:val="vi-VN"/>
        </w:rPr>
        <w:lastRenderedPageBreak/>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00C4368A" w:rsidRPr="00E81870">
        <w:rPr>
          <w:lang w:val="vi-VN"/>
        </w:rPr>
        <w:fldChar w:fldCharType="begin"/>
      </w:r>
      <w:r w:rsidR="00C4368A" w:rsidRPr="00E81870">
        <w:rPr>
          <w:lang w:val="vi-VN"/>
        </w:rPr>
        <w:instrText xml:space="preserve"> INCLUDEPICTURE  "C:\\Users\\DUCK\\OneDrive\\Desktop\\New folder (3)\\AppData\\Local\\Microsoft\\Windows\\Clipboard\\HistoryData\\{62FABEEE-E5D4-4380-847B-6BB52D45E01B}\\{9B275D9A-4615-4CA8-80FF-D7C839475BD3}\\ResourceMap\\{1648F9C3-06C9-436C-A1CC-6AFE39C0B63B}" \* MERGEFORMATINET </w:instrText>
      </w:r>
      <w:r w:rsidR="00C4368A"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sidRPr="00E81870">
        <w:rPr>
          <w:lang w:val="vi-VN"/>
        </w:rPr>
        <w:fldChar w:fldCharType="begin"/>
      </w:r>
      <w:r w:rsidRPr="00E8187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81870">
        <w:rPr>
          <w:lang w:val="vi-VN"/>
        </w:rPr>
        <w:fldChar w:fldCharType="separate"/>
      </w:r>
      <w:r>
        <w:rPr>
          <w:lang w:val="vi-VN"/>
        </w:rPr>
        <w:fldChar w:fldCharType="begin"/>
      </w:r>
      <w:r>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Pr>
          <w:lang w:val="vi-VN"/>
        </w:rPr>
        <w:fldChar w:fldCharType="separate"/>
      </w:r>
      <w:r w:rsidR="00000000">
        <w:rPr>
          <w:lang w:val="vi-VN"/>
        </w:rPr>
        <w:fldChar w:fldCharType="begin"/>
      </w:r>
      <w:r w:rsidR="00000000">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00000000">
        <w:rPr>
          <w:lang w:val="vi-VN"/>
        </w:rPr>
        <w:fldChar w:fldCharType="separate"/>
      </w:r>
      <w:r w:rsidR="00213144">
        <w:rPr>
          <w:lang w:val="vi-VN"/>
        </w:rPr>
        <w:pict w14:anchorId="06001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295.2pt">
            <v:imagedata r:id="rId27" r:href="rId28"/>
          </v:shape>
        </w:pict>
      </w:r>
      <w:r w:rsidR="00000000">
        <w:rPr>
          <w:lang w:val="vi-VN"/>
        </w:rPr>
        <w:fldChar w:fldCharType="end"/>
      </w:r>
      <w:r>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00C4368A"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r w:rsidRPr="00E81870">
        <w:rPr>
          <w:lang w:val="vi-VN"/>
        </w:rPr>
        <w:fldChar w:fldCharType="end"/>
      </w:r>
    </w:p>
    <w:p w14:paraId="58A8C3BE" w14:textId="51E8E81B" w:rsidR="00D84CA3" w:rsidRPr="00E81870" w:rsidRDefault="00270F58" w:rsidP="00D84CA3">
      <w:pPr>
        <w:pStyle w:val="Caption"/>
      </w:pPr>
      <w:bookmarkStart w:id="166" w:name="_Toc170134276"/>
      <w:r w:rsidRPr="00E81870">
        <w:t xml:space="preserve">Hình 3. </w:t>
      </w:r>
      <w:r w:rsidRPr="00E81870">
        <w:fldChar w:fldCharType="begin"/>
      </w:r>
      <w:r w:rsidRPr="00E81870">
        <w:instrText xml:space="preserve"> SEQ Hình_3. \* ARABIC </w:instrText>
      </w:r>
      <w:r w:rsidRPr="00E81870">
        <w:fldChar w:fldCharType="separate"/>
      </w:r>
      <w:r w:rsidR="00503D30" w:rsidRPr="00E81870">
        <w:t>9</w:t>
      </w:r>
      <w:r w:rsidRPr="00E81870">
        <w:fldChar w:fldCharType="end"/>
      </w:r>
      <w:r w:rsidRPr="00E81870">
        <w:t xml:space="preserve"> Trang web chính thức của Visual Studio Code</w:t>
      </w:r>
      <w:bookmarkEnd w:id="166"/>
    </w:p>
    <w:p w14:paraId="5D6A357A" w14:textId="77777777" w:rsidR="00D84CA3" w:rsidRPr="00E81870" w:rsidRDefault="00D84CA3" w:rsidP="00D84CA3">
      <w:pPr>
        <w:pStyle w:val="BodyText"/>
        <w:ind w:left="720" w:firstLine="0"/>
        <w:rPr>
          <w:lang w:val="vi-VN"/>
        </w:rPr>
      </w:pPr>
      <w:r w:rsidRPr="00E81870">
        <w:rPr>
          <w:lang w:val="vi-VN"/>
        </w:rPr>
        <w:t>Chọn hệ điều hành thích hợp và tải về</w:t>
      </w:r>
    </w:p>
    <w:p w14:paraId="1CD4132F" w14:textId="77777777" w:rsidR="00270F58" w:rsidRPr="00E81870" w:rsidRDefault="00D84CA3" w:rsidP="00270F58">
      <w:pPr>
        <w:pStyle w:val="BodyText"/>
        <w:keepNext/>
        <w:rPr>
          <w:lang w:val="vi-VN"/>
        </w:rPr>
      </w:pPr>
      <w:r w:rsidRPr="00E81870">
        <w:rPr>
          <w:noProof/>
          <w:lang w:val="vi-VN"/>
        </w:rPr>
        <w:drawing>
          <wp:inline distT="0" distB="0" distL="0" distR="0" wp14:anchorId="3337C4E4" wp14:editId="07F0DC57">
            <wp:extent cx="5501640" cy="3093720"/>
            <wp:effectExtent l="0" t="0" r="3810" b="0"/>
            <wp:docPr id="61511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0821"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E9260E9" w14:textId="75F0A414" w:rsidR="00D84CA3" w:rsidRPr="00E81870" w:rsidRDefault="00270F58" w:rsidP="00270F58">
      <w:pPr>
        <w:pStyle w:val="Caption"/>
      </w:pPr>
      <w:bookmarkStart w:id="167" w:name="_Toc170134277"/>
      <w:r w:rsidRPr="00E81870">
        <w:t xml:space="preserve">Hình 3. </w:t>
      </w:r>
      <w:r w:rsidRPr="00E81870">
        <w:fldChar w:fldCharType="begin"/>
      </w:r>
      <w:r w:rsidRPr="00E81870">
        <w:instrText xml:space="preserve"> SEQ Hình_3. \* ARABIC </w:instrText>
      </w:r>
      <w:r w:rsidRPr="00E81870">
        <w:fldChar w:fldCharType="separate"/>
      </w:r>
      <w:r w:rsidR="00503D30" w:rsidRPr="00E81870">
        <w:t>10</w:t>
      </w:r>
      <w:r w:rsidRPr="00E81870">
        <w:fldChar w:fldCharType="end"/>
      </w:r>
      <w:r w:rsidRPr="00E81870">
        <w:t xml:space="preserve"> Các hệ điều hành có thể cài đặt</w:t>
      </w:r>
      <w:bookmarkEnd w:id="167"/>
    </w:p>
    <w:p w14:paraId="76504458" w14:textId="77777777" w:rsidR="00D84CA3" w:rsidRPr="00E81870" w:rsidRDefault="00D84CA3" w:rsidP="00D84CA3">
      <w:pPr>
        <w:pStyle w:val="BodyText"/>
        <w:rPr>
          <w:lang w:val="vi-VN"/>
        </w:rPr>
      </w:pPr>
      <w:r w:rsidRPr="00E81870">
        <w:rPr>
          <w:lang w:val="vi-VN"/>
        </w:rPr>
        <w:t xml:space="preserve">Mở tệp .exe của Visual Studio Code </w:t>
      </w:r>
      <w:r w:rsidRPr="00E81870">
        <w:rPr>
          <w:noProof/>
          <w:lang w:val="vi-VN"/>
        </w:rPr>
        <w:drawing>
          <wp:inline distT="0" distB="0" distL="0" distR="0" wp14:anchorId="1438CAD5" wp14:editId="61C9FB29">
            <wp:extent cx="1981200" cy="228600"/>
            <wp:effectExtent l="0" t="0" r="0" b="0"/>
            <wp:docPr id="125107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sidRPr="00E81870">
        <w:rPr>
          <w:lang w:val="vi-VN"/>
        </w:rPr>
        <w:t xml:space="preserve"> và tiến hành cài đặt</w:t>
      </w:r>
    </w:p>
    <w:p w14:paraId="77B4FB42" w14:textId="77777777" w:rsidR="00270F58" w:rsidRPr="00E81870" w:rsidRDefault="00D84CA3" w:rsidP="00270F58">
      <w:pPr>
        <w:pStyle w:val="BodyText"/>
        <w:keepNext/>
        <w:jc w:val="center"/>
        <w:rPr>
          <w:lang w:val="vi-VN"/>
        </w:rPr>
      </w:pPr>
      <w:r w:rsidRPr="00E81870">
        <w:rPr>
          <w:noProof/>
          <w:lang w:val="vi-VN"/>
        </w:rPr>
        <w:lastRenderedPageBreak/>
        <w:drawing>
          <wp:inline distT="0" distB="0" distL="0" distR="0" wp14:anchorId="1CB52D10" wp14:editId="4A2EFA4E">
            <wp:extent cx="4564380" cy="3733800"/>
            <wp:effectExtent l="0" t="0" r="7620" b="0"/>
            <wp:docPr id="12097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31"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4380" cy="3733800"/>
                    </a:xfrm>
                    <a:prstGeom prst="rect">
                      <a:avLst/>
                    </a:prstGeom>
                    <a:noFill/>
                    <a:ln>
                      <a:noFill/>
                    </a:ln>
                  </pic:spPr>
                </pic:pic>
              </a:graphicData>
            </a:graphic>
          </wp:inline>
        </w:drawing>
      </w:r>
    </w:p>
    <w:p w14:paraId="36838540" w14:textId="54BD02EE" w:rsidR="00D84CA3" w:rsidRPr="00E81870" w:rsidRDefault="00270F58" w:rsidP="00D84CA3">
      <w:pPr>
        <w:pStyle w:val="Caption"/>
      </w:pPr>
      <w:bookmarkStart w:id="168" w:name="_Toc170134278"/>
      <w:r w:rsidRPr="00E81870">
        <w:t xml:space="preserve">Hình 3. </w:t>
      </w:r>
      <w:r w:rsidRPr="00E81870">
        <w:fldChar w:fldCharType="begin"/>
      </w:r>
      <w:r w:rsidRPr="00E81870">
        <w:instrText xml:space="preserve"> SEQ Hình_3. \* ARABIC </w:instrText>
      </w:r>
      <w:r w:rsidRPr="00E81870">
        <w:fldChar w:fldCharType="separate"/>
      </w:r>
      <w:r w:rsidR="00503D30" w:rsidRPr="00E81870">
        <w:t>11</w:t>
      </w:r>
      <w:r w:rsidRPr="00E81870">
        <w:fldChar w:fldCharType="end"/>
      </w:r>
      <w:r w:rsidRPr="00E81870">
        <w:t xml:space="preserve"> Cài đặt Visual Studio Code</w:t>
      </w:r>
      <w:bookmarkEnd w:id="168"/>
    </w:p>
    <w:p w14:paraId="6E9BC682" w14:textId="77777777" w:rsidR="00D84CA3" w:rsidRPr="00E81870" w:rsidRDefault="00D84CA3" w:rsidP="00D84CA3">
      <w:pPr>
        <w:pStyle w:val="BodyText"/>
        <w:rPr>
          <w:lang w:val="vi-VN"/>
        </w:rPr>
      </w:pPr>
      <w:r w:rsidRPr="00E81870">
        <w:rPr>
          <w:lang w:val="vi-VN"/>
        </w:rPr>
        <w:tab/>
        <w:t>Khởi chạy Vscode</w:t>
      </w:r>
    </w:p>
    <w:p w14:paraId="6294A0F2" w14:textId="77777777" w:rsidR="00270F58" w:rsidRPr="00E81870" w:rsidRDefault="00D84CA3" w:rsidP="00270F58">
      <w:pPr>
        <w:pStyle w:val="BodyText"/>
        <w:keepNext/>
        <w:rPr>
          <w:lang w:val="vi-VN"/>
        </w:rPr>
      </w:pPr>
      <w:r w:rsidRPr="00E81870">
        <w:rPr>
          <w:noProof/>
          <w:lang w:val="vi-VN"/>
        </w:rPr>
        <w:drawing>
          <wp:inline distT="0" distB="0" distL="0" distR="0" wp14:anchorId="0DA38878" wp14:editId="55B72E72">
            <wp:extent cx="5692140" cy="3200400"/>
            <wp:effectExtent l="0" t="0" r="3810" b="0"/>
            <wp:docPr id="83187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2140" cy="3200400"/>
                    </a:xfrm>
                    <a:prstGeom prst="rect">
                      <a:avLst/>
                    </a:prstGeom>
                    <a:noFill/>
                    <a:ln>
                      <a:noFill/>
                    </a:ln>
                  </pic:spPr>
                </pic:pic>
              </a:graphicData>
            </a:graphic>
          </wp:inline>
        </w:drawing>
      </w:r>
    </w:p>
    <w:p w14:paraId="5AF63AB9" w14:textId="5BED1A8D" w:rsidR="00D84CA3" w:rsidRPr="00E81870" w:rsidRDefault="00270F58" w:rsidP="00270F58">
      <w:pPr>
        <w:pStyle w:val="Caption"/>
      </w:pPr>
      <w:bookmarkStart w:id="169" w:name="_Toc170134279"/>
      <w:r w:rsidRPr="00E81870">
        <w:t xml:space="preserve">Hình 3. </w:t>
      </w:r>
      <w:r w:rsidRPr="00E81870">
        <w:fldChar w:fldCharType="begin"/>
      </w:r>
      <w:r w:rsidRPr="00E81870">
        <w:instrText xml:space="preserve"> SEQ Hình_3. \* ARABIC </w:instrText>
      </w:r>
      <w:r w:rsidRPr="00E81870">
        <w:fldChar w:fldCharType="separate"/>
      </w:r>
      <w:r w:rsidR="00503D30" w:rsidRPr="00E81870">
        <w:t>12</w:t>
      </w:r>
      <w:r w:rsidRPr="00E81870">
        <w:fldChar w:fldCharType="end"/>
      </w:r>
      <w:r w:rsidRPr="00E81870">
        <w:t xml:space="preserve"> Giao diện chính Visual Studio Code</w:t>
      </w:r>
      <w:bookmarkEnd w:id="169"/>
    </w:p>
    <w:p w14:paraId="75FBCD47" w14:textId="5675877E" w:rsidR="008F01D9" w:rsidRPr="00E81870" w:rsidRDefault="008F01D9" w:rsidP="007A76FC">
      <w:pPr>
        <w:pStyle w:val="Heading3"/>
      </w:pPr>
      <w:bookmarkStart w:id="170" w:name="_Toc169011586"/>
      <w:bookmarkStart w:id="171" w:name="_Toc169613551"/>
      <w:bookmarkStart w:id="172" w:name="_Toc173335271"/>
      <w:r w:rsidRPr="00E81870">
        <w:t>Hiện thực hóa các chức năng</w:t>
      </w:r>
      <w:bookmarkEnd w:id="170"/>
      <w:bookmarkEnd w:id="171"/>
      <w:bookmarkEnd w:id="172"/>
    </w:p>
    <w:p w14:paraId="0A748CCD" w14:textId="77777777" w:rsidR="008F01D9" w:rsidRPr="00E81870" w:rsidRDefault="008F01D9" w:rsidP="002B2865">
      <w:pPr>
        <w:pStyle w:val="BodyText"/>
        <w:rPr>
          <w:lang w:val="vi-VN"/>
        </w:rPr>
      </w:pPr>
      <w:r w:rsidRPr="00E81870">
        <w:rPr>
          <w:lang w:val="vi-VN"/>
        </w:rPr>
        <w:t>Quản lý sản phẩm: Tạo các model, view và template cho việc thêm, sửa, xóa và xem sản phẩm.</w:t>
      </w:r>
    </w:p>
    <w:p w14:paraId="344A4687" w14:textId="77777777" w:rsidR="008F01D9" w:rsidRPr="00E81870" w:rsidRDefault="008F01D9" w:rsidP="002B2865">
      <w:pPr>
        <w:pStyle w:val="BodyText"/>
        <w:rPr>
          <w:lang w:val="vi-VN"/>
        </w:rPr>
      </w:pPr>
      <w:r w:rsidRPr="00E81870">
        <w:rPr>
          <w:lang w:val="vi-VN"/>
        </w:rPr>
        <w:lastRenderedPageBreak/>
        <w:t>Quản lý giỏ hàng: Tạo model cho giỏ hàng và chi tiết giỏ hàng, view và template để quản lý giỏ hàng.</w:t>
      </w:r>
    </w:p>
    <w:p w14:paraId="20806969" w14:textId="77777777" w:rsidR="008F01D9" w:rsidRPr="00E81870" w:rsidRDefault="008F01D9" w:rsidP="002B2865">
      <w:pPr>
        <w:pStyle w:val="BodyText"/>
        <w:rPr>
          <w:lang w:val="vi-VN"/>
        </w:rPr>
      </w:pPr>
      <w:r w:rsidRPr="00E81870">
        <w:rPr>
          <w:lang w:val="vi-VN"/>
        </w:rPr>
        <w:t>Quản lý đơn hàng: Xây dựng chức năng tạo đơn hàng, cập nhật trạng thái và hiển thị thông tin đơn hàng.</w:t>
      </w:r>
    </w:p>
    <w:p w14:paraId="0D8CED9F" w14:textId="66201D33" w:rsidR="008F01D9" w:rsidRPr="00E81870" w:rsidRDefault="008F01D9" w:rsidP="007A76FC">
      <w:pPr>
        <w:pStyle w:val="BodyText"/>
        <w:rPr>
          <w:lang w:val="vi-VN"/>
        </w:rPr>
      </w:pPr>
      <w:r w:rsidRPr="00E81870">
        <w:rPr>
          <w:lang w:val="vi-VN"/>
        </w:rPr>
        <w:t>Quản lý khách hàng: Đăng ký, đăng nhập và quản lý thông tin khách hàng.</w:t>
      </w:r>
    </w:p>
    <w:p w14:paraId="5688FEC9" w14:textId="77777777" w:rsidR="008F01D9" w:rsidRPr="00E81870" w:rsidRDefault="008F01D9" w:rsidP="007A76FC">
      <w:pPr>
        <w:pStyle w:val="Heading3"/>
        <w:numPr>
          <w:ilvl w:val="0"/>
          <w:numId w:val="0"/>
        </w:numPr>
        <w:ind w:left="346"/>
      </w:pPr>
    </w:p>
    <w:p w14:paraId="5E024367" w14:textId="77777777" w:rsidR="00AE489F" w:rsidRPr="00E81870" w:rsidRDefault="00AE489F">
      <w:pPr>
        <w:spacing w:after="160" w:line="259" w:lineRule="auto"/>
        <w:rPr>
          <w:b/>
        </w:rPr>
      </w:pPr>
      <w:r w:rsidRPr="00E81870">
        <w:br w:type="page"/>
      </w:r>
    </w:p>
    <w:p w14:paraId="62F4FCD7" w14:textId="6F5654DB" w:rsidR="00AF4014" w:rsidRPr="00E81870" w:rsidRDefault="00AF4014" w:rsidP="00B57B38">
      <w:pPr>
        <w:pStyle w:val="Heading1"/>
        <w:numPr>
          <w:ilvl w:val="0"/>
          <w:numId w:val="3"/>
        </w:numPr>
        <w:tabs>
          <w:tab w:val="left" w:pos="1701"/>
        </w:tabs>
      </w:pPr>
      <w:bookmarkStart w:id="173" w:name="_Toc169011587"/>
      <w:bookmarkStart w:id="174" w:name="_Toc169613552"/>
      <w:bookmarkStart w:id="175" w:name="_Toc173335272"/>
      <w:r w:rsidRPr="00E81870">
        <w:lastRenderedPageBreak/>
        <w:t xml:space="preserve">KẾT QUẢ </w:t>
      </w:r>
      <w:r w:rsidR="00D00523" w:rsidRPr="00E81870">
        <w:t>NGHIÊN CỨU</w:t>
      </w:r>
      <w:bookmarkEnd w:id="157"/>
      <w:bookmarkEnd w:id="173"/>
      <w:bookmarkEnd w:id="174"/>
      <w:bookmarkEnd w:id="175"/>
    </w:p>
    <w:p w14:paraId="1BD74C19" w14:textId="6DD279DA" w:rsidR="00F4135C" w:rsidRPr="00E81870" w:rsidRDefault="00596A6B" w:rsidP="00727486">
      <w:pPr>
        <w:pStyle w:val="Heading2"/>
      </w:pPr>
      <w:bookmarkStart w:id="176" w:name="_Toc173335273"/>
      <w:r w:rsidRPr="00E81870">
        <w:t>Giao diện và chức năng khách hàng</w:t>
      </w:r>
      <w:bookmarkEnd w:id="176"/>
    </w:p>
    <w:p w14:paraId="21E493A0" w14:textId="77777777" w:rsidR="00596A6B" w:rsidRPr="00E81870" w:rsidRDefault="00F4135C" w:rsidP="00596A6B">
      <w:pPr>
        <w:pStyle w:val="BodyText"/>
        <w:rPr>
          <w:lang w:val="vi-VN"/>
        </w:rPr>
      </w:pPr>
      <w:r w:rsidRPr="00E81870">
        <w:rPr>
          <w:lang w:val="vi-VN"/>
        </w:rPr>
        <w:t>Sau quá trình thực hiện đề tài "Xây dựng hệ thống quản lý bán hàng trên nền tảng Python" đã đạt được nhiều kết quả quan trọng. Dưới đây là các kết quả chính, bao gồm đánh giá về hiệu quả, trải nghiệm người dùng và trình bày các giao diện chức năng của hệ thống.</w:t>
      </w:r>
    </w:p>
    <w:p w14:paraId="05E905CD" w14:textId="6AF7076B" w:rsidR="00301206" w:rsidRPr="00E81870" w:rsidRDefault="00301206" w:rsidP="00596A6B">
      <w:pPr>
        <w:pStyle w:val="Heading3"/>
      </w:pPr>
      <w:bookmarkStart w:id="177" w:name="_Toc173335274"/>
      <w:r w:rsidRPr="00E81870">
        <w:t>Đăng k</w:t>
      </w:r>
      <w:r w:rsidR="00BB1889" w:rsidRPr="00E81870">
        <w:t>ý,</w:t>
      </w:r>
      <w:r w:rsidR="000F1A40" w:rsidRPr="00E81870">
        <w:t xml:space="preserve"> kích hoạt </w:t>
      </w:r>
      <w:r w:rsidR="00BB1889" w:rsidRPr="00E81870">
        <w:t xml:space="preserve">và đăng nhập </w:t>
      </w:r>
      <w:r w:rsidR="000F1A40" w:rsidRPr="00E81870">
        <w:t>tài khoản khách hàng</w:t>
      </w:r>
      <w:bookmarkEnd w:id="177"/>
    </w:p>
    <w:p w14:paraId="17D5D687" w14:textId="4CE8FD11" w:rsidR="00301206" w:rsidRPr="00E81870" w:rsidRDefault="00595BED" w:rsidP="00301206">
      <w:pPr>
        <w:pStyle w:val="BodyText"/>
        <w:rPr>
          <w:lang w:val="vi-VN"/>
        </w:rPr>
      </w:pPr>
      <w:r w:rsidRPr="00E81870">
        <w:rPr>
          <w:lang w:val="vi-VN"/>
        </w:rPr>
        <w:t>Ở giao diện đăng ký k</w:t>
      </w:r>
      <w:r w:rsidR="00301206" w:rsidRPr="00E81870">
        <w:rPr>
          <w:lang w:val="vi-VN"/>
        </w:rPr>
        <w:t xml:space="preserve">hách hàng </w:t>
      </w:r>
      <w:r w:rsidRPr="00E81870">
        <w:rPr>
          <w:lang w:val="vi-VN"/>
        </w:rPr>
        <w:t xml:space="preserve">bắt buộc phải </w:t>
      </w:r>
      <w:r w:rsidR="00301206" w:rsidRPr="00E81870">
        <w:rPr>
          <w:lang w:val="vi-VN"/>
        </w:rPr>
        <w:t>điền thông tin</w:t>
      </w:r>
      <w:r w:rsidRPr="00E81870">
        <w:rPr>
          <w:lang w:val="vi-VN"/>
        </w:rPr>
        <w:t xml:space="preserve"> cá nhân như: Họ tên, địa chỉ email, số điện thoại, mật khẩu</w:t>
      </w:r>
      <w:r w:rsidR="00301206" w:rsidRPr="00E81870">
        <w:rPr>
          <w:lang w:val="vi-VN"/>
        </w:rPr>
        <w:t xml:space="preserve"> vào giao diện đăng ký</w:t>
      </w:r>
      <w:r w:rsidRPr="00E81870">
        <w:rPr>
          <w:lang w:val="vi-VN"/>
        </w:rPr>
        <w:t>. Nếu đã có tài khoản khách hàng có thể ấn vào nút “đăng nhập” phía dưới</w:t>
      </w:r>
    </w:p>
    <w:p w14:paraId="418496BC" w14:textId="77777777" w:rsidR="00BB1889" w:rsidRPr="00E81870" w:rsidRDefault="00301206" w:rsidP="00BB1889">
      <w:pPr>
        <w:pStyle w:val="BodyText"/>
        <w:keepNext/>
        <w:rPr>
          <w:lang w:val="vi-VN"/>
        </w:rPr>
      </w:pPr>
      <w:r w:rsidRPr="00E81870">
        <w:rPr>
          <w:noProof/>
          <w:lang w:val="vi-VN"/>
        </w:rPr>
        <w:drawing>
          <wp:inline distT="0" distB="0" distL="0" distR="0" wp14:anchorId="57CBF552" wp14:editId="4C3F234A">
            <wp:extent cx="5928360" cy="3329940"/>
            <wp:effectExtent l="0" t="0" r="0" b="3810"/>
            <wp:docPr id="1402524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4825" name="Picture 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934855" w14:textId="30C4CA64" w:rsidR="00301206" w:rsidRPr="00E81870" w:rsidRDefault="00BB1889" w:rsidP="00BB1889">
      <w:pPr>
        <w:pStyle w:val="Caption"/>
      </w:pPr>
      <w:bookmarkStart w:id="178" w:name="_Toc173333802"/>
      <w:r w:rsidRPr="00E81870">
        <w:t xml:space="preserve">Hình 4. </w:t>
      </w:r>
      <w:r w:rsidRPr="00E81870">
        <w:fldChar w:fldCharType="begin"/>
      </w:r>
      <w:r w:rsidRPr="00E81870">
        <w:instrText xml:space="preserve"> SEQ Hình_4. \* ARABIC </w:instrText>
      </w:r>
      <w:r w:rsidRPr="00E81870">
        <w:fldChar w:fldCharType="separate"/>
      </w:r>
      <w:r w:rsidR="00540F90">
        <w:rPr>
          <w:noProof/>
        </w:rPr>
        <w:t>1</w:t>
      </w:r>
      <w:r w:rsidRPr="00E81870">
        <w:fldChar w:fldCharType="end"/>
      </w:r>
      <w:r w:rsidRPr="00E81870">
        <w:t xml:space="preserve"> Đăng ký tài khoản khách hàng</w:t>
      </w:r>
      <w:bookmarkEnd w:id="178"/>
    </w:p>
    <w:p w14:paraId="714AA5EA" w14:textId="347C425E" w:rsidR="00301206" w:rsidRPr="00E81870" w:rsidRDefault="00301206" w:rsidP="00301206">
      <w:pPr>
        <w:pStyle w:val="Caption"/>
      </w:pPr>
    </w:p>
    <w:p w14:paraId="53699559" w14:textId="77777777" w:rsidR="00301206" w:rsidRPr="00E81870" w:rsidRDefault="00301206" w:rsidP="00301206"/>
    <w:p w14:paraId="466F83DA" w14:textId="77777777" w:rsidR="00BB1889" w:rsidRPr="00E81870" w:rsidRDefault="00BB1889">
      <w:pPr>
        <w:spacing w:after="160" w:line="259" w:lineRule="auto"/>
        <w:rPr>
          <w:szCs w:val="26"/>
        </w:rPr>
      </w:pPr>
      <w:r w:rsidRPr="00E81870">
        <w:br w:type="page"/>
      </w:r>
    </w:p>
    <w:p w14:paraId="18A34D93" w14:textId="7786209B" w:rsidR="00BB1889" w:rsidRPr="00E81870" w:rsidRDefault="00BB1889" w:rsidP="003456E9">
      <w:pPr>
        <w:pStyle w:val="BodyText"/>
        <w:rPr>
          <w:lang w:val="vi-VN"/>
        </w:rPr>
      </w:pPr>
      <w:r w:rsidRPr="00E81870">
        <w:rPr>
          <w:lang w:val="vi-VN"/>
        </w:rPr>
        <w:lastRenderedPageBreak/>
        <w:t>Sau khi điền đầy đủ thông tin</w:t>
      </w:r>
      <w:r w:rsidR="000F1C05" w:rsidRPr="00E81870">
        <w:rPr>
          <w:lang w:val="vi-VN"/>
        </w:rPr>
        <w:t xml:space="preserve"> khách hàng</w:t>
      </w:r>
      <w:r w:rsidRPr="00E81870">
        <w:rPr>
          <w:lang w:val="vi-VN"/>
        </w:rPr>
        <w:t xml:space="preserve"> sẽ </w:t>
      </w:r>
      <w:r w:rsidR="000F1C05" w:rsidRPr="00E81870">
        <w:rPr>
          <w:lang w:val="vi-VN"/>
        </w:rPr>
        <w:t xml:space="preserve">nhận được </w:t>
      </w:r>
      <w:r w:rsidRPr="00E81870">
        <w:rPr>
          <w:lang w:val="vi-VN"/>
        </w:rPr>
        <w:t>thông báo “kích hoạt tài khoản” đã được gửi vào email đăng ký</w:t>
      </w:r>
      <w:r w:rsidR="000F1C05" w:rsidRPr="00E81870">
        <w:rPr>
          <w:lang w:val="vi-VN"/>
        </w:rPr>
        <w:t>. Hiện tại nếu chưa vào email kích hoạt thì khách hàng sẽ chưa được đăng nhập vào hệ thống</w:t>
      </w:r>
    </w:p>
    <w:p w14:paraId="7993763B" w14:textId="77777777" w:rsidR="00BB1889" w:rsidRPr="00E81870" w:rsidRDefault="003456E9" w:rsidP="00BB1889">
      <w:pPr>
        <w:pStyle w:val="BodyText"/>
        <w:keepNext/>
        <w:rPr>
          <w:lang w:val="vi-VN"/>
        </w:rPr>
      </w:pPr>
      <w:r w:rsidRPr="00E81870">
        <w:rPr>
          <w:noProof/>
          <w:lang w:val="vi-VN"/>
        </w:rPr>
        <w:drawing>
          <wp:inline distT="0" distB="0" distL="0" distR="0" wp14:anchorId="77574EB3" wp14:editId="6B733345">
            <wp:extent cx="5937885" cy="3341370"/>
            <wp:effectExtent l="0" t="0" r="0" b="0"/>
            <wp:docPr id="15097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31249D8E" w14:textId="788A3EFB" w:rsidR="003456E9" w:rsidRPr="00E81870" w:rsidRDefault="00BB1889" w:rsidP="00BB1889">
      <w:pPr>
        <w:pStyle w:val="Caption"/>
      </w:pPr>
      <w:bookmarkStart w:id="179" w:name="_Toc173333803"/>
      <w:r w:rsidRPr="00E81870">
        <w:t xml:space="preserve">Hình 4. </w:t>
      </w:r>
      <w:r w:rsidRPr="00E81870">
        <w:fldChar w:fldCharType="begin"/>
      </w:r>
      <w:r w:rsidRPr="00E81870">
        <w:instrText xml:space="preserve"> SEQ Hình_4. \* ARABIC </w:instrText>
      </w:r>
      <w:r w:rsidRPr="00E81870">
        <w:fldChar w:fldCharType="separate"/>
      </w:r>
      <w:r w:rsidR="00540F90">
        <w:rPr>
          <w:noProof/>
        </w:rPr>
        <w:t>2</w:t>
      </w:r>
      <w:r w:rsidRPr="00E81870">
        <w:fldChar w:fldCharType="end"/>
      </w:r>
      <w:r w:rsidRPr="00E81870">
        <w:t xml:space="preserve"> Thông báo kích hoạt tài khoản khách hàng</w:t>
      </w:r>
      <w:bookmarkEnd w:id="179"/>
    </w:p>
    <w:p w14:paraId="64BD2A93" w14:textId="56868FBF" w:rsidR="003456E9" w:rsidRPr="00E81870" w:rsidRDefault="000F1C05" w:rsidP="003456E9">
      <w:pPr>
        <w:pStyle w:val="BodyText"/>
        <w:rPr>
          <w:lang w:val="vi-VN"/>
        </w:rPr>
      </w:pPr>
      <w:r w:rsidRPr="00E81870">
        <w:rPr>
          <w:lang w:val="vi-VN"/>
        </w:rPr>
        <w:t>Khách hàng</w:t>
      </w:r>
      <w:r w:rsidR="00BB1889" w:rsidRPr="00E81870">
        <w:rPr>
          <w:lang w:val="vi-VN"/>
        </w:rPr>
        <w:t xml:space="preserve"> vào email kiểm tra và ấn vào đường dẫn liên kết để thực hiện kích hoạt tài khoản</w:t>
      </w:r>
      <w:r w:rsidRPr="00E81870">
        <w:rPr>
          <w:lang w:val="vi-VN"/>
        </w:rPr>
        <w:t>. Bây giờ khách hàng có thể đăng nhập vào hệ thống và tiến hành mua sản phẩm</w:t>
      </w:r>
    </w:p>
    <w:p w14:paraId="2B8A2E5C" w14:textId="77777777" w:rsidR="00BB1889" w:rsidRPr="00E81870" w:rsidRDefault="003456E9" w:rsidP="00BB1889">
      <w:pPr>
        <w:pStyle w:val="BodyText"/>
        <w:keepNext/>
        <w:rPr>
          <w:lang w:val="vi-VN"/>
        </w:rPr>
      </w:pPr>
      <w:r w:rsidRPr="00E81870">
        <w:rPr>
          <w:noProof/>
          <w:lang w:val="vi-VN"/>
        </w:rPr>
        <w:drawing>
          <wp:inline distT="0" distB="0" distL="0" distR="0" wp14:anchorId="5CA7B309" wp14:editId="288C36F7">
            <wp:extent cx="5937885" cy="3341370"/>
            <wp:effectExtent l="0" t="0" r="0" b="0"/>
            <wp:docPr id="108762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48172903" w14:textId="067E0FC2" w:rsidR="003456E9" w:rsidRPr="00E81870" w:rsidRDefault="00BB1889" w:rsidP="00BB1889">
      <w:pPr>
        <w:pStyle w:val="Caption"/>
      </w:pPr>
      <w:bookmarkStart w:id="180" w:name="_Toc173333804"/>
      <w:r w:rsidRPr="00E81870">
        <w:t xml:space="preserve">Hình 4. </w:t>
      </w:r>
      <w:r w:rsidRPr="00E81870">
        <w:fldChar w:fldCharType="begin"/>
      </w:r>
      <w:r w:rsidRPr="00E81870">
        <w:instrText xml:space="preserve"> SEQ Hình_4. \* ARABIC </w:instrText>
      </w:r>
      <w:r w:rsidRPr="00E81870">
        <w:fldChar w:fldCharType="separate"/>
      </w:r>
      <w:r w:rsidR="00540F90">
        <w:rPr>
          <w:noProof/>
        </w:rPr>
        <w:t>3</w:t>
      </w:r>
      <w:r w:rsidRPr="00E81870">
        <w:fldChar w:fldCharType="end"/>
      </w:r>
      <w:r w:rsidRPr="00E81870">
        <w:t xml:space="preserve"> Thực hiện kích hoạt tài khoản khách hàng</w:t>
      </w:r>
      <w:bookmarkEnd w:id="180"/>
    </w:p>
    <w:p w14:paraId="3B8D293D" w14:textId="2E4633E3" w:rsidR="003456E9" w:rsidRPr="00E81870" w:rsidRDefault="003456E9" w:rsidP="003456E9">
      <w:pPr>
        <w:pStyle w:val="BodyText"/>
        <w:rPr>
          <w:lang w:val="vi-VN"/>
        </w:rPr>
      </w:pPr>
    </w:p>
    <w:p w14:paraId="07749FB0" w14:textId="55E8CCEA" w:rsidR="004174EB" w:rsidRPr="00E81870" w:rsidRDefault="004174EB" w:rsidP="003456E9">
      <w:pPr>
        <w:pStyle w:val="BodyText"/>
        <w:rPr>
          <w:lang w:val="vi-VN"/>
        </w:rPr>
      </w:pPr>
      <w:r w:rsidRPr="00E81870">
        <w:rPr>
          <w:lang w:val="vi-VN"/>
        </w:rPr>
        <w:t>Nếu kích hoạt thất bại sẽ nhận thông báo lỗi và thực hiện lại việc đăng ký tài khoản</w:t>
      </w:r>
    </w:p>
    <w:p w14:paraId="213DF2F4" w14:textId="77777777" w:rsidR="004174EB" w:rsidRPr="00E81870" w:rsidRDefault="004174EB" w:rsidP="004174EB">
      <w:pPr>
        <w:pStyle w:val="BodyText"/>
        <w:keepNext/>
        <w:rPr>
          <w:lang w:val="vi-VN"/>
        </w:rPr>
      </w:pPr>
      <w:r w:rsidRPr="00E81870">
        <w:rPr>
          <w:noProof/>
          <w:lang w:val="vi-VN"/>
        </w:rPr>
        <w:drawing>
          <wp:inline distT="0" distB="0" distL="0" distR="0" wp14:anchorId="0200A728" wp14:editId="314C69AE">
            <wp:extent cx="5940425" cy="3341370"/>
            <wp:effectExtent l="0" t="0" r="3175" b="0"/>
            <wp:docPr id="157407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570" name="Picture 1" descr="A screenshot of a computer&#10;&#10;Description automatically generated"/>
                    <pic:cNvPicPr/>
                  </pic:nvPicPr>
                  <pic:blipFill>
                    <a:blip r:embed="rId36"/>
                    <a:stretch>
                      <a:fillRect/>
                    </a:stretch>
                  </pic:blipFill>
                  <pic:spPr>
                    <a:xfrm>
                      <a:off x="0" y="0"/>
                      <a:ext cx="5940425" cy="3341370"/>
                    </a:xfrm>
                    <a:prstGeom prst="rect">
                      <a:avLst/>
                    </a:prstGeom>
                  </pic:spPr>
                </pic:pic>
              </a:graphicData>
            </a:graphic>
          </wp:inline>
        </w:drawing>
      </w:r>
    </w:p>
    <w:p w14:paraId="78D8C81B" w14:textId="3871641C" w:rsidR="004174EB" w:rsidRPr="00E81870" w:rsidRDefault="004174EB" w:rsidP="004174EB">
      <w:pPr>
        <w:pStyle w:val="Caption"/>
      </w:pPr>
      <w:bookmarkStart w:id="181" w:name="_Toc173333805"/>
      <w:r w:rsidRPr="00E81870">
        <w:t xml:space="preserve">Hình 4. </w:t>
      </w:r>
      <w:r w:rsidRPr="00E81870">
        <w:fldChar w:fldCharType="begin"/>
      </w:r>
      <w:r w:rsidRPr="00E81870">
        <w:instrText xml:space="preserve"> SEQ Hình_4. \* ARABIC </w:instrText>
      </w:r>
      <w:r w:rsidRPr="00E81870">
        <w:fldChar w:fldCharType="separate"/>
      </w:r>
      <w:r w:rsidR="00540F90">
        <w:rPr>
          <w:noProof/>
        </w:rPr>
        <w:t>4</w:t>
      </w:r>
      <w:r w:rsidRPr="00E81870">
        <w:fldChar w:fldCharType="end"/>
      </w:r>
      <w:r w:rsidRPr="00E81870">
        <w:t xml:space="preserve"> Kích hoạt tài khoản thất bại</w:t>
      </w:r>
      <w:bookmarkEnd w:id="181"/>
    </w:p>
    <w:p w14:paraId="44377B6D" w14:textId="23BF92EF" w:rsidR="003456E9" w:rsidRPr="00E81870" w:rsidRDefault="005E7DB4" w:rsidP="003456E9">
      <w:pPr>
        <w:pStyle w:val="BodyText"/>
        <w:rPr>
          <w:lang w:val="vi-VN"/>
        </w:rPr>
      </w:pPr>
      <w:r w:rsidRPr="00E81870">
        <w:rPr>
          <w:lang w:val="vi-VN"/>
        </w:rPr>
        <w:t>Nếu kích hoạt thành công hệ thống sẽ thông báo và cho phép khách hàng đăng nhập với tài khoản vừa đăng ký</w:t>
      </w:r>
    </w:p>
    <w:p w14:paraId="753D39FE" w14:textId="77777777" w:rsidR="005E7DB4" w:rsidRPr="00E81870" w:rsidRDefault="003456E9" w:rsidP="005E7DB4">
      <w:pPr>
        <w:pStyle w:val="BodyText"/>
        <w:keepNext/>
        <w:rPr>
          <w:lang w:val="vi-VN"/>
        </w:rPr>
      </w:pPr>
      <w:r w:rsidRPr="00E81870">
        <w:rPr>
          <w:noProof/>
          <w:lang w:val="vi-VN"/>
        </w:rPr>
        <w:drawing>
          <wp:inline distT="0" distB="0" distL="0" distR="0" wp14:anchorId="2EC32B9E" wp14:editId="1030E7C3">
            <wp:extent cx="5940425" cy="3341489"/>
            <wp:effectExtent l="0" t="0" r="3175" b="0"/>
            <wp:docPr id="6705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686" name="Picture 1" descr="A screenshot of a computer&#10;&#10;Description automatically generated"/>
                    <pic:cNvPicPr/>
                  </pic:nvPicPr>
                  <pic:blipFill>
                    <a:blip r:embed="rId37"/>
                    <a:stretch>
                      <a:fillRect/>
                    </a:stretch>
                  </pic:blipFill>
                  <pic:spPr>
                    <a:xfrm>
                      <a:off x="0" y="0"/>
                      <a:ext cx="5940425" cy="3341489"/>
                    </a:xfrm>
                    <a:prstGeom prst="rect">
                      <a:avLst/>
                    </a:prstGeom>
                  </pic:spPr>
                </pic:pic>
              </a:graphicData>
            </a:graphic>
          </wp:inline>
        </w:drawing>
      </w:r>
    </w:p>
    <w:p w14:paraId="1F86CDBB" w14:textId="071CD5E9" w:rsidR="003456E9" w:rsidRPr="00E81870" w:rsidRDefault="005E7DB4" w:rsidP="005E7DB4">
      <w:pPr>
        <w:pStyle w:val="Caption"/>
      </w:pPr>
      <w:bookmarkStart w:id="182" w:name="_Toc173333806"/>
      <w:r w:rsidRPr="00E81870">
        <w:t xml:space="preserve">Hình 4. </w:t>
      </w:r>
      <w:r w:rsidRPr="00E81870">
        <w:fldChar w:fldCharType="begin"/>
      </w:r>
      <w:r w:rsidRPr="00E81870">
        <w:instrText xml:space="preserve"> SEQ Hình_4. \* ARABIC </w:instrText>
      </w:r>
      <w:r w:rsidRPr="00E81870">
        <w:fldChar w:fldCharType="separate"/>
      </w:r>
      <w:r w:rsidR="00540F90">
        <w:rPr>
          <w:noProof/>
        </w:rPr>
        <w:t>5</w:t>
      </w:r>
      <w:r w:rsidRPr="00E81870">
        <w:fldChar w:fldCharType="end"/>
      </w:r>
      <w:r w:rsidRPr="00E81870">
        <w:t xml:space="preserve"> </w:t>
      </w:r>
      <w:r w:rsidR="004174EB" w:rsidRPr="00E81870">
        <w:t>Kích hoạt thành công và tiến hành đăng nhập</w:t>
      </w:r>
      <w:bookmarkEnd w:id="182"/>
    </w:p>
    <w:p w14:paraId="118F3D34" w14:textId="57510EBB" w:rsidR="003456E9" w:rsidRPr="00E81870" w:rsidRDefault="006309C9" w:rsidP="00596A6B">
      <w:pPr>
        <w:pStyle w:val="Heading3"/>
      </w:pPr>
      <w:bookmarkStart w:id="183" w:name="_Toc173335275"/>
      <w:r w:rsidRPr="00E81870">
        <w:lastRenderedPageBreak/>
        <w:t>Quên mật khẩu</w:t>
      </w:r>
      <w:bookmarkEnd w:id="183"/>
    </w:p>
    <w:p w14:paraId="58D86397" w14:textId="4A2E45C1" w:rsidR="006309C9" w:rsidRPr="00E81870" w:rsidRDefault="006309C9" w:rsidP="006309C9">
      <w:pPr>
        <w:pStyle w:val="BodyText"/>
        <w:rPr>
          <w:lang w:val="vi-VN"/>
        </w:rPr>
      </w:pPr>
      <w:r w:rsidRPr="00E81870">
        <w:rPr>
          <w:lang w:val="vi-VN"/>
        </w:rPr>
        <w:t>Khi khách hàng quên hoặc mất mật khẩu có thể chọn “Quên mật khẩu” để</w:t>
      </w:r>
      <w:r w:rsidR="000F1C05" w:rsidRPr="00E81870">
        <w:rPr>
          <w:lang w:val="vi-VN"/>
        </w:rPr>
        <w:t xml:space="preserve"> được</w:t>
      </w:r>
      <w:r w:rsidRPr="00E81870">
        <w:rPr>
          <w:lang w:val="vi-VN"/>
        </w:rPr>
        <w:t xml:space="preserve"> </w:t>
      </w:r>
      <w:r w:rsidR="000F1C05" w:rsidRPr="00E81870">
        <w:rPr>
          <w:lang w:val="vi-VN"/>
        </w:rPr>
        <w:t xml:space="preserve">cập nhật </w:t>
      </w:r>
      <w:r w:rsidRPr="00E81870">
        <w:rPr>
          <w:lang w:val="vi-VN"/>
        </w:rPr>
        <w:t>lại mật khẩu thông qua email đăng ký</w:t>
      </w:r>
    </w:p>
    <w:p w14:paraId="1B032D92" w14:textId="77777777" w:rsidR="006309C9" w:rsidRPr="00E81870" w:rsidRDefault="003456E9" w:rsidP="006309C9">
      <w:pPr>
        <w:pStyle w:val="BodyText"/>
        <w:keepNext/>
        <w:rPr>
          <w:lang w:val="vi-VN"/>
        </w:rPr>
      </w:pPr>
      <w:r w:rsidRPr="00E81870">
        <w:rPr>
          <w:noProof/>
          <w:lang w:val="vi-VN"/>
        </w:rPr>
        <w:drawing>
          <wp:inline distT="0" distB="0" distL="0" distR="0" wp14:anchorId="26190421" wp14:editId="0D6A3FC7">
            <wp:extent cx="5402580" cy="3038952"/>
            <wp:effectExtent l="0" t="0" r="7620" b="9525"/>
            <wp:docPr id="7806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1953" name="Picture 1" descr="A screenshot of a computer&#10;&#10;Description automatically generated"/>
                    <pic:cNvPicPr/>
                  </pic:nvPicPr>
                  <pic:blipFill>
                    <a:blip r:embed="rId38"/>
                    <a:stretch>
                      <a:fillRect/>
                    </a:stretch>
                  </pic:blipFill>
                  <pic:spPr>
                    <a:xfrm>
                      <a:off x="0" y="0"/>
                      <a:ext cx="5412418" cy="3044486"/>
                    </a:xfrm>
                    <a:prstGeom prst="rect">
                      <a:avLst/>
                    </a:prstGeom>
                  </pic:spPr>
                </pic:pic>
              </a:graphicData>
            </a:graphic>
          </wp:inline>
        </w:drawing>
      </w:r>
    </w:p>
    <w:p w14:paraId="279DDA8F" w14:textId="10E0019B" w:rsidR="003456E9" w:rsidRPr="00E81870" w:rsidRDefault="006309C9" w:rsidP="004174EB">
      <w:pPr>
        <w:pStyle w:val="Caption"/>
      </w:pPr>
      <w:bookmarkStart w:id="184" w:name="_Toc173333807"/>
      <w:r w:rsidRPr="00E81870">
        <w:t xml:space="preserve">Hình 4. </w:t>
      </w:r>
      <w:r w:rsidRPr="00E81870">
        <w:fldChar w:fldCharType="begin"/>
      </w:r>
      <w:r w:rsidRPr="00E81870">
        <w:instrText xml:space="preserve"> SEQ Hình_4. \* ARABIC </w:instrText>
      </w:r>
      <w:r w:rsidRPr="00E81870">
        <w:fldChar w:fldCharType="separate"/>
      </w:r>
      <w:r w:rsidR="00540F90">
        <w:rPr>
          <w:noProof/>
        </w:rPr>
        <w:t>6</w:t>
      </w:r>
      <w:r w:rsidRPr="00E81870">
        <w:fldChar w:fldCharType="end"/>
      </w:r>
      <w:r w:rsidRPr="00E81870">
        <w:t xml:space="preserve"> Giao diện quên mật khẩu</w:t>
      </w:r>
      <w:bookmarkEnd w:id="184"/>
    </w:p>
    <w:p w14:paraId="53FD5ABE" w14:textId="3C70AB0B" w:rsidR="003456E9" w:rsidRPr="00E81870" w:rsidRDefault="00D64B1C" w:rsidP="003456E9">
      <w:pPr>
        <w:pStyle w:val="BodyText"/>
        <w:rPr>
          <w:lang w:val="vi-VN"/>
        </w:rPr>
      </w:pPr>
      <w:r w:rsidRPr="00E81870">
        <w:rPr>
          <w:lang w:val="vi-VN"/>
        </w:rPr>
        <w:t xml:space="preserve">Tương tự </w:t>
      </w:r>
      <w:r w:rsidR="00BF2680" w:rsidRPr="00E81870">
        <w:rPr>
          <w:lang w:val="vi-VN"/>
        </w:rPr>
        <w:t xml:space="preserve">như </w:t>
      </w:r>
      <w:r w:rsidRPr="00E81870">
        <w:rPr>
          <w:lang w:val="vi-VN"/>
        </w:rPr>
        <w:t xml:space="preserve">thực hiện </w:t>
      </w:r>
      <w:r w:rsidR="00BF2680" w:rsidRPr="00E81870">
        <w:rPr>
          <w:lang w:val="vi-VN"/>
        </w:rPr>
        <w:t>đăng ký</w:t>
      </w:r>
      <w:r w:rsidRPr="00E81870">
        <w:rPr>
          <w:lang w:val="vi-VN"/>
        </w:rPr>
        <w:t>,</w:t>
      </w:r>
      <w:r w:rsidR="00BF2680" w:rsidRPr="00E81870">
        <w:rPr>
          <w:lang w:val="vi-VN"/>
        </w:rPr>
        <w:t xml:space="preserve"> </w:t>
      </w:r>
      <w:r w:rsidRPr="00E81870">
        <w:rPr>
          <w:lang w:val="vi-VN"/>
        </w:rPr>
        <w:t xml:space="preserve">khách hàng cần </w:t>
      </w:r>
      <w:r w:rsidR="00BF2680" w:rsidRPr="00E81870">
        <w:rPr>
          <w:lang w:val="vi-VN"/>
        </w:rPr>
        <w:t xml:space="preserve">điền đúng email </w:t>
      </w:r>
      <w:r w:rsidRPr="00E81870">
        <w:rPr>
          <w:lang w:val="vi-VN"/>
        </w:rPr>
        <w:t xml:space="preserve">đã đăng ký. Nếu đúng email </w:t>
      </w:r>
      <w:r w:rsidR="00BF2680" w:rsidRPr="00E81870">
        <w:rPr>
          <w:lang w:val="vi-VN"/>
        </w:rPr>
        <w:t>thì sẽ nhận được đường dẫn và khi ấn đường dẫn hệ thống sẽ cho khách hàng nhập mật khẩu mới</w:t>
      </w:r>
    </w:p>
    <w:p w14:paraId="6237732E" w14:textId="77777777" w:rsidR="00BF2680" w:rsidRPr="00E81870" w:rsidRDefault="003456E9" w:rsidP="00BF2680">
      <w:pPr>
        <w:pStyle w:val="BodyText"/>
        <w:keepNext/>
        <w:rPr>
          <w:lang w:val="vi-VN"/>
        </w:rPr>
      </w:pPr>
      <w:r w:rsidRPr="00E81870">
        <w:rPr>
          <w:lang w:val="vi-VN"/>
        </w:rPr>
        <w:t xml:space="preserve"> </w:t>
      </w:r>
      <w:r w:rsidRPr="00E81870">
        <w:rPr>
          <w:noProof/>
          <w:lang w:val="vi-VN"/>
        </w:rPr>
        <w:drawing>
          <wp:inline distT="0" distB="0" distL="0" distR="0" wp14:anchorId="630C6362" wp14:editId="217DEEF7">
            <wp:extent cx="5324881" cy="2995246"/>
            <wp:effectExtent l="0" t="0" r="0" b="0"/>
            <wp:docPr id="110354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4805" name="Picture 1" descr="A screenshot of a computer&#10;&#10;Description automatically generated"/>
                    <pic:cNvPicPr/>
                  </pic:nvPicPr>
                  <pic:blipFill>
                    <a:blip r:embed="rId39"/>
                    <a:stretch>
                      <a:fillRect/>
                    </a:stretch>
                  </pic:blipFill>
                  <pic:spPr>
                    <a:xfrm>
                      <a:off x="0" y="0"/>
                      <a:ext cx="5330784" cy="2998567"/>
                    </a:xfrm>
                    <a:prstGeom prst="rect">
                      <a:avLst/>
                    </a:prstGeom>
                  </pic:spPr>
                </pic:pic>
              </a:graphicData>
            </a:graphic>
          </wp:inline>
        </w:drawing>
      </w:r>
    </w:p>
    <w:p w14:paraId="398EFC06" w14:textId="316C56B0" w:rsidR="003456E9" w:rsidRPr="00E81870" w:rsidRDefault="00BF2680" w:rsidP="00BF2680">
      <w:pPr>
        <w:pStyle w:val="Caption"/>
      </w:pPr>
      <w:bookmarkStart w:id="185" w:name="_Toc173333808"/>
      <w:r w:rsidRPr="00E81870">
        <w:t xml:space="preserve">Hình 4. </w:t>
      </w:r>
      <w:r w:rsidRPr="00E81870">
        <w:fldChar w:fldCharType="begin"/>
      </w:r>
      <w:r w:rsidRPr="00E81870">
        <w:instrText xml:space="preserve"> SEQ Hình_4. \* ARABIC </w:instrText>
      </w:r>
      <w:r w:rsidRPr="00E81870">
        <w:fldChar w:fldCharType="separate"/>
      </w:r>
      <w:r w:rsidR="00540F90">
        <w:rPr>
          <w:noProof/>
        </w:rPr>
        <w:t>7</w:t>
      </w:r>
      <w:r w:rsidRPr="00E81870">
        <w:fldChar w:fldCharType="end"/>
      </w:r>
      <w:r w:rsidRPr="00E81870">
        <w:t xml:space="preserve"> Cập nhật lại mật khẩu mới</w:t>
      </w:r>
      <w:bookmarkEnd w:id="185"/>
    </w:p>
    <w:p w14:paraId="42F5C9F8" w14:textId="2747FE96" w:rsidR="00BF2680" w:rsidRPr="00E81870" w:rsidRDefault="00BF2680" w:rsidP="00596A6B">
      <w:pPr>
        <w:pStyle w:val="Heading3"/>
      </w:pPr>
      <w:bookmarkStart w:id="186" w:name="_Toc173335276"/>
      <w:r w:rsidRPr="00E81870">
        <w:lastRenderedPageBreak/>
        <w:t>Xem danh sách sản phẩm</w:t>
      </w:r>
      <w:bookmarkEnd w:id="186"/>
    </w:p>
    <w:p w14:paraId="31998CE9" w14:textId="355E3519" w:rsidR="00BF2680" w:rsidRPr="00E81870" w:rsidRDefault="00D64B1C" w:rsidP="00BF2680">
      <w:pPr>
        <w:pStyle w:val="BodyText"/>
        <w:rPr>
          <w:lang w:val="vi-VN"/>
        </w:rPr>
      </w:pPr>
      <w:r w:rsidRPr="00E81870">
        <w:rPr>
          <w:lang w:val="vi-VN"/>
        </w:rPr>
        <w:t xml:space="preserve">Giao diện “trang chủ” </w:t>
      </w:r>
      <w:r w:rsidR="00BF2680" w:rsidRPr="00E81870">
        <w:rPr>
          <w:lang w:val="vi-VN"/>
        </w:rPr>
        <w:t xml:space="preserve">sẽ hiển thị đầy đủ các sản phẩm </w:t>
      </w:r>
      <w:r w:rsidR="0052042C" w:rsidRPr="00E81870">
        <w:rPr>
          <w:lang w:val="vi-VN"/>
        </w:rPr>
        <w:t>gồm những thông tin như: tên, số lượng, giá, giảm giá. Ngoài ra còn có</w:t>
      </w:r>
      <w:r w:rsidRPr="00E81870">
        <w:rPr>
          <w:lang w:val="vi-VN"/>
        </w:rPr>
        <w:t xml:space="preserve"> các chức năng như:</w:t>
      </w:r>
      <w:r w:rsidR="0052042C" w:rsidRPr="00E81870">
        <w:rPr>
          <w:lang w:val="vi-VN"/>
        </w:rPr>
        <w:t xml:space="preserve"> tìm kiếm</w:t>
      </w:r>
      <w:r w:rsidRPr="00E81870">
        <w:rPr>
          <w:lang w:val="vi-VN"/>
        </w:rPr>
        <w:t xml:space="preserve"> sản phẩm</w:t>
      </w:r>
      <w:r w:rsidR="0052042C" w:rsidRPr="00E81870">
        <w:rPr>
          <w:lang w:val="vi-VN"/>
        </w:rPr>
        <w:t>, giỏ hàng hiển thị số lượng sản phẩm đã được thêm vào giỏ</w:t>
      </w:r>
    </w:p>
    <w:p w14:paraId="728F3B28" w14:textId="11F1B185" w:rsidR="00FE7E25" w:rsidRPr="00E81870" w:rsidRDefault="00FE7E25" w:rsidP="00BF2680">
      <w:pPr>
        <w:pStyle w:val="BodyText"/>
        <w:rPr>
          <w:lang w:val="vi-VN"/>
        </w:rPr>
      </w:pPr>
      <w:r w:rsidRPr="00E81870">
        <w:rPr>
          <w:noProof/>
          <w:lang w:val="vi-VN"/>
        </w:rPr>
        <w:drawing>
          <wp:inline distT="0" distB="0" distL="0" distR="0" wp14:anchorId="0033E701" wp14:editId="550B57AD">
            <wp:extent cx="5940425" cy="6600825"/>
            <wp:effectExtent l="0" t="0" r="3175" b="9525"/>
            <wp:docPr id="3530353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5349" name="Picture 1" descr="A screenshot of a website&#10;&#10;Description automatically generated"/>
                    <pic:cNvPicPr/>
                  </pic:nvPicPr>
                  <pic:blipFill>
                    <a:blip r:embed="rId40"/>
                    <a:stretch>
                      <a:fillRect/>
                    </a:stretch>
                  </pic:blipFill>
                  <pic:spPr>
                    <a:xfrm>
                      <a:off x="0" y="0"/>
                      <a:ext cx="5940425" cy="6600825"/>
                    </a:xfrm>
                    <a:prstGeom prst="rect">
                      <a:avLst/>
                    </a:prstGeom>
                  </pic:spPr>
                </pic:pic>
              </a:graphicData>
            </a:graphic>
          </wp:inline>
        </w:drawing>
      </w:r>
    </w:p>
    <w:p w14:paraId="51459963" w14:textId="1BA0E1F9" w:rsidR="0052042C" w:rsidRPr="00E81870" w:rsidRDefault="0052042C" w:rsidP="0052042C">
      <w:pPr>
        <w:pStyle w:val="Caption"/>
      </w:pPr>
      <w:bookmarkStart w:id="187" w:name="_Toc173333809"/>
      <w:r w:rsidRPr="00E81870">
        <w:t xml:space="preserve">Hình 4. </w:t>
      </w:r>
      <w:r w:rsidRPr="00E81870">
        <w:fldChar w:fldCharType="begin"/>
      </w:r>
      <w:r w:rsidRPr="00E81870">
        <w:instrText xml:space="preserve"> SEQ Hình_4. \* ARABIC </w:instrText>
      </w:r>
      <w:r w:rsidRPr="00E81870">
        <w:fldChar w:fldCharType="separate"/>
      </w:r>
      <w:r w:rsidR="00540F90">
        <w:rPr>
          <w:noProof/>
        </w:rPr>
        <w:t>8</w:t>
      </w:r>
      <w:r w:rsidRPr="00E81870">
        <w:fldChar w:fldCharType="end"/>
      </w:r>
      <w:r w:rsidRPr="00E81870">
        <w:t xml:space="preserve"> Giao diện chính xem sản phẩm</w:t>
      </w:r>
      <w:bookmarkEnd w:id="187"/>
    </w:p>
    <w:p w14:paraId="69808202" w14:textId="77777777" w:rsidR="00FE7E25" w:rsidRPr="00E81870" w:rsidRDefault="00FE7E25" w:rsidP="0052042C">
      <w:pPr>
        <w:pStyle w:val="BodyText"/>
        <w:rPr>
          <w:lang w:val="vi-VN"/>
        </w:rPr>
      </w:pPr>
    </w:p>
    <w:p w14:paraId="199807E1" w14:textId="77777777" w:rsidR="00FE7E25" w:rsidRPr="00E81870" w:rsidRDefault="00FE7E25">
      <w:pPr>
        <w:spacing w:after="160" w:line="259" w:lineRule="auto"/>
        <w:rPr>
          <w:szCs w:val="26"/>
        </w:rPr>
      </w:pPr>
      <w:r w:rsidRPr="00E81870">
        <w:br w:type="page"/>
      </w:r>
    </w:p>
    <w:p w14:paraId="2B5AE5CD" w14:textId="020875B3" w:rsidR="0052042C" w:rsidRPr="00E81870" w:rsidRDefault="0052042C" w:rsidP="0052042C">
      <w:pPr>
        <w:pStyle w:val="BodyText"/>
        <w:rPr>
          <w:lang w:val="vi-VN"/>
        </w:rPr>
      </w:pPr>
      <w:r w:rsidRPr="00E81870">
        <w:rPr>
          <w:lang w:val="vi-VN"/>
        </w:rPr>
        <w:lastRenderedPageBreak/>
        <w:t>Mục “</w:t>
      </w:r>
      <w:bookmarkStart w:id="188" w:name="_Hlk170074145"/>
      <w:r w:rsidRPr="00E81870">
        <w:rPr>
          <w:lang w:val="vi-VN"/>
        </w:rPr>
        <w:t>FLASH SALE</w:t>
      </w:r>
      <w:bookmarkEnd w:id="188"/>
      <w:r w:rsidRPr="00E81870">
        <w:rPr>
          <w:lang w:val="vi-VN"/>
        </w:rPr>
        <w:t>” sẽ hiển thị các sản phẩm được giảm giá</w:t>
      </w:r>
    </w:p>
    <w:p w14:paraId="42E30711" w14:textId="60A8D2C5" w:rsidR="0052042C" w:rsidRPr="00E81870" w:rsidRDefault="00FE7E25" w:rsidP="0052042C">
      <w:pPr>
        <w:pStyle w:val="BodyText"/>
        <w:keepNext/>
        <w:ind w:firstLine="0"/>
        <w:rPr>
          <w:lang w:val="vi-VN"/>
        </w:rPr>
      </w:pPr>
      <w:r w:rsidRPr="00E81870">
        <w:rPr>
          <w:noProof/>
          <w:lang w:val="vi-VN"/>
        </w:rPr>
        <w:drawing>
          <wp:inline distT="0" distB="0" distL="0" distR="0" wp14:anchorId="47AAAB47" wp14:editId="05FC86BB">
            <wp:extent cx="5940425" cy="6422390"/>
            <wp:effectExtent l="0" t="0" r="3175" b="0"/>
            <wp:docPr id="14763966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6678" name="Picture 1" descr="A screenshot of a website&#10;&#10;Description automatically generated"/>
                    <pic:cNvPicPr/>
                  </pic:nvPicPr>
                  <pic:blipFill>
                    <a:blip r:embed="rId41"/>
                    <a:stretch>
                      <a:fillRect/>
                    </a:stretch>
                  </pic:blipFill>
                  <pic:spPr>
                    <a:xfrm>
                      <a:off x="0" y="0"/>
                      <a:ext cx="5940425" cy="6422390"/>
                    </a:xfrm>
                    <a:prstGeom prst="rect">
                      <a:avLst/>
                    </a:prstGeom>
                  </pic:spPr>
                </pic:pic>
              </a:graphicData>
            </a:graphic>
          </wp:inline>
        </w:drawing>
      </w:r>
    </w:p>
    <w:p w14:paraId="5D08EC95" w14:textId="23D48937" w:rsidR="003456E9" w:rsidRPr="00E81870" w:rsidRDefault="0052042C" w:rsidP="0052042C">
      <w:pPr>
        <w:pStyle w:val="Caption"/>
      </w:pPr>
      <w:bookmarkStart w:id="189" w:name="_Toc173333810"/>
      <w:r w:rsidRPr="00E81870">
        <w:t xml:space="preserve">Hình 4. </w:t>
      </w:r>
      <w:r w:rsidRPr="00E81870">
        <w:fldChar w:fldCharType="begin"/>
      </w:r>
      <w:r w:rsidRPr="00E81870">
        <w:instrText xml:space="preserve"> SEQ Hình_4. \* ARABIC </w:instrText>
      </w:r>
      <w:r w:rsidRPr="00E81870">
        <w:fldChar w:fldCharType="separate"/>
      </w:r>
      <w:r w:rsidR="00540F90">
        <w:rPr>
          <w:noProof/>
        </w:rPr>
        <w:t>9</w:t>
      </w:r>
      <w:r w:rsidRPr="00E81870">
        <w:fldChar w:fldCharType="end"/>
      </w:r>
      <w:r w:rsidRPr="00E81870">
        <w:t xml:space="preserve"> Giao diện FLASH SALE</w:t>
      </w:r>
      <w:bookmarkEnd w:id="189"/>
    </w:p>
    <w:p w14:paraId="15C92EE9" w14:textId="77777777" w:rsidR="00422767" w:rsidRPr="00E81870" w:rsidRDefault="00422767">
      <w:pPr>
        <w:spacing w:after="160" w:line="259" w:lineRule="auto"/>
        <w:rPr>
          <w:szCs w:val="26"/>
        </w:rPr>
      </w:pPr>
      <w:r w:rsidRPr="00E81870">
        <w:br w:type="page"/>
      </w:r>
    </w:p>
    <w:p w14:paraId="0010BD39" w14:textId="72CBF6D5" w:rsidR="0052042C" w:rsidRPr="00E81870" w:rsidRDefault="0052042C" w:rsidP="0052042C">
      <w:pPr>
        <w:pStyle w:val="BodyText"/>
        <w:rPr>
          <w:lang w:val="vi-VN"/>
        </w:rPr>
      </w:pPr>
      <w:r w:rsidRPr="00E81870">
        <w:rPr>
          <w:lang w:val="vi-VN"/>
        </w:rPr>
        <w:lastRenderedPageBreak/>
        <w:t>Ngoài ra còn có</w:t>
      </w:r>
      <w:r w:rsidR="00FE7E25" w:rsidRPr="00E81870">
        <w:rPr>
          <w:lang w:val="vi-VN"/>
        </w:rPr>
        <w:t xml:space="preserve"> chức năng</w:t>
      </w:r>
      <w:r w:rsidRPr="00E81870">
        <w:rPr>
          <w:lang w:val="vi-VN"/>
        </w:rPr>
        <w:t xml:space="preserve"> lọc sản phẩm theo loại</w:t>
      </w:r>
      <w:r w:rsidR="00422767" w:rsidRPr="00E81870">
        <w:rPr>
          <w:lang w:val="vi-VN"/>
        </w:rPr>
        <w:t>. Giúp việc tìm kiếm sản phẩm của khách hàng thêm tiện lợi</w:t>
      </w:r>
    </w:p>
    <w:p w14:paraId="09605F88" w14:textId="77777777" w:rsidR="0052042C" w:rsidRPr="00E81870" w:rsidRDefault="003456E9" w:rsidP="0052042C">
      <w:pPr>
        <w:pStyle w:val="BodyText"/>
        <w:keepNext/>
        <w:jc w:val="center"/>
        <w:rPr>
          <w:lang w:val="vi-VN"/>
        </w:rPr>
      </w:pPr>
      <w:r w:rsidRPr="00E81870">
        <w:rPr>
          <w:noProof/>
          <w:lang w:val="vi-VN"/>
        </w:rPr>
        <w:drawing>
          <wp:inline distT="0" distB="0" distL="0" distR="0" wp14:anchorId="2BCF0CE6" wp14:editId="35FF7A5E">
            <wp:extent cx="2468971" cy="2659380"/>
            <wp:effectExtent l="0" t="0" r="7620" b="7620"/>
            <wp:docPr id="11850102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0211" name="Picture 1" descr="A screenshot of a phone&#10;&#10;Description automatically generated"/>
                    <pic:cNvPicPr/>
                  </pic:nvPicPr>
                  <pic:blipFill>
                    <a:blip r:embed="rId42"/>
                    <a:stretch>
                      <a:fillRect/>
                    </a:stretch>
                  </pic:blipFill>
                  <pic:spPr>
                    <a:xfrm>
                      <a:off x="0" y="0"/>
                      <a:ext cx="2471613" cy="2662226"/>
                    </a:xfrm>
                    <a:prstGeom prst="rect">
                      <a:avLst/>
                    </a:prstGeom>
                  </pic:spPr>
                </pic:pic>
              </a:graphicData>
            </a:graphic>
          </wp:inline>
        </w:drawing>
      </w:r>
    </w:p>
    <w:p w14:paraId="65FE7F9A" w14:textId="3757442F" w:rsidR="003456E9" w:rsidRPr="00E81870" w:rsidRDefault="0052042C" w:rsidP="0052042C">
      <w:pPr>
        <w:pStyle w:val="Caption"/>
      </w:pPr>
      <w:bookmarkStart w:id="190" w:name="_Toc173333811"/>
      <w:r w:rsidRPr="00E81870">
        <w:t xml:space="preserve">Hình 4. </w:t>
      </w:r>
      <w:r w:rsidRPr="00E81870">
        <w:fldChar w:fldCharType="begin"/>
      </w:r>
      <w:r w:rsidRPr="00E81870">
        <w:instrText xml:space="preserve"> SEQ Hình_4. \* ARABIC </w:instrText>
      </w:r>
      <w:r w:rsidRPr="00E81870">
        <w:fldChar w:fldCharType="separate"/>
      </w:r>
      <w:r w:rsidR="00540F90">
        <w:rPr>
          <w:noProof/>
        </w:rPr>
        <w:t>10</w:t>
      </w:r>
      <w:r w:rsidRPr="00E81870">
        <w:fldChar w:fldCharType="end"/>
      </w:r>
      <w:r w:rsidRPr="00E81870">
        <w:t xml:space="preserve"> Giao diện lọc sản phẩm theo loại</w:t>
      </w:r>
      <w:bookmarkEnd w:id="190"/>
    </w:p>
    <w:p w14:paraId="6614DE41" w14:textId="540069B1" w:rsidR="00D474F4" w:rsidRPr="00E81870" w:rsidRDefault="00D474F4" w:rsidP="00596A6B">
      <w:pPr>
        <w:pStyle w:val="Heading3"/>
      </w:pPr>
      <w:bookmarkStart w:id="191" w:name="_Toc173335277"/>
      <w:r w:rsidRPr="00E81870">
        <w:t>Xem chi tiết sản phẩm</w:t>
      </w:r>
      <w:bookmarkEnd w:id="191"/>
    </w:p>
    <w:p w14:paraId="2DDFA34B" w14:textId="3AC2BAE4" w:rsidR="00D474F4" w:rsidRPr="00E81870" w:rsidRDefault="00D474F4" w:rsidP="00D474F4">
      <w:pPr>
        <w:pStyle w:val="BodyText"/>
        <w:rPr>
          <w:lang w:val="vi-VN"/>
        </w:rPr>
      </w:pPr>
      <w:r w:rsidRPr="00E81870">
        <w:rPr>
          <w:lang w:val="vi-VN"/>
        </w:rPr>
        <w:t>Ngoài thông tin sản phẩm, màu sắc kích thước, khách hàng có thể xem mô tả, đánh giá về sản phẩm và thêm sản phẩm vào giỏ hàng</w:t>
      </w:r>
    </w:p>
    <w:p w14:paraId="62EFC6E3" w14:textId="77777777" w:rsidR="00D474F4" w:rsidRPr="00E81870" w:rsidRDefault="003456E9" w:rsidP="00D474F4">
      <w:pPr>
        <w:pStyle w:val="BodyText"/>
        <w:keepNext/>
        <w:ind w:firstLine="0"/>
        <w:rPr>
          <w:lang w:val="vi-VN"/>
        </w:rPr>
      </w:pPr>
      <w:r w:rsidRPr="00E81870">
        <w:rPr>
          <w:noProof/>
          <w:lang w:val="vi-VN"/>
        </w:rPr>
        <w:drawing>
          <wp:inline distT="0" distB="0" distL="0" distR="0" wp14:anchorId="3B7F0B00" wp14:editId="43E7448A">
            <wp:extent cx="5382431" cy="3944816"/>
            <wp:effectExtent l="0" t="0" r="8890" b="0"/>
            <wp:docPr id="753841134" name="Picture 1" descr="A green jacke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1134" name="Picture 1" descr="A green jacket with buttons&#10;&#10;Description automatically generated"/>
                    <pic:cNvPicPr/>
                  </pic:nvPicPr>
                  <pic:blipFill>
                    <a:blip r:embed="rId43"/>
                    <a:stretch>
                      <a:fillRect/>
                    </a:stretch>
                  </pic:blipFill>
                  <pic:spPr>
                    <a:xfrm>
                      <a:off x="0" y="0"/>
                      <a:ext cx="5386206" cy="3947583"/>
                    </a:xfrm>
                    <a:prstGeom prst="rect">
                      <a:avLst/>
                    </a:prstGeom>
                  </pic:spPr>
                </pic:pic>
              </a:graphicData>
            </a:graphic>
          </wp:inline>
        </w:drawing>
      </w:r>
    </w:p>
    <w:p w14:paraId="061A5F46" w14:textId="1A2CBDA1" w:rsidR="003456E9" w:rsidRPr="00E81870" w:rsidRDefault="00D474F4" w:rsidP="00D474F4">
      <w:pPr>
        <w:pStyle w:val="Caption"/>
      </w:pPr>
      <w:bookmarkStart w:id="192" w:name="_Toc173333812"/>
      <w:r w:rsidRPr="00E81870">
        <w:t xml:space="preserve">Hình 4. </w:t>
      </w:r>
      <w:r w:rsidRPr="00E81870">
        <w:fldChar w:fldCharType="begin"/>
      </w:r>
      <w:r w:rsidRPr="00E81870">
        <w:instrText xml:space="preserve"> SEQ Hình_4. \* ARABIC </w:instrText>
      </w:r>
      <w:r w:rsidRPr="00E81870">
        <w:fldChar w:fldCharType="separate"/>
      </w:r>
      <w:r w:rsidR="00540F90">
        <w:rPr>
          <w:noProof/>
        </w:rPr>
        <w:t>11</w:t>
      </w:r>
      <w:r w:rsidRPr="00E81870">
        <w:fldChar w:fldCharType="end"/>
      </w:r>
      <w:r w:rsidRPr="00E81870">
        <w:t xml:space="preserve"> Xem chi tiết sản phẩm</w:t>
      </w:r>
      <w:bookmarkEnd w:id="192"/>
    </w:p>
    <w:p w14:paraId="3D71E5DE" w14:textId="1BBF80D3" w:rsidR="00D474F4" w:rsidRPr="00E81870" w:rsidRDefault="003456E9" w:rsidP="00D474F4">
      <w:pPr>
        <w:pStyle w:val="BodyText"/>
        <w:keepNext/>
        <w:rPr>
          <w:lang w:val="vi-VN"/>
        </w:rPr>
      </w:pPr>
      <w:r w:rsidRPr="00E81870">
        <w:rPr>
          <w:noProof/>
          <w:lang w:val="vi-VN"/>
        </w:rPr>
        <w:lastRenderedPageBreak/>
        <w:drawing>
          <wp:inline distT="0" distB="0" distL="0" distR="0" wp14:anchorId="614C2D32" wp14:editId="1B2D2B55">
            <wp:extent cx="5940425" cy="2038530"/>
            <wp:effectExtent l="0" t="0" r="3175" b="0"/>
            <wp:docPr id="7262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8731" name="Picture 1" descr="A screenshot of a computer&#10;&#10;Description automatically generated"/>
                    <pic:cNvPicPr/>
                  </pic:nvPicPr>
                  <pic:blipFill>
                    <a:blip r:embed="rId44"/>
                    <a:stretch>
                      <a:fillRect/>
                    </a:stretch>
                  </pic:blipFill>
                  <pic:spPr>
                    <a:xfrm>
                      <a:off x="0" y="0"/>
                      <a:ext cx="5940425" cy="2038530"/>
                    </a:xfrm>
                    <a:prstGeom prst="rect">
                      <a:avLst/>
                    </a:prstGeom>
                  </pic:spPr>
                </pic:pic>
              </a:graphicData>
            </a:graphic>
          </wp:inline>
        </w:drawing>
      </w:r>
    </w:p>
    <w:p w14:paraId="0E048CC0" w14:textId="5BDC8278" w:rsidR="003456E9" w:rsidRPr="00E81870" w:rsidRDefault="00D474F4" w:rsidP="00D474F4">
      <w:pPr>
        <w:pStyle w:val="Caption"/>
      </w:pPr>
      <w:bookmarkStart w:id="193" w:name="_Toc173333813"/>
      <w:r w:rsidRPr="00E81870">
        <w:t xml:space="preserve">Hình 4. </w:t>
      </w:r>
      <w:r w:rsidRPr="00E81870">
        <w:fldChar w:fldCharType="begin"/>
      </w:r>
      <w:r w:rsidRPr="00E81870">
        <w:instrText xml:space="preserve"> SEQ Hình_4. \* ARABIC </w:instrText>
      </w:r>
      <w:r w:rsidRPr="00E81870">
        <w:fldChar w:fldCharType="separate"/>
      </w:r>
      <w:r w:rsidR="00540F90">
        <w:rPr>
          <w:noProof/>
        </w:rPr>
        <w:t>12</w:t>
      </w:r>
      <w:r w:rsidRPr="00E81870">
        <w:fldChar w:fldCharType="end"/>
      </w:r>
      <w:r w:rsidRPr="00E81870">
        <w:t xml:space="preserve"> Xem mô tả sản phẩm</w:t>
      </w:r>
      <w:bookmarkEnd w:id="193"/>
    </w:p>
    <w:p w14:paraId="74ED5873" w14:textId="3C2163E0" w:rsidR="00F75C20" w:rsidRPr="00E81870" w:rsidRDefault="00F75C20" w:rsidP="00F75C20">
      <w:pPr>
        <w:pStyle w:val="BodyText"/>
        <w:keepNext/>
        <w:rPr>
          <w:lang w:val="vi-VN"/>
        </w:rPr>
      </w:pPr>
      <w:r w:rsidRPr="00E81870">
        <w:rPr>
          <w:lang w:val="vi-VN"/>
        </w:rPr>
        <w:t>Khách hàng có thể xem đánh giá về sản phẩm. Ngoài ra</w:t>
      </w:r>
      <w:r w:rsidR="0020665D" w:rsidRPr="00E81870">
        <w:rPr>
          <w:lang w:val="vi-VN"/>
        </w:rPr>
        <w:t>, nếu</w:t>
      </w:r>
      <w:r w:rsidRPr="00E81870">
        <w:rPr>
          <w:lang w:val="vi-VN"/>
        </w:rPr>
        <w:t xml:space="preserve"> khách hàng </w:t>
      </w:r>
      <w:r w:rsidR="0020665D" w:rsidRPr="00E81870">
        <w:rPr>
          <w:lang w:val="vi-VN"/>
        </w:rPr>
        <w:t xml:space="preserve">đăng nhập và mua sản phẩm thì </w:t>
      </w:r>
      <w:r w:rsidRPr="00E81870">
        <w:rPr>
          <w:lang w:val="vi-VN"/>
        </w:rPr>
        <w:t xml:space="preserve">có thể để lại bình luận </w:t>
      </w:r>
      <w:r w:rsidR="0020665D" w:rsidRPr="00E81870">
        <w:rPr>
          <w:lang w:val="vi-VN"/>
        </w:rPr>
        <w:t>và góp ý cho sản phẩm mà mình đã mua</w:t>
      </w:r>
    </w:p>
    <w:p w14:paraId="50673494" w14:textId="77777777" w:rsidR="00F75C20" w:rsidRPr="00E81870" w:rsidRDefault="00F75C20" w:rsidP="00F75C20">
      <w:pPr>
        <w:pStyle w:val="BodyText"/>
        <w:keepNext/>
        <w:jc w:val="center"/>
        <w:rPr>
          <w:lang w:val="vi-VN"/>
        </w:rPr>
      </w:pPr>
      <w:r w:rsidRPr="00E81870">
        <w:rPr>
          <w:noProof/>
          <w:lang w:val="vi-VN"/>
        </w:rPr>
        <w:drawing>
          <wp:inline distT="0" distB="0" distL="0" distR="0" wp14:anchorId="49B7DAF2" wp14:editId="20EF3B2E">
            <wp:extent cx="3981874" cy="5611090"/>
            <wp:effectExtent l="0" t="0" r="0" b="8890"/>
            <wp:docPr id="1391270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883" name="Picture 1" descr="A screenshot of a cha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4068" cy="5614182"/>
                    </a:xfrm>
                    <a:prstGeom prst="rect">
                      <a:avLst/>
                    </a:prstGeom>
                    <a:noFill/>
                    <a:ln>
                      <a:noFill/>
                    </a:ln>
                  </pic:spPr>
                </pic:pic>
              </a:graphicData>
            </a:graphic>
          </wp:inline>
        </w:drawing>
      </w:r>
    </w:p>
    <w:p w14:paraId="5A6DFB9B" w14:textId="5785C700" w:rsidR="00F75C20" w:rsidRPr="00E81870" w:rsidRDefault="00F75C20" w:rsidP="00F75C20">
      <w:pPr>
        <w:pStyle w:val="Caption"/>
      </w:pPr>
      <w:r w:rsidRPr="00E81870">
        <w:t>Hình 4. Xem đánh giá về sản phẩm</w:t>
      </w:r>
    </w:p>
    <w:p w14:paraId="22F06707" w14:textId="1EAB2CE4" w:rsidR="00CA293D" w:rsidRPr="00E81870" w:rsidRDefault="00CA293D" w:rsidP="00596A6B">
      <w:pPr>
        <w:pStyle w:val="Heading3"/>
      </w:pPr>
      <w:bookmarkStart w:id="194" w:name="_Toc173335278"/>
      <w:r w:rsidRPr="00E81870">
        <w:lastRenderedPageBreak/>
        <w:t>Xem thông tin khách hàng</w:t>
      </w:r>
      <w:bookmarkEnd w:id="194"/>
    </w:p>
    <w:p w14:paraId="0B05E40D" w14:textId="7332B9A4" w:rsidR="00CA293D" w:rsidRPr="00E81870" w:rsidRDefault="00CA293D" w:rsidP="00CA293D">
      <w:pPr>
        <w:pStyle w:val="BodyText"/>
        <w:rPr>
          <w:lang w:val="vi-VN"/>
        </w:rPr>
      </w:pPr>
      <w:r w:rsidRPr="00E81870">
        <w:rPr>
          <w:lang w:val="vi-VN"/>
        </w:rPr>
        <w:t>Khách hàng có thể xem thông tin cá nhân và số đơn hàng đã đặt</w:t>
      </w:r>
    </w:p>
    <w:p w14:paraId="11E2BE34" w14:textId="22AB2334" w:rsidR="001D7A2C" w:rsidRPr="00E81870" w:rsidRDefault="001D7A2C" w:rsidP="00CA293D">
      <w:pPr>
        <w:pStyle w:val="BodyText"/>
        <w:rPr>
          <w:lang w:val="vi-VN"/>
        </w:rPr>
      </w:pPr>
      <w:r w:rsidRPr="00E81870">
        <w:rPr>
          <w:noProof/>
          <w:lang w:val="vi-VN"/>
        </w:rPr>
        <w:drawing>
          <wp:inline distT="0" distB="0" distL="0" distR="0" wp14:anchorId="1A72566A" wp14:editId="0CAE442D">
            <wp:extent cx="5940425" cy="3785870"/>
            <wp:effectExtent l="0" t="0" r="3175" b="5080"/>
            <wp:docPr id="5491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7522" name="Picture 1" descr="A screenshot of a computer&#10;&#10;Description automatically generated"/>
                    <pic:cNvPicPr/>
                  </pic:nvPicPr>
                  <pic:blipFill>
                    <a:blip r:embed="rId46"/>
                    <a:stretch>
                      <a:fillRect/>
                    </a:stretch>
                  </pic:blipFill>
                  <pic:spPr>
                    <a:xfrm>
                      <a:off x="0" y="0"/>
                      <a:ext cx="5940425" cy="3785870"/>
                    </a:xfrm>
                    <a:prstGeom prst="rect">
                      <a:avLst/>
                    </a:prstGeom>
                  </pic:spPr>
                </pic:pic>
              </a:graphicData>
            </a:graphic>
          </wp:inline>
        </w:drawing>
      </w:r>
    </w:p>
    <w:p w14:paraId="38AC54F9" w14:textId="1F365937" w:rsidR="003456E9" w:rsidRPr="00E81870" w:rsidRDefault="00CA293D" w:rsidP="00CA293D">
      <w:pPr>
        <w:pStyle w:val="Caption"/>
      </w:pPr>
      <w:bookmarkStart w:id="195" w:name="_Toc173333814"/>
      <w:r w:rsidRPr="00E81870">
        <w:t xml:space="preserve">Hình 4. </w:t>
      </w:r>
      <w:r w:rsidRPr="00E81870">
        <w:fldChar w:fldCharType="begin"/>
      </w:r>
      <w:r w:rsidRPr="00E81870">
        <w:instrText xml:space="preserve"> SEQ Hình_4. \* ARABIC </w:instrText>
      </w:r>
      <w:r w:rsidRPr="00E81870">
        <w:fldChar w:fldCharType="separate"/>
      </w:r>
      <w:r w:rsidR="00540F90">
        <w:rPr>
          <w:noProof/>
        </w:rPr>
        <w:t>13</w:t>
      </w:r>
      <w:r w:rsidRPr="00E81870">
        <w:fldChar w:fldCharType="end"/>
      </w:r>
      <w:r w:rsidRPr="00E81870">
        <w:t xml:space="preserve"> Xem thông tin khách hàng</w:t>
      </w:r>
      <w:bookmarkEnd w:id="195"/>
    </w:p>
    <w:p w14:paraId="4644B14B" w14:textId="51CB7E0E" w:rsidR="003456E9" w:rsidRPr="00E81870" w:rsidRDefault="0020665D" w:rsidP="003456E9">
      <w:pPr>
        <w:pStyle w:val="BodyText"/>
        <w:rPr>
          <w:lang w:val="vi-VN"/>
        </w:rPr>
      </w:pPr>
      <w:r w:rsidRPr="00E81870">
        <w:rPr>
          <w:lang w:val="vi-VN"/>
        </w:rPr>
        <w:t>Xem l</w:t>
      </w:r>
      <w:r w:rsidR="00CA293D" w:rsidRPr="00E81870">
        <w:rPr>
          <w:lang w:val="vi-VN"/>
        </w:rPr>
        <w:t>ịch sử các đơn hàng đã đặt</w:t>
      </w:r>
      <w:r w:rsidRPr="00E81870">
        <w:rPr>
          <w:lang w:val="vi-VN"/>
        </w:rPr>
        <w:t xml:space="preserve"> </w:t>
      </w:r>
    </w:p>
    <w:p w14:paraId="1A1BDA37" w14:textId="52A8E182" w:rsidR="00CA293D" w:rsidRPr="00E81870" w:rsidRDefault="001D7A2C" w:rsidP="00CA293D">
      <w:pPr>
        <w:pStyle w:val="BodyText"/>
        <w:keepNext/>
        <w:rPr>
          <w:lang w:val="vi-VN"/>
        </w:rPr>
      </w:pPr>
      <w:r w:rsidRPr="00E81870">
        <w:rPr>
          <w:noProof/>
          <w:lang w:val="vi-VN"/>
        </w:rPr>
        <w:drawing>
          <wp:inline distT="0" distB="0" distL="0" distR="0" wp14:anchorId="33E01A62" wp14:editId="6DF62D5B">
            <wp:extent cx="5940425" cy="3341370"/>
            <wp:effectExtent l="0" t="0" r="3175" b="0"/>
            <wp:docPr id="97779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3622" name="Picture 1" descr="A screenshot of a computer&#10;&#10;Description automatically generated"/>
                    <pic:cNvPicPr/>
                  </pic:nvPicPr>
                  <pic:blipFill>
                    <a:blip r:embed="rId47"/>
                    <a:stretch>
                      <a:fillRect/>
                    </a:stretch>
                  </pic:blipFill>
                  <pic:spPr>
                    <a:xfrm>
                      <a:off x="0" y="0"/>
                      <a:ext cx="5940425" cy="3341370"/>
                    </a:xfrm>
                    <a:prstGeom prst="rect">
                      <a:avLst/>
                    </a:prstGeom>
                  </pic:spPr>
                </pic:pic>
              </a:graphicData>
            </a:graphic>
          </wp:inline>
        </w:drawing>
      </w:r>
    </w:p>
    <w:p w14:paraId="5452661B" w14:textId="24D96982" w:rsidR="003456E9" w:rsidRPr="00E81870" w:rsidRDefault="00CA293D" w:rsidP="00CA293D">
      <w:pPr>
        <w:pStyle w:val="Caption"/>
      </w:pPr>
      <w:bookmarkStart w:id="196" w:name="_Toc173333815"/>
      <w:r w:rsidRPr="00E81870">
        <w:t xml:space="preserve">Hình 4. </w:t>
      </w:r>
      <w:r w:rsidRPr="00E81870">
        <w:fldChar w:fldCharType="begin"/>
      </w:r>
      <w:r w:rsidRPr="00E81870">
        <w:instrText xml:space="preserve"> SEQ Hình_4. \* ARABIC </w:instrText>
      </w:r>
      <w:r w:rsidRPr="00E81870">
        <w:fldChar w:fldCharType="separate"/>
      </w:r>
      <w:r w:rsidR="00540F90">
        <w:rPr>
          <w:noProof/>
        </w:rPr>
        <w:t>14</w:t>
      </w:r>
      <w:r w:rsidRPr="00E81870">
        <w:fldChar w:fldCharType="end"/>
      </w:r>
      <w:r w:rsidRPr="00E81870">
        <w:t xml:space="preserve"> Xem Lịch sử đơn hàng</w:t>
      </w:r>
      <w:bookmarkEnd w:id="196"/>
    </w:p>
    <w:p w14:paraId="176B5734" w14:textId="77777777" w:rsidR="00CA293D" w:rsidRPr="00E81870" w:rsidRDefault="00CA293D" w:rsidP="003456E9">
      <w:pPr>
        <w:pStyle w:val="BodyText"/>
        <w:rPr>
          <w:lang w:val="vi-VN"/>
        </w:rPr>
      </w:pPr>
    </w:p>
    <w:p w14:paraId="0AB6FAD0" w14:textId="00575D68" w:rsidR="00CA293D" w:rsidRPr="00E81870" w:rsidRDefault="00CA293D" w:rsidP="003456E9">
      <w:pPr>
        <w:pStyle w:val="BodyText"/>
        <w:rPr>
          <w:lang w:val="vi-VN"/>
        </w:rPr>
      </w:pPr>
      <w:r w:rsidRPr="00E81870">
        <w:rPr>
          <w:lang w:val="vi-VN"/>
        </w:rPr>
        <w:t xml:space="preserve">Xem chi tiết </w:t>
      </w:r>
      <w:r w:rsidR="0016649F" w:rsidRPr="00E81870">
        <w:rPr>
          <w:lang w:val="vi-VN"/>
        </w:rPr>
        <w:t>các đơn hàng đã đặt</w:t>
      </w:r>
    </w:p>
    <w:p w14:paraId="2CB0EC66" w14:textId="77777777" w:rsidR="00CA293D" w:rsidRPr="00E81870" w:rsidRDefault="003456E9" w:rsidP="00CA293D">
      <w:pPr>
        <w:pStyle w:val="BodyText"/>
        <w:keepNext/>
        <w:rPr>
          <w:lang w:val="vi-VN"/>
        </w:rPr>
      </w:pPr>
      <w:r w:rsidRPr="00E81870">
        <w:rPr>
          <w:noProof/>
          <w:lang w:val="vi-VN"/>
        </w:rPr>
        <w:drawing>
          <wp:inline distT="0" distB="0" distL="0" distR="0" wp14:anchorId="089B4CC7" wp14:editId="0282B292">
            <wp:extent cx="5940425" cy="6236177"/>
            <wp:effectExtent l="0" t="0" r="3175" b="0"/>
            <wp:docPr id="13725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948" name="Picture 1" descr="A screenshot of a computer&#10;&#10;Description automatically generated"/>
                    <pic:cNvPicPr/>
                  </pic:nvPicPr>
                  <pic:blipFill>
                    <a:blip r:embed="rId48"/>
                    <a:stretch>
                      <a:fillRect/>
                    </a:stretch>
                  </pic:blipFill>
                  <pic:spPr>
                    <a:xfrm>
                      <a:off x="0" y="0"/>
                      <a:ext cx="5940425" cy="6236177"/>
                    </a:xfrm>
                    <a:prstGeom prst="rect">
                      <a:avLst/>
                    </a:prstGeom>
                  </pic:spPr>
                </pic:pic>
              </a:graphicData>
            </a:graphic>
          </wp:inline>
        </w:drawing>
      </w:r>
    </w:p>
    <w:p w14:paraId="1A408B33" w14:textId="2DAAF615" w:rsidR="003456E9" w:rsidRPr="00E81870" w:rsidRDefault="00CA293D" w:rsidP="00CA293D">
      <w:pPr>
        <w:pStyle w:val="Caption"/>
      </w:pPr>
      <w:bookmarkStart w:id="197" w:name="_Toc173333816"/>
      <w:r w:rsidRPr="00E81870">
        <w:t xml:space="preserve">Hình 4. </w:t>
      </w:r>
      <w:r w:rsidRPr="00E81870">
        <w:fldChar w:fldCharType="begin"/>
      </w:r>
      <w:r w:rsidRPr="00E81870">
        <w:instrText xml:space="preserve"> SEQ Hình_4. \* ARABIC </w:instrText>
      </w:r>
      <w:r w:rsidRPr="00E81870">
        <w:fldChar w:fldCharType="separate"/>
      </w:r>
      <w:r w:rsidR="00540F90">
        <w:rPr>
          <w:noProof/>
        </w:rPr>
        <w:t>15</w:t>
      </w:r>
      <w:r w:rsidRPr="00E81870">
        <w:fldChar w:fldCharType="end"/>
      </w:r>
      <w:r w:rsidRPr="00E81870">
        <w:t xml:space="preserve"> Xem chi tiết đơn hàng</w:t>
      </w:r>
      <w:bookmarkEnd w:id="197"/>
    </w:p>
    <w:p w14:paraId="6C6D953D" w14:textId="77777777" w:rsidR="00CA293D" w:rsidRPr="00E81870" w:rsidRDefault="00CA293D" w:rsidP="003456E9">
      <w:pPr>
        <w:pStyle w:val="BodyText"/>
        <w:rPr>
          <w:lang w:val="vi-VN"/>
        </w:rPr>
      </w:pPr>
    </w:p>
    <w:p w14:paraId="6A8B1C0D" w14:textId="77777777" w:rsidR="00CA293D" w:rsidRPr="00E81870" w:rsidRDefault="00CA293D" w:rsidP="003456E9">
      <w:pPr>
        <w:pStyle w:val="BodyText"/>
        <w:rPr>
          <w:lang w:val="vi-VN"/>
        </w:rPr>
      </w:pPr>
    </w:p>
    <w:p w14:paraId="667D9B1F" w14:textId="77777777" w:rsidR="00CA293D" w:rsidRPr="00E81870" w:rsidRDefault="00CA293D" w:rsidP="003456E9">
      <w:pPr>
        <w:pStyle w:val="BodyText"/>
        <w:rPr>
          <w:lang w:val="vi-VN"/>
        </w:rPr>
      </w:pPr>
    </w:p>
    <w:p w14:paraId="64EE6F1D" w14:textId="77777777" w:rsidR="00CA293D" w:rsidRPr="00E81870" w:rsidRDefault="00CA293D" w:rsidP="003456E9">
      <w:pPr>
        <w:pStyle w:val="BodyText"/>
        <w:rPr>
          <w:lang w:val="vi-VN"/>
        </w:rPr>
      </w:pPr>
    </w:p>
    <w:p w14:paraId="7E0B1DC5" w14:textId="77777777" w:rsidR="00CA293D" w:rsidRPr="00E81870" w:rsidRDefault="00CA293D" w:rsidP="00B93B30">
      <w:pPr>
        <w:pStyle w:val="BodyText"/>
        <w:ind w:firstLine="0"/>
        <w:rPr>
          <w:lang w:val="vi-VN"/>
        </w:rPr>
      </w:pPr>
    </w:p>
    <w:p w14:paraId="19605797" w14:textId="5BA09750" w:rsidR="00CA293D" w:rsidRPr="00E81870" w:rsidRDefault="0016649F" w:rsidP="003456E9">
      <w:pPr>
        <w:pStyle w:val="BodyText"/>
        <w:rPr>
          <w:lang w:val="vi-VN"/>
        </w:rPr>
      </w:pPr>
      <w:r w:rsidRPr="00E81870">
        <w:rPr>
          <w:lang w:val="vi-VN"/>
        </w:rPr>
        <w:lastRenderedPageBreak/>
        <w:t>Xem và c</w:t>
      </w:r>
      <w:r w:rsidR="00CA293D" w:rsidRPr="00E81870">
        <w:rPr>
          <w:lang w:val="vi-VN"/>
        </w:rPr>
        <w:t>hỉnh sửa hồ sơ cá nhân</w:t>
      </w:r>
      <w:r w:rsidR="00AE6134" w:rsidRPr="00E81870">
        <w:rPr>
          <w:lang w:val="vi-VN"/>
        </w:rPr>
        <w:t>. Ở đây khách hàng có thể cập nhật lại thông tin cá nhân bao gồm: Họ tên, số điện thoại, ảnh cá nhân (nếu cần) và địa chỉ để tiện cho việc giao hàng</w:t>
      </w:r>
    </w:p>
    <w:p w14:paraId="08AB55ED" w14:textId="77777777" w:rsidR="00CA293D" w:rsidRPr="00E81870" w:rsidRDefault="003456E9" w:rsidP="00CA293D">
      <w:pPr>
        <w:pStyle w:val="BodyText"/>
        <w:keepNext/>
        <w:rPr>
          <w:lang w:val="vi-VN"/>
        </w:rPr>
      </w:pPr>
      <w:r w:rsidRPr="00E81870">
        <w:rPr>
          <w:noProof/>
          <w:lang w:val="vi-VN"/>
        </w:rPr>
        <w:drawing>
          <wp:inline distT="0" distB="0" distL="0" distR="0" wp14:anchorId="25ECDBA6" wp14:editId="573AE8E0">
            <wp:extent cx="5599291" cy="3149600"/>
            <wp:effectExtent l="0" t="0" r="1905" b="0"/>
            <wp:docPr id="142684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236" name="Picture 1" descr="A screenshot of a computer&#10;&#10;Description automatically generated"/>
                    <pic:cNvPicPr/>
                  </pic:nvPicPr>
                  <pic:blipFill>
                    <a:blip r:embed="rId49"/>
                    <a:stretch>
                      <a:fillRect/>
                    </a:stretch>
                  </pic:blipFill>
                  <pic:spPr>
                    <a:xfrm>
                      <a:off x="0" y="0"/>
                      <a:ext cx="5618438" cy="3160370"/>
                    </a:xfrm>
                    <a:prstGeom prst="rect">
                      <a:avLst/>
                    </a:prstGeom>
                  </pic:spPr>
                </pic:pic>
              </a:graphicData>
            </a:graphic>
          </wp:inline>
        </w:drawing>
      </w:r>
    </w:p>
    <w:p w14:paraId="6E93959E" w14:textId="3B3705F3" w:rsidR="003456E9" w:rsidRPr="00E81870" w:rsidRDefault="00CA293D" w:rsidP="00CA293D">
      <w:pPr>
        <w:pStyle w:val="Caption"/>
      </w:pPr>
      <w:bookmarkStart w:id="198" w:name="_Toc173333817"/>
      <w:r w:rsidRPr="00E81870">
        <w:t xml:space="preserve">Hình 4. </w:t>
      </w:r>
      <w:r w:rsidRPr="00E81870">
        <w:fldChar w:fldCharType="begin"/>
      </w:r>
      <w:r w:rsidRPr="00E81870">
        <w:instrText xml:space="preserve"> SEQ Hình_4. \* ARABIC </w:instrText>
      </w:r>
      <w:r w:rsidRPr="00E81870">
        <w:fldChar w:fldCharType="separate"/>
      </w:r>
      <w:r w:rsidR="00540F90">
        <w:rPr>
          <w:noProof/>
        </w:rPr>
        <w:t>16</w:t>
      </w:r>
      <w:r w:rsidRPr="00E81870">
        <w:fldChar w:fldCharType="end"/>
      </w:r>
      <w:r w:rsidRPr="00E81870">
        <w:t xml:space="preserve"> Chỉnh sửa cập nhật hồ sơ</w:t>
      </w:r>
      <w:bookmarkEnd w:id="198"/>
    </w:p>
    <w:p w14:paraId="2EDFD3D9" w14:textId="0DE22276" w:rsidR="003456E9" w:rsidRPr="00E81870" w:rsidRDefault="00CA293D" w:rsidP="003456E9">
      <w:pPr>
        <w:pStyle w:val="BodyText"/>
        <w:rPr>
          <w:lang w:val="vi-VN"/>
        </w:rPr>
      </w:pPr>
      <w:r w:rsidRPr="00E81870">
        <w:rPr>
          <w:lang w:val="vi-VN"/>
        </w:rPr>
        <w:t>Thay đổi mật khẩu</w:t>
      </w:r>
      <w:r w:rsidR="00AE6134" w:rsidRPr="00E81870">
        <w:rPr>
          <w:lang w:val="vi-VN"/>
        </w:rPr>
        <w:t>. Khách hàng cần nhập chính xác mật khẩu cũ để có thể thay đổi mật khẩu mới. Khi cập nhật lại mật khẩu hệ thống sẽ chuyển đến “đăng nhập” và khách hàng tiến hành nhập lại mật khẩu mới</w:t>
      </w:r>
    </w:p>
    <w:p w14:paraId="5C6DFDB1" w14:textId="0D394B36" w:rsidR="00CA293D" w:rsidRPr="00E81870" w:rsidRDefault="00684EAC" w:rsidP="00CA293D">
      <w:pPr>
        <w:pStyle w:val="BodyText"/>
        <w:keepNext/>
        <w:rPr>
          <w:lang w:val="vi-VN"/>
        </w:rPr>
      </w:pPr>
      <w:r w:rsidRPr="00E81870">
        <w:rPr>
          <w:noProof/>
          <w:lang w:val="vi-VN"/>
        </w:rPr>
        <w:drawing>
          <wp:inline distT="0" distB="0" distL="0" distR="0" wp14:anchorId="6A0710D6" wp14:editId="65F84A5A">
            <wp:extent cx="5676900" cy="3193143"/>
            <wp:effectExtent l="0" t="0" r="0" b="7620"/>
            <wp:docPr id="120371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3333" name="Picture 1" descr="A screenshot of a computer&#10;&#10;Description automatically generated"/>
                    <pic:cNvPicPr/>
                  </pic:nvPicPr>
                  <pic:blipFill>
                    <a:blip r:embed="rId50"/>
                    <a:stretch>
                      <a:fillRect/>
                    </a:stretch>
                  </pic:blipFill>
                  <pic:spPr>
                    <a:xfrm>
                      <a:off x="0" y="0"/>
                      <a:ext cx="5687177" cy="3198924"/>
                    </a:xfrm>
                    <a:prstGeom prst="rect">
                      <a:avLst/>
                    </a:prstGeom>
                  </pic:spPr>
                </pic:pic>
              </a:graphicData>
            </a:graphic>
          </wp:inline>
        </w:drawing>
      </w:r>
    </w:p>
    <w:p w14:paraId="5BA6EC55" w14:textId="661FB3EE" w:rsidR="00CA293D" w:rsidRPr="00E81870" w:rsidRDefault="00CA293D" w:rsidP="00AE6134">
      <w:pPr>
        <w:pStyle w:val="Caption"/>
      </w:pPr>
      <w:bookmarkStart w:id="199" w:name="_Toc173333818"/>
      <w:r w:rsidRPr="00E81870">
        <w:t xml:space="preserve">Hình 4. </w:t>
      </w:r>
      <w:r w:rsidRPr="00E81870">
        <w:fldChar w:fldCharType="begin"/>
      </w:r>
      <w:r w:rsidRPr="00E81870">
        <w:instrText xml:space="preserve"> SEQ Hình_4. \* ARABIC </w:instrText>
      </w:r>
      <w:r w:rsidRPr="00E81870">
        <w:fldChar w:fldCharType="separate"/>
      </w:r>
      <w:r w:rsidR="00540F90">
        <w:rPr>
          <w:noProof/>
        </w:rPr>
        <w:t>17</w:t>
      </w:r>
      <w:r w:rsidRPr="00E81870">
        <w:fldChar w:fldCharType="end"/>
      </w:r>
      <w:r w:rsidRPr="00E81870">
        <w:t xml:space="preserve"> Thay đổi mật khẩu</w:t>
      </w:r>
      <w:bookmarkEnd w:id="199"/>
    </w:p>
    <w:p w14:paraId="056235C3" w14:textId="1FD6BE4D" w:rsidR="00CA293D" w:rsidRPr="00E81870" w:rsidRDefault="00CA293D" w:rsidP="00596A6B">
      <w:pPr>
        <w:pStyle w:val="Heading3"/>
      </w:pPr>
      <w:bookmarkStart w:id="200" w:name="_Toc173335279"/>
      <w:r w:rsidRPr="00E81870">
        <w:lastRenderedPageBreak/>
        <w:t>Xem giỏ hàng</w:t>
      </w:r>
      <w:bookmarkEnd w:id="200"/>
    </w:p>
    <w:p w14:paraId="13AD5E7E" w14:textId="23C7BD04" w:rsidR="00E61D8C" w:rsidRPr="00E81870" w:rsidRDefault="00CA293D" w:rsidP="00E61D8C">
      <w:pPr>
        <w:pStyle w:val="BodyText"/>
        <w:rPr>
          <w:lang w:val="vi-VN"/>
        </w:rPr>
      </w:pPr>
      <w:r w:rsidRPr="00E81870">
        <w:rPr>
          <w:lang w:val="vi-VN"/>
        </w:rPr>
        <w:t>Sau khi thêm sản phẩm vào giỏ hàng, khách hàng có thể vào giỏ hàng để xem, tăng giảm và xoá sản phẩm</w:t>
      </w:r>
      <w:r w:rsidR="00E61D8C" w:rsidRPr="00E81870">
        <w:rPr>
          <w:lang w:val="vi-VN"/>
        </w:rPr>
        <w:t>. Đơn giá sản phẩm, phí vận chuyển và chi phí giảm giá cũng được hiển thị</w:t>
      </w:r>
    </w:p>
    <w:p w14:paraId="6D38453F" w14:textId="77777777" w:rsidR="00CA293D" w:rsidRPr="00E81870" w:rsidRDefault="003456E9" w:rsidP="00CA293D">
      <w:pPr>
        <w:pStyle w:val="BodyText"/>
        <w:keepNext/>
        <w:rPr>
          <w:lang w:val="vi-VN"/>
        </w:rPr>
      </w:pPr>
      <w:r w:rsidRPr="00E81870">
        <w:rPr>
          <w:noProof/>
          <w:lang w:val="vi-VN"/>
        </w:rPr>
        <w:drawing>
          <wp:inline distT="0" distB="0" distL="0" distR="0" wp14:anchorId="77947AA4" wp14:editId="565B0A18">
            <wp:extent cx="5940425" cy="5611671"/>
            <wp:effectExtent l="0" t="0" r="3175" b="8255"/>
            <wp:docPr id="1371843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251" name="Picture 1" descr="A screenshot of a website&#10;&#10;Description automatically generated"/>
                    <pic:cNvPicPr/>
                  </pic:nvPicPr>
                  <pic:blipFill>
                    <a:blip r:embed="rId51"/>
                    <a:stretch>
                      <a:fillRect/>
                    </a:stretch>
                  </pic:blipFill>
                  <pic:spPr>
                    <a:xfrm>
                      <a:off x="0" y="0"/>
                      <a:ext cx="5940425" cy="5611671"/>
                    </a:xfrm>
                    <a:prstGeom prst="rect">
                      <a:avLst/>
                    </a:prstGeom>
                  </pic:spPr>
                </pic:pic>
              </a:graphicData>
            </a:graphic>
          </wp:inline>
        </w:drawing>
      </w:r>
    </w:p>
    <w:p w14:paraId="7006ECB1" w14:textId="76C7637A" w:rsidR="003456E9" w:rsidRPr="00E81870" w:rsidRDefault="00CA293D" w:rsidP="00CA293D">
      <w:pPr>
        <w:pStyle w:val="Caption"/>
      </w:pPr>
      <w:bookmarkStart w:id="201" w:name="_Toc173333819"/>
      <w:r w:rsidRPr="00E81870">
        <w:t xml:space="preserve">Hình 4. </w:t>
      </w:r>
      <w:r w:rsidRPr="00E81870">
        <w:fldChar w:fldCharType="begin"/>
      </w:r>
      <w:r w:rsidRPr="00E81870">
        <w:instrText xml:space="preserve"> SEQ Hình_4. \* ARABIC </w:instrText>
      </w:r>
      <w:r w:rsidRPr="00E81870">
        <w:fldChar w:fldCharType="separate"/>
      </w:r>
      <w:r w:rsidR="00540F90">
        <w:rPr>
          <w:noProof/>
        </w:rPr>
        <w:t>18</w:t>
      </w:r>
      <w:r w:rsidRPr="00E81870">
        <w:fldChar w:fldCharType="end"/>
      </w:r>
      <w:r w:rsidRPr="00E81870">
        <w:t xml:space="preserve"> Xem giỏ hàng</w:t>
      </w:r>
      <w:bookmarkEnd w:id="201"/>
    </w:p>
    <w:p w14:paraId="7DE24C81" w14:textId="77777777" w:rsidR="00E61D8C" w:rsidRPr="00E81870" w:rsidRDefault="00E61D8C">
      <w:pPr>
        <w:spacing w:after="160" w:line="259" w:lineRule="auto"/>
        <w:rPr>
          <w:szCs w:val="26"/>
        </w:rPr>
      </w:pPr>
      <w:r w:rsidRPr="00E81870">
        <w:br w:type="page"/>
      </w:r>
    </w:p>
    <w:p w14:paraId="5CE5C590" w14:textId="5D937AA5" w:rsidR="00E61D8C" w:rsidRPr="00E81870" w:rsidRDefault="00E61D8C" w:rsidP="00596A6B">
      <w:pPr>
        <w:pStyle w:val="Heading3"/>
      </w:pPr>
      <w:bookmarkStart w:id="202" w:name="_Toc173335280"/>
      <w:r w:rsidRPr="00E81870">
        <w:lastRenderedPageBreak/>
        <w:t>Trang thanh toán</w:t>
      </w:r>
      <w:bookmarkEnd w:id="202"/>
    </w:p>
    <w:p w14:paraId="6D406727" w14:textId="4DB6FD30" w:rsidR="00E61D8C" w:rsidRPr="00E81870" w:rsidRDefault="00E61D8C" w:rsidP="00E61D8C">
      <w:pPr>
        <w:pStyle w:val="BodyText"/>
        <w:rPr>
          <w:lang w:val="vi-VN"/>
        </w:rPr>
      </w:pPr>
      <w:r w:rsidRPr="00E81870">
        <w:rPr>
          <w:lang w:val="vi-VN"/>
        </w:rPr>
        <w:t>Khách hàng có thể điền thêm thông tin cụ thể để tiện cho việc giao hàng</w:t>
      </w:r>
    </w:p>
    <w:p w14:paraId="59139E36" w14:textId="77777777" w:rsidR="00246286" w:rsidRPr="00E81870" w:rsidRDefault="003456E9" w:rsidP="00246286">
      <w:pPr>
        <w:pStyle w:val="BodyText"/>
        <w:keepNext/>
        <w:rPr>
          <w:lang w:val="vi-VN"/>
        </w:rPr>
      </w:pPr>
      <w:r w:rsidRPr="00E81870">
        <w:rPr>
          <w:noProof/>
          <w:lang w:val="vi-VN"/>
        </w:rPr>
        <w:drawing>
          <wp:inline distT="0" distB="0" distL="0" distR="0" wp14:anchorId="3D1EE16C" wp14:editId="6B7B6C9D">
            <wp:extent cx="5588000" cy="3606353"/>
            <wp:effectExtent l="0" t="0" r="0" b="0"/>
            <wp:docPr id="69855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296" name="Picture 1" descr="A screenshot of a computer&#10;&#10;Description automatically generated"/>
                    <pic:cNvPicPr/>
                  </pic:nvPicPr>
                  <pic:blipFill>
                    <a:blip r:embed="rId52"/>
                    <a:stretch>
                      <a:fillRect/>
                    </a:stretch>
                  </pic:blipFill>
                  <pic:spPr>
                    <a:xfrm>
                      <a:off x="0" y="0"/>
                      <a:ext cx="5598839" cy="3613348"/>
                    </a:xfrm>
                    <a:prstGeom prst="rect">
                      <a:avLst/>
                    </a:prstGeom>
                  </pic:spPr>
                </pic:pic>
              </a:graphicData>
            </a:graphic>
          </wp:inline>
        </w:drawing>
      </w:r>
    </w:p>
    <w:p w14:paraId="372299FE" w14:textId="610A8C8B" w:rsidR="00246286" w:rsidRPr="00E81870" w:rsidRDefault="00246286" w:rsidP="00F70E8A">
      <w:pPr>
        <w:pStyle w:val="Caption"/>
      </w:pPr>
      <w:bookmarkStart w:id="203" w:name="_Toc173333820"/>
      <w:r w:rsidRPr="00E81870">
        <w:t xml:space="preserve">Hình 4. </w:t>
      </w:r>
      <w:r w:rsidRPr="00E81870">
        <w:fldChar w:fldCharType="begin"/>
      </w:r>
      <w:r w:rsidRPr="00E81870">
        <w:instrText xml:space="preserve"> SEQ Hình_4. \* ARABIC </w:instrText>
      </w:r>
      <w:r w:rsidRPr="00E81870">
        <w:fldChar w:fldCharType="separate"/>
      </w:r>
      <w:r w:rsidR="00540F90">
        <w:rPr>
          <w:noProof/>
        </w:rPr>
        <w:t>19</w:t>
      </w:r>
      <w:r w:rsidRPr="00E81870">
        <w:fldChar w:fldCharType="end"/>
      </w:r>
      <w:r w:rsidRPr="00E81870">
        <w:t xml:space="preserve"> Trang thanh toán đơn hàng</w:t>
      </w:r>
      <w:bookmarkEnd w:id="203"/>
    </w:p>
    <w:p w14:paraId="35C08284" w14:textId="45B0BF08" w:rsidR="00246286" w:rsidRPr="00E81870" w:rsidRDefault="00246286" w:rsidP="003456E9">
      <w:pPr>
        <w:pStyle w:val="BodyText"/>
        <w:rPr>
          <w:lang w:val="vi-VN"/>
        </w:rPr>
      </w:pPr>
      <w:r w:rsidRPr="00E81870">
        <w:rPr>
          <w:lang w:val="vi-VN"/>
        </w:rPr>
        <w:t>Sau khi điền đủ thông tin khách hàng có thể xem lại và tiến hành chọn phương thức thanh toán</w:t>
      </w:r>
      <w:r w:rsidR="00BB40E9" w:rsidRPr="00E81870">
        <w:rPr>
          <w:lang w:val="vi-VN"/>
        </w:rPr>
        <w:t xml:space="preserve"> (thanh toán khi nhận hàng và thanh toán bằng PayPal</w:t>
      </w:r>
      <w:r w:rsidR="00987FD9" w:rsidRPr="00E81870">
        <w:rPr>
          <w:lang w:val="vi-VN"/>
        </w:rPr>
        <w:t>)</w:t>
      </w:r>
      <w:sdt>
        <w:sdtPr>
          <w:rPr>
            <w:lang w:val="vi-VN"/>
          </w:rPr>
          <w:id w:val="-864353897"/>
          <w:citation/>
        </w:sdtPr>
        <w:sdtContent>
          <w:r w:rsidR="00BB40E9" w:rsidRPr="00E81870">
            <w:rPr>
              <w:lang w:val="vi-VN"/>
            </w:rPr>
            <w:fldChar w:fldCharType="begin"/>
          </w:r>
          <w:r w:rsidR="00BB40E9" w:rsidRPr="00E81870">
            <w:rPr>
              <w:lang w:val="vi-VN"/>
            </w:rPr>
            <w:instrText xml:space="preserve"> CITATION VũĐ24 \l 1033 </w:instrText>
          </w:r>
          <w:r w:rsidR="00BB40E9" w:rsidRPr="00E81870">
            <w:rPr>
              <w:lang w:val="vi-VN"/>
            </w:rPr>
            <w:fldChar w:fldCharType="separate"/>
          </w:r>
          <w:r w:rsidR="00F216A2">
            <w:rPr>
              <w:noProof/>
              <w:lang w:val="vi-VN"/>
            </w:rPr>
            <w:t xml:space="preserve"> </w:t>
          </w:r>
          <w:r w:rsidR="00F216A2" w:rsidRPr="00F216A2">
            <w:rPr>
              <w:noProof/>
              <w:lang w:val="vi-VN"/>
            </w:rPr>
            <w:t>[9]</w:t>
          </w:r>
          <w:r w:rsidR="00BB40E9" w:rsidRPr="00E81870">
            <w:rPr>
              <w:lang w:val="vi-VN"/>
            </w:rPr>
            <w:fldChar w:fldCharType="end"/>
          </w:r>
        </w:sdtContent>
      </w:sdt>
      <w:r w:rsidR="00BB40E9" w:rsidRPr="00E81870">
        <w:rPr>
          <w:lang w:val="vi-VN"/>
        </w:rPr>
        <w:t xml:space="preserve"> </w:t>
      </w:r>
    </w:p>
    <w:p w14:paraId="17F882BF" w14:textId="5504D732" w:rsidR="003456E9" w:rsidRPr="00E81870" w:rsidRDefault="003456E9" w:rsidP="003456E9">
      <w:pPr>
        <w:pStyle w:val="BodyText"/>
        <w:rPr>
          <w:lang w:val="vi-VN"/>
        </w:rPr>
      </w:pPr>
      <w:r w:rsidRPr="00E81870">
        <w:rPr>
          <w:noProof/>
          <w:lang w:val="vi-VN"/>
        </w:rPr>
        <w:drawing>
          <wp:inline distT="0" distB="0" distL="0" distR="0" wp14:anchorId="07567F29" wp14:editId="30F8BBA7">
            <wp:extent cx="5727700" cy="3562985"/>
            <wp:effectExtent l="0" t="0" r="6350" b="0"/>
            <wp:docPr id="181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71" name="Picture 1" descr="A screenshot of a computer&#10;&#10;Description automatically generated"/>
                    <pic:cNvPicPr/>
                  </pic:nvPicPr>
                  <pic:blipFill>
                    <a:blip r:embed="rId53"/>
                    <a:stretch>
                      <a:fillRect/>
                    </a:stretch>
                  </pic:blipFill>
                  <pic:spPr>
                    <a:xfrm>
                      <a:off x="0" y="0"/>
                      <a:ext cx="5744724" cy="3573575"/>
                    </a:xfrm>
                    <a:prstGeom prst="rect">
                      <a:avLst/>
                    </a:prstGeom>
                  </pic:spPr>
                </pic:pic>
              </a:graphicData>
            </a:graphic>
          </wp:inline>
        </w:drawing>
      </w:r>
    </w:p>
    <w:p w14:paraId="0FCCC1CD" w14:textId="77777777" w:rsidR="00246286" w:rsidRPr="00E81870" w:rsidRDefault="003456E9" w:rsidP="00246286">
      <w:pPr>
        <w:pStyle w:val="BodyText"/>
        <w:keepNext/>
        <w:rPr>
          <w:lang w:val="vi-VN"/>
        </w:rPr>
      </w:pPr>
      <w:r w:rsidRPr="00E81870">
        <w:rPr>
          <w:noProof/>
          <w:lang w:val="vi-VN"/>
        </w:rPr>
        <w:lastRenderedPageBreak/>
        <w:drawing>
          <wp:inline distT="0" distB="0" distL="0" distR="0" wp14:anchorId="7110157E" wp14:editId="546004E6">
            <wp:extent cx="5613400" cy="3157538"/>
            <wp:effectExtent l="0" t="0" r="6350" b="5080"/>
            <wp:docPr id="899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0908" name="Picture 1" descr="A screenshot of a computer&#10;&#10;Description automatically generated"/>
                    <pic:cNvPicPr/>
                  </pic:nvPicPr>
                  <pic:blipFill>
                    <a:blip r:embed="rId54"/>
                    <a:stretch>
                      <a:fillRect/>
                    </a:stretch>
                  </pic:blipFill>
                  <pic:spPr>
                    <a:xfrm>
                      <a:off x="0" y="0"/>
                      <a:ext cx="5622398" cy="3162600"/>
                    </a:xfrm>
                    <a:prstGeom prst="rect">
                      <a:avLst/>
                    </a:prstGeom>
                  </pic:spPr>
                </pic:pic>
              </a:graphicData>
            </a:graphic>
          </wp:inline>
        </w:drawing>
      </w:r>
    </w:p>
    <w:p w14:paraId="3D338F8B" w14:textId="3F984C2F" w:rsidR="00246286" w:rsidRPr="00E81870" w:rsidRDefault="00246286" w:rsidP="00246286">
      <w:pPr>
        <w:pStyle w:val="Caption"/>
      </w:pPr>
      <w:bookmarkStart w:id="204" w:name="_Toc173333821"/>
      <w:r w:rsidRPr="00E81870">
        <w:t xml:space="preserve">Hình 4. </w:t>
      </w:r>
      <w:r w:rsidRPr="00E81870">
        <w:fldChar w:fldCharType="begin"/>
      </w:r>
      <w:r w:rsidRPr="00E81870">
        <w:instrText xml:space="preserve"> SEQ Hình_4. \* ARABIC </w:instrText>
      </w:r>
      <w:r w:rsidRPr="00E81870">
        <w:fldChar w:fldCharType="separate"/>
      </w:r>
      <w:r w:rsidR="00540F90">
        <w:rPr>
          <w:noProof/>
        </w:rPr>
        <w:t>20</w:t>
      </w:r>
      <w:r w:rsidRPr="00E81870">
        <w:fldChar w:fldCharType="end"/>
      </w:r>
      <w:r w:rsidRPr="00E81870">
        <w:t xml:space="preserve"> Thanh toán qua ví Paypal</w:t>
      </w:r>
      <w:bookmarkEnd w:id="204"/>
    </w:p>
    <w:p w14:paraId="6274F777" w14:textId="427FA95E" w:rsidR="003456E9" w:rsidRPr="00E81870" w:rsidRDefault="00AD2FAB" w:rsidP="003456E9">
      <w:pPr>
        <w:pStyle w:val="BodyText"/>
        <w:rPr>
          <w:lang w:val="vi-VN"/>
        </w:rPr>
      </w:pPr>
      <w:r w:rsidRPr="00E81870">
        <w:rPr>
          <w:lang w:val="vi-VN"/>
        </w:rPr>
        <w:t>Khi đơn hàng được t</w:t>
      </w:r>
      <w:r w:rsidR="00246286" w:rsidRPr="00E81870">
        <w:rPr>
          <w:lang w:val="vi-VN"/>
        </w:rPr>
        <w:t xml:space="preserve">hanh toán thành công </w:t>
      </w:r>
      <w:r w:rsidRPr="00E81870">
        <w:rPr>
          <w:lang w:val="vi-VN"/>
        </w:rPr>
        <w:t xml:space="preserve">thì sẽ hiển thị thông tin đơn hàng </w:t>
      </w:r>
    </w:p>
    <w:p w14:paraId="0C00C500" w14:textId="77777777" w:rsidR="00246286" w:rsidRPr="00E81870" w:rsidRDefault="003456E9" w:rsidP="00246286">
      <w:pPr>
        <w:pStyle w:val="BodyText"/>
        <w:keepNext/>
        <w:rPr>
          <w:lang w:val="vi-VN"/>
        </w:rPr>
      </w:pPr>
      <w:r w:rsidRPr="00E81870">
        <w:rPr>
          <w:noProof/>
          <w:lang w:val="vi-VN"/>
        </w:rPr>
        <w:drawing>
          <wp:inline distT="0" distB="0" distL="0" distR="0" wp14:anchorId="19E589DE" wp14:editId="3A86DB21">
            <wp:extent cx="5524500" cy="4678045"/>
            <wp:effectExtent l="0" t="0" r="0" b="8255"/>
            <wp:docPr id="918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1948"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29842" cy="4682569"/>
                    </a:xfrm>
                    <a:prstGeom prst="rect">
                      <a:avLst/>
                    </a:prstGeom>
                  </pic:spPr>
                </pic:pic>
              </a:graphicData>
            </a:graphic>
          </wp:inline>
        </w:drawing>
      </w:r>
    </w:p>
    <w:p w14:paraId="7747AA8E" w14:textId="13AF45B4" w:rsidR="003456E9" w:rsidRPr="00E81870" w:rsidRDefault="00246286" w:rsidP="00246286">
      <w:pPr>
        <w:pStyle w:val="Caption"/>
      </w:pPr>
      <w:bookmarkStart w:id="205" w:name="_Toc173333822"/>
      <w:r w:rsidRPr="00E81870">
        <w:t xml:space="preserve">Hình 4. </w:t>
      </w:r>
      <w:r w:rsidRPr="00E81870">
        <w:fldChar w:fldCharType="begin"/>
      </w:r>
      <w:r w:rsidRPr="00E81870">
        <w:instrText xml:space="preserve"> SEQ Hình_4. \* ARABIC </w:instrText>
      </w:r>
      <w:r w:rsidRPr="00E81870">
        <w:fldChar w:fldCharType="separate"/>
      </w:r>
      <w:r w:rsidR="00540F90">
        <w:rPr>
          <w:noProof/>
        </w:rPr>
        <w:t>21</w:t>
      </w:r>
      <w:r w:rsidRPr="00E81870">
        <w:fldChar w:fldCharType="end"/>
      </w:r>
      <w:r w:rsidRPr="00E81870">
        <w:t xml:space="preserve"> Thông báo thanh toán thành công</w:t>
      </w:r>
      <w:bookmarkEnd w:id="205"/>
    </w:p>
    <w:p w14:paraId="34DBA2D5" w14:textId="3B9925D9" w:rsidR="002950EA" w:rsidRPr="00E81870" w:rsidRDefault="00AA01A3" w:rsidP="00596A6B">
      <w:pPr>
        <w:pStyle w:val="Heading2"/>
      </w:pPr>
      <w:bookmarkStart w:id="206" w:name="_Toc173335281"/>
      <w:r w:rsidRPr="00E81870">
        <w:lastRenderedPageBreak/>
        <w:t xml:space="preserve">Giao diện </w:t>
      </w:r>
      <w:r w:rsidR="00596A6B" w:rsidRPr="00E81870">
        <w:t xml:space="preserve">và chức năng </w:t>
      </w:r>
      <w:r w:rsidR="00EE6D1E" w:rsidRPr="00E81870">
        <w:t>quản trị</w:t>
      </w:r>
      <w:bookmarkEnd w:id="206"/>
    </w:p>
    <w:p w14:paraId="4A01542B" w14:textId="011751BB" w:rsidR="00A56430" w:rsidRPr="00E81870" w:rsidRDefault="008109DF" w:rsidP="00A56430">
      <w:pPr>
        <w:pStyle w:val="Heading3"/>
      </w:pPr>
      <w:bookmarkStart w:id="207" w:name="_Toc173335282"/>
      <w:r w:rsidRPr="00E81870">
        <w:t>Đăng nhập của quản trị</w:t>
      </w:r>
      <w:bookmarkEnd w:id="207"/>
    </w:p>
    <w:p w14:paraId="0C8BB6D5" w14:textId="10A540AD" w:rsidR="00A56430" w:rsidRPr="00E81870" w:rsidRDefault="00A56430" w:rsidP="00A56430">
      <w:pPr>
        <w:pStyle w:val="BodyText"/>
        <w:rPr>
          <w:lang w:val="vi-VN"/>
        </w:rPr>
      </w:pPr>
      <w:r w:rsidRPr="00E81870">
        <w:rPr>
          <w:lang w:val="vi-VN"/>
        </w:rPr>
        <w:t>Django cung cấp giao diện</w:t>
      </w:r>
      <w:r w:rsidR="00FE1A4A" w:rsidRPr="00E81870">
        <w:rPr>
          <w:lang w:val="vi-VN"/>
        </w:rPr>
        <w:t xml:space="preserve"> admin cho các model để giúp người quản trị có thể</w:t>
      </w:r>
      <w:r w:rsidRPr="00E81870">
        <w:rPr>
          <w:lang w:val="vi-VN"/>
        </w:rPr>
        <w:t xml:space="preserve"> quản lý</w:t>
      </w:r>
      <w:r w:rsidR="00FE1A4A" w:rsidRPr="00E81870">
        <w:rPr>
          <w:lang w:val="vi-VN"/>
        </w:rPr>
        <w:t xml:space="preserve"> dữ liệu một cách hiệu quả</w:t>
      </w:r>
      <w:r w:rsidR="00DA69EA" w:rsidRPr="00E81870">
        <w:rPr>
          <w:lang w:val="vi-VN"/>
        </w:rPr>
        <w:t xml:space="preserve"> </w:t>
      </w:r>
      <w:sdt>
        <w:sdtPr>
          <w:rPr>
            <w:lang w:val="vi-VN"/>
          </w:rPr>
          <w:id w:val="-207888591"/>
          <w:citation/>
        </w:sdtPr>
        <w:sdtContent>
          <w:r w:rsidR="00DA69EA" w:rsidRPr="00E81870">
            <w:rPr>
              <w:lang w:val="vi-VN"/>
            </w:rPr>
            <w:fldChar w:fldCharType="begin"/>
          </w:r>
          <w:r w:rsidR="00DA69EA" w:rsidRPr="00E81870">
            <w:rPr>
              <w:lang w:val="vi-VN"/>
            </w:rPr>
            <w:instrText xml:space="preserve"> CITATION W3s24 \l 1033 </w:instrText>
          </w:r>
          <w:r w:rsidR="00DA69EA" w:rsidRPr="00E81870">
            <w:rPr>
              <w:lang w:val="vi-VN"/>
            </w:rPr>
            <w:fldChar w:fldCharType="separate"/>
          </w:r>
          <w:r w:rsidR="00F216A2" w:rsidRPr="00F216A2">
            <w:rPr>
              <w:noProof/>
              <w:lang w:val="vi-VN"/>
            </w:rPr>
            <w:t>[10]</w:t>
          </w:r>
          <w:r w:rsidR="00DA69EA" w:rsidRPr="00E81870">
            <w:rPr>
              <w:lang w:val="vi-VN"/>
            </w:rPr>
            <w:fldChar w:fldCharType="end"/>
          </w:r>
        </w:sdtContent>
      </w:sdt>
    </w:p>
    <w:p w14:paraId="278EFC05" w14:textId="77777777" w:rsidR="008109DF" w:rsidRPr="00E81870" w:rsidRDefault="008109DF" w:rsidP="008109DF">
      <w:pPr>
        <w:keepNext/>
      </w:pPr>
      <w:r w:rsidRPr="00E81870">
        <w:rPr>
          <w:noProof/>
        </w:rPr>
        <w:drawing>
          <wp:inline distT="0" distB="0" distL="0" distR="0" wp14:anchorId="73E755FB" wp14:editId="47F4B173">
            <wp:extent cx="5940425" cy="3341370"/>
            <wp:effectExtent l="0" t="0" r="3175" b="0"/>
            <wp:docPr id="1842350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0842" name="Picture 1" descr="A screenshot of a login form&#10;&#10;Description automatically generated"/>
                    <pic:cNvPicPr/>
                  </pic:nvPicPr>
                  <pic:blipFill>
                    <a:blip r:embed="rId56"/>
                    <a:stretch>
                      <a:fillRect/>
                    </a:stretch>
                  </pic:blipFill>
                  <pic:spPr>
                    <a:xfrm>
                      <a:off x="0" y="0"/>
                      <a:ext cx="5940425" cy="3341370"/>
                    </a:xfrm>
                    <a:prstGeom prst="rect">
                      <a:avLst/>
                    </a:prstGeom>
                  </pic:spPr>
                </pic:pic>
              </a:graphicData>
            </a:graphic>
          </wp:inline>
        </w:drawing>
      </w:r>
    </w:p>
    <w:p w14:paraId="3A4BA6B3" w14:textId="578FADF8" w:rsidR="008109DF" w:rsidRPr="00E81870" w:rsidRDefault="008109DF" w:rsidP="008109DF">
      <w:pPr>
        <w:pStyle w:val="Caption"/>
      </w:pPr>
      <w:bookmarkStart w:id="208" w:name="_Toc173333823"/>
      <w:r w:rsidRPr="00E81870">
        <w:t xml:space="preserve">Hình 4. </w:t>
      </w:r>
      <w:r w:rsidRPr="00E81870">
        <w:fldChar w:fldCharType="begin"/>
      </w:r>
      <w:r w:rsidRPr="00E81870">
        <w:instrText xml:space="preserve"> SEQ Hình_4. \* ARABIC </w:instrText>
      </w:r>
      <w:r w:rsidRPr="00E81870">
        <w:fldChar w:fldCharType="separate"/>
      </w:r>
      <w:r w:rsidR="00540F90">
        <w:rPr>
          <w:noProof/>
        </w:rPr>
        <w:t>22</w:t>
      </w:r>
      <w:r w:rsidRPr="00E81870">
        <w:fldChar w:fldCharType="end"/>
      </w:r>
      <w:r w:rsidRPr="00E81870">
        <w:t xml:space="preserve"> Giao diện đăng nhập</w:t>
      </w:r>
      <w:bookmarkEnd w:id="208"/>
    </w:p>
    <w:p w14:paraId="2240EA75" w14:textId="3120A018" w:rsidR="008109DF" w:rsidRPr="00E81870" w:rsidRDefault="008109DF" w:rsidP="008109DF">
      <w:pPr>
        <w:pStyle w:val="Heading3"/>
      </w:pPr>
      <w:bookmarkStart w:id="209" w:name="_Toc173335283"/>
      <w:r w:rsidRPr="00E81870">
        <w:t>Giao diện quản lý dữ liệu</w:t>
      </w:r>
      <w:bookmarkEnd w:id="209"/>
    </w:p>
    <w:p w14:paraId="6E082BF4" w14:textId="2B8AA043" w:rsidR="00DA69EA" w:rsidRPr="00E81870" w:rsidRDefault="00DA69EA" w:rsidP="00DA69EA">
      <w:pPr>
        <w:pStyle w:val="BodyText"/>
        <w:rPr>
          <w:lang w:val="vi-VN"/>
        </w:rPr>
      </w:pPr>
      <w:r w:rsidRPr="00E81870">
        <w:rPr>
          <w:lang w:val="vi-VN"/>
        </w:rPr>
        <w:t>Sau khi quản trị viên đăng nhập sẽ đến giao diện quản lý dữ liệu, ở đây quản trị có thể thêm, sửa, xóa và xem các bản ghi dữ liệu một cách dễ dàng.</w:t>
      </w:r>
    </w:p>
    <w:p w14:paraId="22AB261D" w14:textId="77777777" w:rsidR="00123DAC" w:rsidRPr="00E81870" w:rsidRDefault="00123DAC" w:rsidP="00123DAC"/>
    <w:p w14:paraId="597D62D7" w14:textId="77777777" w:rsidR="00EE6D1E" w:rsidRPr="00E81870" w:rsidRDefault="00EE6D1E" w:rsidP="00EE6D1E">
      <w:pPr>
        <w:keepNext/>
      </w:pPr>
      <w:r w:rsidRPr="00E81870">
        <w:rPr>
          <w:noProof/>
        </w:rPr>
        <w:lastRenderedPageBreak/>
        <w:drawing>
          <wp:inline distT="0" distB="0" distL="0" distR="0" wp14:anchorId="3162AA3C" wp14:editId="00F208BD">
            <wp:extent cx="5940425" cy="3341370"/>
            <wp:effectExtent l="0" t="0" r="3175" b="0"/>
            <wp:docPr id="182188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0698" name="Picture 1" descr="A screenshot of a computer&#10;&#10;Description automatically generated"/>
                    <pic:cNvPicPr/>
                  </pic:nvPicPr>
                  <pic:blipFill>
                    <a:blip r:embed="rId57"/>
                    <a:stretch>
                      <a:fillRect/>
                    </a:stretch>
                  </pic:blipFill>
                  <pic:spPr>
                    <a:xfrm>
                      <a:off x="0" y="0"/>
                      <a:ext cx="5940425" cy="3341370"/>
                    </a:xfrm>
                    <a:prstGeom prst="rect">
                      <a:avLst/>
                    </a:prstGeom>
                  </pic:spPr>
                </pic:pic>
              </a:graphicData>
            </a:graphic>
          </wp:inline>
        </w:drawing>
      </w:r>
    </w:p>
    <w:p w14:paraId="2E2E2F7C" w14:textId="516A9478" w:rsidR="00EE6D1E" w:rsidRPr="00E81870" w:rsidRDefault="00EE6D1E" w:rsidP="00EE6D1E">
      <w:pPr>
        <w:pStyle w:val="Caption"/>
      </w:pPr>
      <w:bookmarkStart w:id="210" w:name="_Toc173333824"/>
      <w:r w:rsidRPr="00E81870">
        <w:t xml:space="preserve">Hình 4. </w:t>
      </w:r>
      <w:r w:rsidRPr="00E81870">
        <w:fldChar w:fldCharType="begin"/>
      </w:r>
      <w:r w:rsidRPr="00E81870">
        <w:instrText xml:space="preserve"> SEQ Hình_4. \* ARABIC </w:instrText>
      </w:r>
      <w:r w:rsidRPr="00E81870">
        <w:fldChar w:fldCharType="separate"/>
      </w:r>
      <w:r w:rsidR="00540F90">
        <w:rPr>
          <w:noProof/>
        </w:rPr>
        <w:t>23</w:t>
      </w:r>
      <w:r w:rsidRPr="00E81870">
        <w:fldChar w:fldCharType="end"/>
      </w:r>
      <w:r w:rsidRPr="00E81870">
        <w:t xml:space="preserve"> Giao diện </w:t>
      </w:r>
      <w:r w:rsidR="008109DF" w:rsidRPr="00E81870">
        <w:t>quản lý</w:t>
      </w:r>
      <w:bookmarkEnd w:id="210"/>
    </w:p>
    <w:p w14:paraId="464403E9" w14:textId="1B24D62F" w:rsidR="006E32D4" w:rsidRPr="00E81870" w:rsidRDefault="006E32D4" w:rsidP="00596A6B">
      <w:pPr>
        <w:pStyle w:val="Heading3"/>
      </w:pPr>
      <w:bookmarkStart w:id="211" w:name="_Toc173335284"/>
      <w:r w:rsidRPr="00E81870">
        <w:t>Quản lý tài khoản</w:t>
      </w:r>
      <w:bookmarkEnd w:id="211"/>
    </w:p>
    <w:p w14:paraId="3B2C6452" w14:textId="3DD0B898" w:rsidR="00DA69EA" w:rsidRPr="00E81870" w:rsidRDefault="003A7971" w:rsidP="00DA69EA">
      <w:pPr>
        <w:pStyle w:val="BodyText"/>
        <w:rPr>
          <w:lang w:val="vi-VN"/>
        </w:rPr>
      </w:pPr>
      <w:r w:rsidRPr="00E81870">
        <w:rPr>
          <w:lang w:val="vi-VN"/>
        </w:rPr>
        <w:t xml:space="preserve">Django Admin tích hợp sẵn các tính năng bảo mật như xác thực và phân quyền người dùng, bảo vệ chống lại các cuộc tấn công CSRF và đảm bảo rằng chỉ những người dùng được phép mới có thể truy cập và thao tác với dữ liệu. </w:t>
      </w:r>
      <w:sdt>
        <w:sdtPr>
          <w:rPr>
            <w:lang w:val="vi-VN"/>
          </w:rPr>
          <w:id w:val="-916318149"/>
          <w:citation/>
        </w:sdtPr>
        <w:sdtContent>
          <w:r w:rsidRPr="00E81870">
            <w:rPr>
              <w:lang w:val="vi-VN"/>
            </w:rPr>
            <w:fldChar w:fldCharType="begin"/>
          </w:r>
          <w:r w:rsidRPr="00E81870">
            <w:rPr>
              <w:lang w:val="vi-VN"/>
            </w:rPr>
            <w:instrText xml:space="preserve"> CITATION FPT24 \l 1033 </w:instrText>
          </w:r>
          <w:r w:rsidRPr="00E81870">
            <w:rPr>
              <w:lang w:val="vi-VN"/>
            </w:rPr>
            <w:fldChar w:fldCharType="separate"/>
          </w:r>
          <w:r w:rsidR="00F216A2" w:rsidRPr="00F216A2">
            <w:rPr>
              <w:noProof/>
              <w:lang w:val="vi-VN"/>
            </w:rPr>
            <w:t>[11]</w:t>
          </w:r>
          <w:r w:rsidRPr="00E81870">
            <w:rPr>
              <w:lang w:val="vi-VN"/>
            </w:rPr>
            <w:fldChar w:fldCharType="end"/>
          </w:r>
        </w:sdtContent>
      </w:sdt>
    </w:p>
    <w:p w14:paraId="3A9E947A" w14:textId="77777777" w:rsidR="006E32D4" w:rsidRPr="00E81870" w:rsidRDefault="006E32D4" w:rsidP="006E32D4">
      <w:pPr>
        <w:keepNext/>
      </w:pPr>
      <w:r w:rsidRPr="00E81870">
        <w:rPr>
          <w:noProof/>
        </w:rPr>
        <w:drawing>
          <wp:inline distT="0" distB="0" distL="0" distR="0" wp14:anchorId="497FB64C" wp14:editId="44D5CCD8">
            <wp:extent cx="5940425" cy="3341489"/>
            <wp:effectExtent l="0" t="0" r="3175" b="0"/>
            <wp:docPr id="168143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0340" name="Picture 1" descr="A screenshot of a computer&#10;&#10;Description automatically generated"/>
                    <pic:cNvPicPr/>
                  </pic:nvPicPr>
                  <pic:blipFill>
                    <a:blip r:embed="rId58"/>
                    <a:stretch>
                      <a:fillRect/>
                    </a:stretch>
                  </pic:blipFill>
                  <pic:spPr>
                    <a:xfrm>
                      <a:off x="0" y="0"/>
                      <a:ext cx="5940425" cy="3341489"/>
                    </a:xfrm>
                    <a:prstGeom prst="rect">
                      <a:avLst/>
                    </a:prstGeom>
                  </pic:spPr>
                </pic:pic>
              </a:graphicData>
            </a:graphic>
          </wp:inline>
        </w:drawing>
      </w:r>
    </w:p>
    <w:p w14:paraId="63885E77" w14:textId="7E24C66F" w:rsidR="00EE6D1E" w:rsidRPr="00E81870" w:rsidRDefault="006E32D4" w:rsidP="006E32D4">
      <w:pPr>
        <w:pStyle w:val="Caption"/>
      </w:pPr>
      <w:bookmarkStart w:id="212" w:name="_Toc173333825"/>
      <w:r w:rsidRPr="00E81870">
        <w:t xml:space="preserve">Hình 4. </w:t>
      </w:r>
      <w:r w:rsidRPr="00E81870">
        <w:fldChar w:fldCharType="begin"/>
      </w:r>
      <w:r w:rsidRPr="00E81870">
        <w:instrText xml:space="preserve"> SEQ Hình_4. \* ARABIC </w:instrText>
      </w:r>
      <w:r w:rsidRPr="00E81870">
        <w:fldChar w:fldCharType="separate"/>
      </w:r>
      <w:r w:rsidR="00540F90">
        <w:rPr>
          <w:noProof/>
        </w:rPr>
        <w:t>24</w:t>
      </w:r>
      <w:r w:rsidRPr="00E81870">
        <w:fldChar w:fldCharType="end"/>
      </w:r>
      <w:r w:rsidRPr="00E81870">
        <w:t xml:space="preserve"> Quản lý tài khoản</w:t>
      </w:r>
      <w:bookmarkEnd w:id="212"/>
    </w:p>
    <w:p w14:paraId="5B144CBA" w14:textId="1B9C9BBB" w:rsidR="003A7971" w:rsidRPr="00E81870" w:rsidRDefault="006E32D4" w:rsidP="003A7971">
      <w:pPr>
        <w:pStyle w:val="Heading3"/>
      </w:pPr>
      <w:bookmarkStart w:id="213" w:name="_Toc173335285"/>
      <w:r w:rsidRPr="00E81870">
        <w:lastRenderedPageBreak/>
        <w:t>Quản lý thông tin khách hàng</w:t>
      </w:r>
      <w:bookmarkEnd w:id="213"/>
    </w:p>
    <w:p w14:paraId="196EAFDD" w14:textId="41B8074A" w:rsidR="003A7971" w:rsidRPr="00E81870" w:rsidRDefault="00F140F3" w:rsidP="003A7971">
      <w:pPr>
        <w:pStyle w:val="BodyText"/>
        <w:rPr>
          <w:lang w:val="vi-VN"/>
        </w:rPr>
      </w:pPr>
      <w:r w:rsidRPr="00E81870">
        <w:rPr>
          <w:lang w:val="vi-VN"/>
        </w:rPr>
        <w:t>K</w:t>
      </w:r>
      <w:r w:rsidR="003A7971" w:rsidRPr="00E81870">
        <w:rPr>
          <w:lang w:val="vi-VN"/>
        </w:rPr>
        <w:t>hi đăng nhập khách hàng có thể chỉnh sửa, thêm thông tin cá nhân</w:t>
      </w:r>
      <w:r w:rsidRPr="00E81870">
        <w:rPr>
          <w:lang w:val="vi-VN"/>
        </w:rPr>
        <w:t xml:space="preserve"> như: ảnh đại diện, địa chỉ cụ thể. Dữ liệu sẽ được lưu vào hệ thống quản lý của quản trị viên</w:t>
      </w:r>
    </w:p>
    <w:p w14:paraId="7E7CA1F2" w14:textId="77777777" w:rsidR="006E32D4" w:rsidRPr="00E81870" w:rsidRDefault="006E32D4" w:rsidP="002A1E7F">
      <w:pPr>
        <w:keepNext/>
        <w:jc w:val="both"/>
      </w:pPr>
      <w:r w:rsidRPr="00E81870">
        <w:rPr>
          <w:noProof/>
        </w:rPr>
        <w:drawing>
          <wp:inline distT="0" distB="0" distL="0" distR="0" wp14:anchorId="54453966" wp14:editId="7E59B0E8">
            <wp:extent cx="5716897" cy="3215640"/>
            <wp:effectExtent l="0" t="0" r="0" b="3810"/>
            <wp:docPr id="125127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268" name="Picture 1" descr="A screenshot of a computer&#10;&#10;Description automatically generated"/>
                    <pic:cNvPicPr/>
                  </pic:nvPicPr>
                  <pic:blipFill>
                    <a:blip r:embed="rId59"/>
                    <a:stretch>
                      <a:fillRect/>
                    </a:stretch>
                  </pic:blipFill>
                  <pic:spPr>
                    <a:xfrm>
                      <a:off x="0" y="0"/>
                      <a:ext cx="5719134" cy="3216898"/>
                    </a:xfrm>
                    <a:prstGeom prst="rect">
                      <a:avLst/>
                    </a:prstGeom>
                  </pic:spPr>
                </pic:pic>
              </a:graphicData>
            </a:graphic>
          </wp:inline>
        </w:drawing>
      </w:r>
    </w:p>
    <w:p w14:paraId="778A3E89" w14:textId="0F5C258D" w:rsidR="006E32D4" w:rsidRPr="00E81870" w:rsidRDefault="006E32D4" w:rsidP="006E32D4">
      <w:pPr>
        <w:pStyle w:val="Caption"/>
      </w:pPr>
      <w:bookmarkStart w:id="214" w:name="_Toc173333826"/>
      <w:r w:rsidRPr="00E81870">
        <w:t xml:space="preserve">Hình 4. </w:t>
      </w:r>
      <w:r w:rsidRPr="00E81870">
        <w:fldChar w:fldCharType="begin"/>
      </w:r>
      <w:r w:rsidRPr="00E81870">
        <w:instrText xml:space="preserve"> SEQ Hình_4. \* ARABIC </w:instrText>
      </w:r>
      <w:r w:rsidRPr="00E81870">
        <w:fldChar w:fldCharType="separate"/>
      </w:r>
      <w:r w:rsidR="00540F90">
        <w:rPr>
          <w:noProof/>
        </w:rPr>
        <w:t>25</w:t>
      </w:r>
      <w:r w:rsidRPr="00E81870">
        <w:fldChar w:fldCharType="end"/>
      </w:r>
      <w:r w:rsidRPr="00E81870">
        <w:t xml:space="preserve"> Quản lý thông tin khách hàng</w:t>
      </w:r>
      <w:bookmarkEnd w:id="214"/>
    </w:p>
    <w:p w14:paraId="7BBA1AC2" w14:textId="011D7FAA" w:rsidR="006E32D4" w:rsidRPr="00E81870" w:rsidRDefault="006E32D4" w:rsidP="00596A6B">
      <w:pPr>
        <w:pStyle w:val="Heading3"/>
      </w:pPr>
      <w:bookmarkStart w:id="215" w:name="_Toc173335286"/>
      <w:r w:rsidRPr="00E81870">
        <w:t>Quản lý sản phẩm trong giỏ hàng</w:t>
      </w:r>
      <w:bookmarkEnd w:id="215"/>
    </w:p>
    <w:p w14:paraId="04F34641" w14:textId="3CF2BD04" w:rsidR="002A1E7F" w:rsidRPr="00E81870" w:rsidRDefault="002A1E7F" w:rsidP="002A1E7F">
      <w:pPr>
        <w:pStyle w:val="BodyText"/>
        <w:rPr>
          <w:lang w:val="vi-VN"/>
        </w:rPr>
      </w:pPr>
      <w:r w:rsidRPr="00E81870">
        <w:rPr>
          <w:lang w:val="vi-VN"/>
        </w:rPr>
        <w:t>Quản trị viên quản lý thông tin giỏ hàng như: địa chỉ email khách hàng, tên sản phẩm trong giỏ, loại sản phẩm, mã giỏ, số lượng</w:t>
      </w:r>
    </w:p>
    <w:p w14:paraId="0990166C" w14:textId="77777777" w:rsidR="006E32D4" w:rsidRPr="00E81870" w:rsidRDefault="006E32D4" w:rsidP="002A1E7F">
      <w:pPr>
        <w:keepNext/>
        <w:jc w:val="both"/>
      </w:pPr>
      <w:r w:rsidRPr="00E81870">
        <w:rPr>
          <w:noProof/>
        </w:rPr>
        <w:drawing>
          <wp:inline distT="0" distB="0" distL="0" distR="0" wp14:anchorId="663FB5E2" wp14:editId="2A09FE80">
            <wp:extent cx="5806440" cy="3119755"/>
            <wp:effectExtent l="0" t="0" r="3810" b="4445"/>
            <wp:docPr id="11570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2895" name="Picture 1" descr="A screenshot of a computer&#10;&#10;Description automatically generated"/>
                    <pic:cNvPicPr/>
                  </pic:nvPicPr>
                  <pic:blipFill>
                    <a:blip r:embed="rId60"/>
                    <a:stretch>
                      <a:fillRect/>
                    </a:stretch>
                  </pic:blipFill>
                  <pic:spPr>
                    <a:xfrm>
                      <a:off x="0" y="0"/>
                      <a:ext cx="5810181" cy="3121765"/>
                    </a:xfrm>
                    <a:prstGeom prst="rect">
                      <a:avLst/>
                    </a:prstGeom>
                  </pic:spPr>
                </pic:pic>
              </a:graphicData>
            </a:graphic>
          </wp:inline>
        </w:drawing>
      </w:r>
    </w:p>
    <w:p w14:paraId="1D278374" w14:textId="356F97C9" w:rsidR="006E32D4" w:rsidRPr="00E81870" w:rsidRDefault="006E32D4" w:rsidP="00823C72">
      <w:pPr>
        <w:pStyle w:val="Caption"/>
      </w:pPr>
      <w:bookmarkStart w:id="216" w:name="_Toc173333827"/>
      <w:r w:rsidRPr="00E81870">
        <w:t xml:space="preserve">Hình 4. </w:t>
      </w:r>
      <w:r w:rsidRPr="00E81870">
        <w:fldChar w:fldCharType="begin"/>
      </w:r>
      <w:r w:rsidRPr="00E81870">
        <w:instrText xml:space="preserve"> SEQ Hình_4. \* ARABIC </w:instrText>
      </w:r>
      <w:r w:rsidRPr="00E81870">
        <w:fldChar w:fldCharType="separate"/>
      </w:r>
      <w:r w:rsidR="00540F90">
        <w:rPr>
          <w:noProof/>
        </w:rPr>
        <w:t>26</w:t>
      </w:r>
      <w:r w:rsidRPr="00E81870">
        <w:fldChar w:fldCharType="end"/>
      </w:r>
      <w:r w:rsidRPr="00E81870">
        <w:t xml:space="preserve"> Quản lý giỏ hàng</w:t>
      </w:r>
      <w:bookmarkEnd w:id="216"/>
    </w:p>
    <w:p w14:paraId="38CD5C7E" w14:textId="77777777" w:rsidR="006E32D4" w:rsidRPr="00E81870" w:rsidRDefault="006E32D4" w:rsidP="006E32D4"/>
    <w:p w14:paraId="06909876" w14:textId="3C5EDB3B" w:rsidR="006E32D4" w:rsidRPr="00E81870" w:rsidRDefault="006E32D4" w:rsidP="00596A6B">
      <w:pPr>
        <w:pStyle w:val="Heading3"/>
      </w:pPr>
      <w:bookmarkStart w:id="217" w:name="_Toc173335287"/>
      <w:r w:rsidRPr="00E81870">
        <w:t>Quản lý đơn hàng</w:t>
      </w:r>
      <w:bookmarkEnd w:id="217"/>
    </w:p>
    <w:p w14:paraId="0D9E7675" w14:textId="532EB02A" w:rsidR="002A1E7F" w:rsidRPr="00E81870" w:rsidRDefault="002A1E7F" w:rsidP="002A1E7F">
      <w:pPr>
        <w:pStyle w:val="BodyText"/>
        <w:rPr>
          <w:lang w:val="vi-VN"/>
        </w:rPr>
      </w:pPr>
      <w:r w:rsidRPr="00E81870">
        <w:rPr>
          <w:lang w:val="vi-VN"/>
        </w:rPr>
        <w:t xml:space="preserve">Quản trị viên quản lý thông tin đơn đặt hàng như: họ tên khách hàng, mã thanh toán, địa chỉ email khách hàng, tên sản phẩm trong đơn hàng, loại sản phẩm, số lượng, </w:t>
      </w:r>
      <w:r w:rsidR="00A7790A" w:rsidRPr="00E81870">
        <w:rPr>
          <w:lang w:val="vi-VN"/>
        </w:rPr>
        <w:t>đơn giá, trạng thái</w:t>
      </w:r>
    </w:p>
    <w:p w14:paraId="666FE1E4" w14:textId="77777777" w:rsidR="006E32D4" w:rsidRPr="00E81870" w:rsidRDefault="006E32D4" w:rsidP="007E0538">
      <w:pPr>
        <w:keepNext/>
        <w:jc w:val="both"/>
      </w:pPr>
      <w:r w:rsidRPr="00E81870">
        <w:rPr>
          <w:noProof/>
        </w:rPr>
        <w:drawing>
          <wp:inline distT="0" distB="0" distL="0" distR="0" wp14:anchorId="44FBA99E" wp14:editId="5F11BCEB">
            <wp:extent cx="5448300" cy="3036637"/>
            <wp:effectExtent l="0" t="0" r="0" b="0"/>
            <wp:docPr id="8067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1374" name="Picture 1" descr="A screenshot of a computer&#10;&#10;Description automatically generated"/>
                    <pic:cNvPicPr/>
                  </pic:nvPicPr>
                  <pic:blipFill>
                    <a:blip r:embed="rId61"/>
                    <a:stretch>
                      <a:fillRect/>
                    </a:stretch>
                  </pic:blipFill>
                  <pic:spPr>
                    <a:xfrm>
                      <a:off x="0" y="0"/>
                      <a:ext cx="5472276" cy="3050000"/>
                    </a:xfrm>
                    <a:prstGeom prst="rect">
                      <a:avLst/>
                    </a:prstGeom>
                  </pic:spPr>
                </pic:pic>
              </a:graphicData>
            </a:graphic>
          </wp:inline>
        </w:drawing>
      </w:r>
    </w:p>
    <w:p w14:paraId="1C643F98" w14:textId="4BCEC072" w:rsidR="006E32D4" w:rsidRPr="00E81870" w:rsidRDefault="006E32D4" w:rsidP="006E32D4">
      <w:pPr>
        <w:pStyle w:val="Caption"/>
      </w:pPr>
      <w:bookmarkStart w:id="218" w:name="_Toc173333828"/>
      <w:r w:rsidRPr="00E81870">
        <w:t xml:space="preserve">Hình 4. </w:t>
      </w:r>
      <w:r w:rsidRPr="00E81870">
        <w:fldChar w:fldCharType="begin"/>
      </w:r>
      <w:r w:rsidRPr="00E81870">
        <w:instrText xml:space="preserve"> SEQ Hình_4. \* ARABIC </w:instrText>
      </w:r>
      <w:r w:rsidRPr="00E81870">
        <w:fldChar w:fldCharType="separate"/>
      </w:r>
      <w:r w:rsidR="00540F90">
        <w:rPr>
          <w:noProof/>
        </w:rPr>
        <w:t>27</w:t>
      </w:r>
      <w:r w:rsidRPr="00E81870">
        <w:fldChar w:fldCharType="end"/>
      </w:r>
      <w:r w:rsidRPr="00E81870">
        <w:t xml:space="preserve"> Quản lý đơn hàng</w:t>
      </w:r>
      <w:bookmarkEnd w:id="218"/>
    </w:p>
    <w:p w14:paraId="0518537B" w14:textId="57D6B36F" w:rsidR="006E32D4" w:rsidRPr="00E81870" w:rsidRDefault="006E32D4" w:rsidP="00596A6B">
      <w:pPr>
        <w:pStyle w:val="Heading3"/>
      </w:pPr>
      <w:bookmarkStart w:id="219" w:name="_Toc173335288"/>
      <w:r w:rsidRPr="00E81870">
        <w:t>Quản lý thanh toán</w:t>
      </w:r>
      <w:bookmarkEnd w:id="219"/>
    </w:p>
    <w:p w14:paraId="4112EBC4" w14:textId="65AA733A" w:rsidR="00A7790A" w:rsidRPr="00E81870" w:rsidRDefault="00A7790A" w:rsidP="007E0538">
      <w:pPr>
        <w:pStyle w:val="BodyText"/>
        <w:rPr>
          <w:lang w:val="vi-VN"/>
        </w:rPr>
      </w:pPr>
      <w:r w:rsidRPr="00E81870">
        <w:rPr>
          <w:lang w:val="vi-VN"/>
        </w:rPr>
        <w:t xml:space="preserve">Quản trị viên quản lý thông tin </w:t>
      </w:r>
      <w:r w:rsidR="007E0538" w:rsidRPr="00E81870">
        <w:rPr>
          <w:lang w:val="vi-VN"/>
        </w:rPr>
        <w:t>thanh toán như: mã thanh toán, phương thức thanh toán, số tiền thanh toán, trạng thái</w:t>
      </w:r>
    </w:p>
    <w:p w14:paraId="45CBBB8D" w14:textId="77777777" w:rsidR="006E32D4" w:rsidRPr="00E81870" w:rsidRDefault="006E32D4" w:rsidP="007E0538">
      <w:pPr>
        <w:keepNext/>
        <w:jc w:val="both"/>
      </w:pPr>
      <w:r w:rsidRPr="00E81870">
        <w:rPr>
          <w:noProof/>
        </w:rPr>
        <w:drawing>
          <wp:inline distT="0" distB="0" distL="0" distR="0" wp14:anchorId="3098E50C" wp14:editId="0FE03E5F">
            <wp:extent cx="5478780" cy="2866282"/>
            <wp:effectExtent l="0" t="0" r="7620" b="0"/>
            <wp:docPr id="8845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3702" name="Picture 1" descr="A screenshot of a computer&#10;&#10;Description automatically generated"/>
                    <pic:cNvPicPr/>
                  </pic:nvPicPr>
                  <pic:blipFill>
                    <a:blip r:embed="rId62"/>
                    <a:stretch>
                      <a:fillRect/>
                    </a:stretch>
                  </pic:blipFill>
                  <pic:spPr>
                    <a:xfrm>
                      <a:off x="0" y="0"/>
                      <a:ext cx="5498722" cy="2876715"/>
                    </a:xfrm>
                    <a:prstGeom prst="rect">
                      <a:avLst/>
                    </a:prstGeom>
                  </pic:spPr>
                </pic:pic>
              </a:graphicData>
            </a:graphic>
          </wp:inline>
        </w:drawing>
      </w:r>
    </w:p>
    <w:p w14:paraId="5BA896E7" w14:textId="73FC6622" w:rsidR="006E32D4" w:rsidRPr="00E81870" w:rsidRDefault="006E32D4" w:rsidP="006E32D4">
      <w:pPr>
        <w:pStyle w:val="Caption"/>
      </w:pPr>
      <w:bookmarkStart w:id="220" w:name="_Toc173333829"/>
      <w:r w:rsidRPr="00E81870">
        <w:t xml:space="preserve">Hình 4. </w:t>
      </w:r>
      <w:r w:rsidRPr="00E81870">
        <w:fldChar w:fldCharType="begin"/>
      </w:r>
      <w:r w:rsidRPr="00E81870">
        <w:instrText xml:space="preserve"> SEQ Hình_4. \* ARABIC </w:instrText>
      </w:r>
      <w:r w:rsidRPr="00E81870">
        <w:fldChar w:fldCharType="separate"/>
      </w:r>
      <w:r w:rsidR="00540F90">
        <w:rPr>
          <w:noProof/>
        </w:rPr>
        <w:t>28</w:t>
      </w:r>
      <w:r w:rsidRPr="00E81870">
        <w:fldChar w:fldCharType="end"/>
      </w:r>
      <w:r w:rsidRPr="00E81870">
        <w:t xml:space="preserve"> Quản lý thanh toán</w:t>
      </w:r>
      <w:bookmarkEnd w:id="220"/>
    </w:p>
    <w:p w14:paraId="40A8FBA1" w14:textId="41FE2594" w:rsidR="006E32D4" w:rsidRPr="00E81870" w:rsidRDefault="006E32D4" w:rsidP="00596A6B">
      <w:pPr>
        <w:pStyle w:val="Heading3"/>
      </w:pPr>
      <w:bookmarkStart w:id="221" w:name="_Toc173335289"/>
      <w:r w:rsidRPr="00E81870">
        <w:lastRenderedPageBreak/>
        <w:t xml:space="preserve">Quản lý </w:t>
      </w:r>
      <w:r w:rsidR="00A91B53" w:rsidRPr="00E81870">
        <w:t>thông tin các đơn khách hàng đã đặt</w:t>
      </w:r>
      <w:bookmarkEnd w:id="221"/>
    </w:p>
    <w:p w14:paraId="7D68236C" w14:textId="38A122B1" w:rsidR="007E0538" w:rsidRPr="00E81870" w:rsidRDefault="007E0538" w:rsidP="007E0538">
      <w:pPr>
        <w:pStyle w:val="BodyText"/>
        <w:rPr>
          <w:lang w:val="vi-VN"/>
        </w:rPr>
      </w:pPr>
      <w:r w:rsidRPr="00E81870">
        <w:rPr>
          <w:lang w:val="vi-VN"/>
        </w:rPr>
        <w:t xml:space="preserve">Khi khách hàng đồng ý đặt hàng thì có thể điền thông tin cụ thể để tiện cho việc giao hàng. Thông tin sẽ </w:t>
      </w:r>
      <w:r w:rsidR="008A3288" w:rsidRPr="00E81870">
        <w:rPr>
          <w:lang w:val="vi-VN"/>
        </w:rPr>
        <w:t>được lưu vào mục đơn hàng của quản trị viên</w:t>
      </w:r>
    </w:p>
    <w:p w14:paraId="4553BAF3" w14:textId="77777777" w:rsidR="00A91B53" w:rsidRPr="00E81870" w:rsidRDefault="00A91B53" w:rsidP="008D013B">
      <w:pPr>
        <w:keepNext/>
        <w:jc w:val="both"/>
      </w:pPr>
      <w:r w:rsidRPr="00E81870">
        <w:rPr>
          <w:noProof/>
        </w:rPr>
        <w:drawing>
          <wp:inline distT="0" distB="0" distL="0" distR="0" wp14:anchorId="5AB67102" wp14:editId="10CCB1CE">
            <wp:extent cx="5798180" cy="3261360"/>
            <wp:effectExtent l="0" t="0" r="0" b="0"/>
            <wp:docPr id="18608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228" name="Picture 1" descr="A screenshot of a computer&#10;&#10;Description automatically generated"/>
                    <pic:cNvPicPr/>
                  </pic:nvPicPr>
                  <pic:blipFill>
                    <a:blip r:embed="rId63"/>
                    <a:stretch>
                      <a:fillRect/>
                    </a:stretch>
                  </pic:blipFill>
                  <pic:spPr>
                    <a:xfrm>
                      <a:off x="0" y="0"/>
                      <a:ext cx="5802466" cy="3263771"/>
                    </a:xfrm>
                    <a:prstGeom prst="rect">
                      <a:avLst/>
                    </a:prstGeom>
                  </pic:spPr>
                </pic:pic>
              </a:graphicData>
            </a:graphic>
          </wp:inline>
        </w:drawing>
      </w:r>
    </w:p>
    <w:p w14:paraId="344E204E" w14:textId="14169A53" w:rsidR="00A91B53" w:rsidRPr="00E81870" w:rsidRDefault="00A91B53" w:rsidP="00A91B53">
      <w:pPr>
        <w:pStyle w:val="Caption"/>
      </w:pPr>
      <w:bookmarkStart w:id="222" w:name="_Toc173333830"/>
      <w:r w:rsidRPr="00E81870">
        <w:t xml:space="preserve">Hình 4. </w:t>
      </w:r>
      <w:r w:rsidRPr="00E81870">
        <w:fldChar w:fldCharType="begin"/>
      </w:r>
      <w:r w:rsidRPr="00E81870">
        <w:instrText xml:space="preserve"> SEQ Hình_4. \* ARABIC </w:instrText>
      </w:r>
      <w:r w:rsidRPr="00E81870">
        <w:fldChar w:fldCharType="separate"/>
      </w:r>
      <w:r w:rsidR="00540F90">
        <w:rPr>
          <w:noProof/>
        </w:rPr>
        <w:t>29</w:t>
      </w:r>
      <w:r w:rsidRPr="00E81870">
        <w:fldChar w:fldCharType="end"/>
      </w:r>
      <w:r w:rsidRPr="00E81870">
        <w:t xml:space="preserve"> Quản lý thông tin các đơn khách hàng đã đặt</w:t>
      </w:r>
      <w:bookmarkEnd w:id="222"/>
    </w:p>
    <w:p w14:paraId="5DDBEB32" w14:textId="4E50AAB9" w:rsidR="00A91B53" w:rsidRPr="00E81870" w:rsidRDefault="00A91B53" w:rsidP="00596A6B">
      <w:pPr>
        <w:pStyle w:val="Heading3"/>
      </w:pPr>
      <w:bookmarkStart w:id="223" w:name="_Toc173335290"/>
      <w:r w:rsidRPr="00E81870">
        <w:t>Quản lý sản phẩm</w:t>
      </w:r>
      <w:bookmarkEnd w:id="223"/>
    </w:p>
    <w:p w14:paraId="1BB96331" w14:textId="297FC36B" w:rsidR="008A3288" w:rsidRPr="00E81870" w:rsidRDefault="008A3288" w:rsidP="008A3288">
      <w:pPr>
        <w:pStyle w:val="BodyText"/>
        <w:rPr>
          <w:lang w:val="vi-VN"/>
        </w:rPr>
      </w:pPr>
      <w:r w:rsidRPr="00E81870">
        <w:rPr>
          <w:lang w:val="vi-VN"/>
        </w:rPr>
        <w:t xml:space="preserve">Quản trị viên quản lý </w:t>
      </w:r>
      <w:r w:rsidR="008D013B" w:rsidRPr="00E81870">
        <w:rPr>
          <w:lang w:val="vi-VN"/>
        </w:rPr>
        <w:t xml:space="preserve">thông tin </w:t>
      </w:r>
      <w:r w:rsidRPr="00E81870">
        <w:rPr>
          <w:lang w:val="vi-VN"/>
        </w:rPr>
        <w:t>sản phẩm</w:t>
      </w:r>
      <w:r w:rsidR="008D013B" w:rsidRPr="00E81870">
        <w:rPr>
          <w:lang w:val="vi-VN"/>
        </w:rPr>
        <w:t xml:space="preserve"> như: tên sản phẩm, đường dẫn, mô tả, giá, hình ảnh, số lượng trong kho, loại, khuyến mãi.</w:t>
      </w:r>
    </w:p>
    <w:p w14:paraId="672B59BA" w14:textId="77777777" w:rsidR="00A91B53" w:rsidRPr="00E81870" w:rsidRDefault="00A91B53" w:rsidP="008D013B">
      <w:pPr>
        <w:keepNext/>
        <w:jc w:val="both"/>
      </w:pPr>
      <w:r w:rsidRPr="00E81870">
        <w:rPr>
          <w:noProof/>
        </w:rPr>
        <w:drawing>
          <wp:inline distT="0" distB="0" distL="0" distR="0" wp14:anchorId="7FD73009" wp14:editId="2887806F">
            <wp:extent cx="5594973" cy="3147060"/>
            <wp:effectExtent l="0" t="0" r="6350" b="0"/>
            <wp:docPr id="108749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769" name="Picture 1" descr="A screenshot of a computer&#10;&#10;Description automatically generated"/>
                    <pic:cNvPicPr/>
                  </pic:nvPicPr>
                  <pic:blipFill>
                    <a:blip r:embed="rId64"/>
                    <a:stretch>
                      <a:fillRect/>
                    </a:stretch>
                  </pic:blipFill>
                  <pic:spPr>
                    <a:xfrm>
                      <a:off x="0" y="0"/>
                      <a:ext cx="5597628" cy="3148554"/>
                    </a:xfrm>
                    <a:prstGeom prst="rect">
                      <a:avLst/>
                    </a:prstGeom>
                  </pic:spPr>
                </pic:pic>
              </a:graphicData>
            </a:graphic>
          </wp:inline>
        </w:drawing>
      </w:r>
    </w:p>
    <w:p w14:paraId="60F0EDF5" w14:textId="631A6BAB" w:rsidR="00A91B53" w:rsidRPr="00E81870" w:rsidRDefault="00A91B53" w:rsidP="00A91B53">
      <w:pPr>
        <w:pStyle w:val="Caption"/>
      </w:pPr>
      <w:bookmarkStart w:id="224" w:name="_Toc173333831"/>
      <w:r w:rsidRPr="00E81870">
        <w:t xml:space="preserve">Hình 4. </w:t>
      </w:r>
      <w:r w:rsidRPr="00E81870">
        <w:fldChar w:fldCharType="begin"/>
      </w:r>
      <w:r w:rsidRPr="00E81870">
        <w:instrText xml:space="preserve"> SEQ Hình_4. \* ARABIC </w:instrText>
      </w:r>
      <w:r w:rsidRPr="00E81870">
        <w:fldChar w:fldCharType="separate"/>
      </w:r>
      <w:r w:rsidR="00540F90">
        <w:rPr>
          <w:noProof/>
        </w:rPr>
        <w:t>30</w:t>
      </w:r>
      <w:r w:rsidRPr="00E81870">
        <w:fldChar w:fldCharType="end"/>
      </w:r>
      <w:r w:rsidRPr="00E81870">
        <w:t xml:space="preserve"> Quản lý sản phẩm</w:t>
      </w:r>
      <w:bookmarkEnd w:id="224"/>
    </w:p>
    <w:p w14:paraId="48982258" w14:textId="41A8A25E" w:rsidR="00A91B53" w:rsidRPr="00E81870" w:rsidRDefault="00A91B53" w:rsidP="00596A6B">
      <w:pPr>
        <w:pStyle w:val="Heading3"/>
      </w:pPr>
      <w:bookmarkStart w:id="225" w:name="_Toc173335291"/>
      <w:r w:rsidRPr="00E81870">
        <w:lastRenderedPageBreak/>
        <w:t>Quản lý đánh giá sản phẩm</w:t>
      </w:r>
      <w:bookmarkEnd w:id="225"/>
    </w:p>
    <w:p w14:paraId="69539621" w14:textId="26AAC6A7" w:rsidR="007A4339" w:rsidRPr="00642DEF" w:rsidRDefault="007A4339" w:rsidP="007A4339">
      <w:pPr>
        <w:pStyle w:val="BodyText"/>
        <w:rPr>
          <w:lang w:val="en-US"/>
        </w:rPr>
      </w:pPr>
      <w:r w:rsidRPr="00E81870">
        <w:rPr>
          <w:lang w:val="vi-VN"/>
        </w:rPr>
        <w:t>Sau khi đăng nhập và mua hàng, khách hàng có thể để lại đánh giá về sản phẩm. Dữ liệu sẽ được lưu vào mục đánh giá của quản trị viên như: tên sản phẩm, tên khách hàng, nội dung, điểm đánh giá.</w:t>
      </w:r>
    </w:p>
    <w:p w14:paraId="444957BD" w14:textId="77777777" w:rsidR="00A91B53" w:rsidRPr="00E81870" w:rsidRDefault="00A91B53" w:rsidP="00A91B53">
      <w:pPr>
        <w:keepNext/>
      </w:pPr>
      <w:r w:rsidRPr="00E81870">
        <w:rPr>
          <w:noProof/>
        </w:rPr>
        <w:drawing>
          <wp:inline distT="0" distB="0" distL="0" distR="0" wp14:anchorId="6F27E311" wp14:editId="5C25785B">
            <wp:extent cx="5940425" cy="3341370"/>
            <wp:effectExtent l="0" t="0" r="3810" b="0"/>
            <wp:docPr id="1142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78" name="Picture 1" descr="A screenshot of a computer&#10;&#10;Description automatically generated"/>
                    <pic:cNvPicPr/>
                  </pic:nvPicPr>
                  <pic:blipFill>
                    <a:blip r:embed="rId65"/>
                    <a:stretch>
                      <a:fillRect/>
                    </a:stretch>
                  </pic:blipFill>
                  <pic:spPr>
                    <a:xfrm>
                      <a:off x="0" y="0"/>
                      <a:ext cx="5940425" cy="3341370"/>
                    </a:xfrm>
                    <a:prstGeom prst="rect">
                      <a:avLst/>
                    </a:prstGeom>
                  </pic:spPr>
                </pic:pic>
              </a:graphicData>
            </a:graphic>
          </wp:inline>
        </w:drawing>
      </w:r>
    </w:p>
    <w:p w14:paraId="5F56F67E" w14:textId="2595C33A" w:rsidR="00A91B53" w:rsidRDefault="00A91B53" w:rsidP="00A91B53">
      <w:pPr>
        <w:pStyle w:val="Caption"/>
        <w:rPr>
          <w:lang w:val="en-US"/>
        </w:rPr>
      </w:pPr>
      <w:bookmarkStart w:id="226" w:name="_Toc173333832"/>
      <w:r w:rsidRPr="00E81870">
        <w:t xml:space="preserve">Hình 4. </w:t>
      </w:r>
      <w:r w:rsidRPr="00E81870">
        <w:fldChar w:fldCharType="begin"/>
      </w:r>
      <w:r w:rsidRPr="00E81870">
        <w:instrText xml:space="preserve"> SEQ Hình_4. \* ARABIC </w:instrText>
      </w:r>
      <w:r w:rsidRPr="00E81870">
        <w:fldChar w:fldCharType="separate"/>
      </w:r>
      <w:r w:rsidR="00540F90">
        <w:rPr>
          <w:noProof/>
        </w:rPr>
        <w:t>31</w:t>
      </w:r>
      <w:r w:rsidRPr="00E81870">
        <w:fldChar w:fldCharType="end"/>
      </w:r>
      <w:r w:rsidRPr="00E81870">
        <w:t xml:space="preserve"> Quản lý đánh giá sản phẩm</w:t>
      </w:r>
      <w:bookmarkEnd w:id="226"/>
    </w:p>
    <w:p w14:paraId="5250D025" w14:textId="775A8D52" w:rsidR="002349CA" w:rsidRDefault="00540F90" w:rsidP="00642DEF">
      <w:pPr>
        <w:pStyle w:val="Heading3"/>
        <w:rPr>
          <w:lang w:val="en-US"/>
        </w:rPr>
      </w:pPr>
      <w:bookmarkStart w:id="227" w:name="_Toc173335292"/>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227"/>
      <w:proofErr w:type="spellEnd"/>
    </w:p>
    <w:p w14:paraId="7710FFF4" w14:textId="62C5FB25" w:rsidR="002349CA" w:rsidRPr="002349CA" w:rsidRDefault="002349CA" w:rsidP="002349CA">
      <w:pPr>
        <w:pStyle w:val="BodyText"/>
        <w:rPr>
          <w:lang w:val="en-US"/>
        </w:rPr>
      </w:pPr>
      <w:r w:rsidRPr="002349CA">
        <w:rPr>
          <w:lang w:val="vi-VN"/>
        </w:rPr>
        <w:t>Quản trị viên có thể tạo và hiển thị các thống kê, biểu đồ từ dữ liệu có trong cơ sở dữ liệu như: thống kê doanh thu, tài khoản khách hang, đánh giá sản phẩm</w:t>
      </w:r>
    </w:p>
    <w:p w14:paraId="3ED2FFD4" w14:textId="0FD9C536" w:rsidR="00540F90" w:rsidRPr="00642DEF" w:rsidRDefault="00642DEF" w:rsidP="00642DEF">
      <w:pPr>
        <w:pStyle w:val="BodyText"/>
        <w:ind w:firstLine="0"/>
        <w:rPr>
          <w:lang w:val="en-US"/>
        </w:rPr>
      </w:pPr>
      <w:r>
        <w:rPr>
          <w:noProof/>
          <w:lang w:val="vi-VN"/>
        </w:rPr>
        <w:drawing>
          <wp:inline distT="0" distB="0" distL="0" distR="0" wp14:anchorId="538AB80E" wp14:editId="3327CC52">
            <wp:extent cx="5336814" cy="3002280"/>
            <wp:effectExtent l="0" t="0" r="0" b="7620"/>
            <wp:docPr id="1403625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37523" cy="3002679"/>
                    </a:xfrm>
                    <a:prstGeom prst="rect">
                      <a:avLst/>
                    </a:prstGeom>
                    <a:noFill/>
                    <a:ln>
                      <a:noFill/>
                    </a:ln>
                  </pic:spPr>
                </pic:pic>
              </a:graphicData>
            </a:graphic>
          </wp:inline>
        </w:drawing>
      </w:r>
    </w:p>
    <w:p w14:paraId="223DDE02" w14:textId="48942E4E" w:rsidR="00540F90" w:rsidRDefault="00642DEF" w:rsidP="00540F90">
      <w:pPr>
        <w:keepNext/>
      </w:pPr>
      <w:r>
        <w:rPr>
          <w:noProof/>
        </w:rPr>
        <w:lastRenderedPageBreak/>
        <w:drawing>
          <wp:inline distT="0" distB="0" distL="0" distR="0" wp14:anchorId="77C14C16" wp14:editId="28D5F514">
            <wp:extent cx="5394960" cy="3468230"/>
            <wp:effectExtent l="0" t="0" r="0" b="0"/>
            <wp:docPr id="13122263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26361" name="Picture 1" descr="A screenshot of a graph&#10;&#10;Description automatically generated"/>
                    <pic:cNvPicPr/>
                  </pic:nvPicPr>
                  <pic:blipFill>
                    <a:blip r:embed="rId67"/>
                    <a:stretch>
                      <a:fillRect/>
                    </a:stretch>
                  </pic:blipFill>
                  <pic:spPr>
                    <a:xfrm>
                      <a:off x="0" y="0"/>
                      <a:ext cx="5398468" cy="3470485"/>
                    </a:xfrm>
                    <a:prstGeom prst="rect">
                      <a:avLst/>
                    </a:prstGeom>
                  </pic:spPr>
                </pic:pic>
              </a:graphicData>
            </a:graphic>
          </wp:inline>
        </w:drawing>
      </w:r>
    </w:p>
    <w:p w14:paraId="3FAD321F" w14:textId="7BDB91C5" w:rsidR="00540F90" w:rsidRPr="00540F90" w:rsidRDefault="00540F90" w:rsidP="00540F90">
      <w:pPr>
        <w:pStyle w:val="Caption"/>
        <w:rPr>
          <w:lang w:val="en-US"/>
        </w:rPr>
      </w:pPr>
      <w:bookmarkStart w:id="228" w:name="_Toc173333833"/>
      <w:r>
        <w:t xml:space="preserve">Hình 4. </w:t>
      </w:r>
      <w:r>
        <w:fldChar w:fldCharType="begin"/>
      </w:r>
      <w:r>
        <w:instrText xml:space="preserve"> SEQ Hình_4. \* ARABIC </w:instrText>
      </w:r>
      <w:r>
        <w:fldChar w:fldCharType="separate"/>
      </w:r>
      <w:r>
        <w:rPr>
          <w:noProof/>
        </w:rPr>
        <w:t>32</w:t>
      </w:r>
      <w: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bookmarkEnd w:id="228"/>
      <w:proofErr w:type="spellEnd"/>
      <w:r>
        <w:rPr>
          <w:lang w:val="en-US"/>
        </w:rPr>
        <w:t xml:space="preserve"> </w:t>
      </w:r>
    </w:p>
    <w:p w14:paraId="66EE9BE1" w14:textId="77777777" w:rsidR="00540F90" w:rsidRPr="00540F90" w:rsidRDefault="00540F90" w:rsidP="00540F90">
      <w:pPr>
        <w:rPr>
          <w:lang w:val="en-US"/>
        </w:rPr>
      </w:pPr>
    </w:p>
    <w:p w14:paraId="79F35050" w14:textId="77777777" w:rsidR="00AF4014" w:rsidRPr="00642DEF" w:rsidRDefault="00AF4014" w:rsidP="00AF4014">
      <w:pPr>
        <w:spacing w:before="120" w:after="120" w:line="360" w:lineRule="auto"/>
        <w:rPr>
          <w:b/>
          <w:lang w:val="en-US"/>
        </w:rPr>
      </w:pPr>
      <w:r w:rsidRPr="00E81870">
        <w:br w:type="page"/>
      </w:r>
    </w:p>
    <w:p w14:paraId="065CFB5C" w14:textId="77777777" w:rsidR="00AF4014" w:rsidRPr="00E81870" w:rsidRDefault="00AF4014" w:rsidP="001E46CF">
      <w:pPr>
        <w:pStyle w:val="Heading1"/>
        <w:numPr>
          <w:ilvl w:val="0"/>
          <w:numId w:val="3"/>
        </w:numPr>
        <w:spacing w:before="120" w:after="120" w:line="360" w:lineRule="auto"/>
      </w:pPr>
      <w:bookmarkStart w:id="229" w:name="_Toc164766726"/>
      <w:bookmarkStart w:id="230" w:name="_Toc169011594"/>
      <w:bookmarkStart w:id="231" w:name="_Toc169613559"/>
      <w:bookmarkStart w:id="232" w:name="_Toc173335293"/>
      <w:r w:rsidRPr="00E81870">
        <w:lastRenderedPageBreak/>
        <w:t>KẾT LUẬN VÀ HƯỚNG PHÁT TRIỂN</w:t>
      </w:r>
      <w:bookmarkEnd w:id="229"/>
      <w:bookmarkEnd w:id="230"/>
      <w:bookmarkEnd w:id="231"/>
      <w:bookmarkEnd w:id="232"/>
    </w:p>
    <w:p w14:paraId="3823BA49" w14:textId="3DB8EC91" w:rsidR="00AF4014" w:rsidRPr="00E81870" w:rsidRDefault="00727486" w:rsidP="00727486">
      <w:pPr>
        <w:pStyle w:val="Heading2"/>
      </w:pPr>
      <w:bookmarkStart w:id="233" w:name="_Toc169613560"/>
      <w:bookmarkStart w:id="234" w:name="_Toc173335294"/>
      <w:r w:rsidRPr="00E81870">
        <w:t>Kết quả đạt được</w:t>
      </w:r>
      <w:bookmarkEnd w:id="233"/>
      <w:bookmarkEnd w:id="234"/>
    </w:p>
    <w:p w14:paraId="385C1B21" w14:textId="77777777" w:rsidR="00F7133B" w:rsidRPr="00E81870" w:rsidRDefault="00F7133B" w:rsidP="00F7133B">
      <w:pPr>
        <w:pStyle w:val="BodyText"/>
        <w:ind w:firstLine="397"/>
        <w:rPr>
          <w:lang w:val="vi-VN"/>
        </w:rPr>
      </w:pPr>
      <w:r w:rsidRPr="00E81870">
        <w:rPr>
          <w:lang w:val="vi-VN"/>
        </w:rPr>
        <w:t>Qua quá trình nghiên cứu và triển khai đồ án tốt nghiệp với đề tài “Xây dựng hệ thống quản lý bán hàng trên nền tảng Python”, đạt được những kết quả sau:</w:t>
      </w:r>
    </w:p>
    <w:p w14:paraId="4089A2EB" w14:textId="18A3C749" w:rsidR="00F7133B" w:rsidRPr="00E81870" w:rsidRDefault="00F7133B" w:rsidP="00A808A4">
      <w:pPr>
        <w:pStyle w:val="BodyText"/>
        <w:rPr>
          <w:lang w:val="vi-VN"/>
        </w:rPr>
      </w:pPr>
      <w:r w:rsidRPr="00E81870">
        <w:rPr>
          <w:lang w:val="vi-VN"/>
        </w:rPr>
        <w:t>Xây dựng hệ thống quản lý bán hàng với Django Framework cùng với mô hình MVT giúp cho việc vận hành và phát triển hệ thống trở nên dễ dàng</w:t>
      </w:r>
      <w:r w:rsidR="00AA01A3" w:rsidRPr="00E81870">
        <w:rPr>
          <w:lang w:val="vi-VN"/>
        </w:rPr>
        <w:t>, thuận tiện cho việc bảo trì hệ thống</w:t>
      </w:r>
    </w:p>
    <w:p w14:paraId="7B3BFAB8" w14:textId="625E123A" w:rsidR="00F7133B" w:rsidRPr="00E81870" w:rsidRDefault="00F7133B" w:rsidP="00A808A4">
      <w:pPr>
        <w:pStyle w:val="BodyText"/>
        <w:rPr>
          <w:lang w:val="vi-VN"/>
        </w:rPr>
      </w:pPr>
      <w:r w:rsidRPr="00E81870">
        <w:rPr>
          <w:lang w:val="vi-VN"/>
        </w:rPr>
        <w:t xml:space="preserve">Quản lý được các thông tin về sản phẩm, khách hàng, </w:t>
      </w:r>
      <w:r w:rsidR="008E37B2" w:rsidRPr="00E81870">
        <w:rPr>
          <w:lang w:val="vi-VN"/>
        </w:rPr>
        <w:t xml:space="preserve">giỏ hàng, </w:t>
      </w:r>
      <w:r w:rsidRPr="00E81870">
        <w:rPr>
          <w:lang w:val="vi-VN"/>
        </w:rPr>
        <w:t>đơn hàng</w:t>
      </w:r>
      <w:r w:rsidR="008E37B2" w:rsidRPr="00E81870">
        <w:rPr>
          <w:lang w:val="vi-VN"/>
        </w:rPr>
        <w:t xml:space="preserve"> và các bình luận của khách hàng</w:t>
      </w:r>
    </w:p>
    <w:p w14:paraId="470E4D85" w14:textId="553CF52B" w:rsidR="00F7133B" w:rsidRPr="00E81870" w:rsidRDefault="00F7133B" w:rsidP="00A808A4">
      <w:pPr>
        <w:pStyle w:val="BodyText"/>
        <w:rPr>
          <w:lang w:val="vi-VN"/>
        </w:rPr>
      </w:pPr>
      <w:r w:rsidRPr="00E81870">
        <w:rPr>
          <w:lang w:val="vi-VN"/>
        </w:rPr>
        <w:t>Cung cấp chức năng giỏ hàng và thanh toán trực tuyến</w:t>
      </w:r>
    </w:p>
    <w:p w14:paraId="0AC0B7B8" w14:textId="3365FDA7" w:rsidR="00F7133B" w:rsidRPr="00E81870" w:rsidRDefault="00F7133B" w:rsidP="00A808A4">
      <w:pPr>
        <w:pStyle w:val="BodyText"/>
        <w:rPr>
          <w:lang w:val="vi-VN"/>
        </w:rPr>
      </w:pPr>
      <w:r w:rsidRPr="00E81870">
        <w:rPr>
          <w:lang w:val="vi-VN"/>
        </w:rPr>
        <w:t>Sử dung Django Admin</w:t>
      </w:r>
      <w:r w:rsidR="008E37B2" w:rsidRPr="00E81870">
        <w:rPr>
          <w:lang w:val="vi-VN"/>
        </w:rPr>
        <w:t xml:space="preserve"> cho phép quản trị viên</w:t>
      </w:r>
      <w:r w:rsidRPr="00E81870">
        <w:rPr>
          <w:lang w:val="vi-VN"/>
        </w:rPr>
        <w:t xml:space="preserve"> quản lý </w:t>
      </w:r>
      <w:r w:rsidR="008E37B2" w:rsidRPr="00E81870">
        <w:rPr>
          <w:lang w:val="vi-VN"/>
        </w:rPr>
        <w:t xml:space="preserve">và lưu trữ </w:t>
      </w:r>
      <w:r w:rsidRPr="00E81870">
        <w:rPr>
          <w:lang w:val="vi-VN"/>
        </w:rPr>
        <w:t>dữ liệu.</w:t>
      </w:r>
    </w:p>
    <w:p w14:paraId="1E54BD80" w14:textId="2A60CD6C" w:rsidR="00F7133B" w:rsidRPr="00E81870" w:rsidRDefault="00F7133B" w:rsidP="00A808A4">
      <w:pPr>
        <w:pStyle w:val="BodyText"/>
        <w:rPr>
          <w:lang w:val="vi-VN"/>
        </w:rPr>
      </w:pPr>
      <w:r w:rsidRPr="00E81870">
        <w:rPr>
          <w:lang w:val="vi-VN"/>
        </w:rPr>
        <w:t>Tích hợp tính năng gửi email thông báo cho khách h</w:t>
      </w:r>
      <w:r w:rsidR="002950EA" w:rsidRPr="00E81870">
        <w:rPr>
          <w:lang w:val="vi-VN"/>
        </w:rPr>
        <w:t>à</w:t>
      </w:r>
      <w:r w:rsidRPr="00E81870">
        <w:rPr>
          <w:lang w:val="vi-VN"/>
        </w:rPr>
        <w:t>ng</w:t>
      </w:r>
      <w:r w:rsidR="002950EA" w:rsidRPr="00E81870">
        <w:rPr>
          <w:lang w:val="vi-VN"/>
        </w:rPr>
        <w:t xml:space="preserve"> </w:t>
      </w:r>
    </w:p>
    <w:p w14:paraId="33F69F0F" w14:textId="12AC43FB" w:rsidR="00F7133B" w:rsidRPr="00E81870" w:rsidRDefault="00F7133B" w:rsidP="00A808A4">
      <w:pPr>
        <w:pStyle w:val="BodyText"/>
        <w:rPr>
          <w:lang w:val="vi-VN"/>
        </w:rPr>
      </w:pPr>
      <w:r w:rsidRPr="00E81870">
        <w:rPr>
          <w:lang w:val="vi-VN"/>
        </w:rPr>
        <w:t>Giao diện người dùng được thiết kế đơn giản, dễ sử dụng, phù hợp với nhiều đối tượng người dùng.</w:t>
      </w:r>
      <w:r w:rsidR="008E37B2" w:rsidRPr="00E81870">
        <w:rPr>
          <w:lang w:val="vi-VN"/>
        </w:rPr>
        <w:t xml:space="preserve"> Ngoài ra người dùng có thể xem thông tin cá nhân và cập nhật lại thông tin</w:t>
      </w:r>
      <w:r w:rsidR="00A808A4" w:rsidRPr="00E81870">
        <w:rPr>
          <w:lang w:val="vi-VN"/>
        </w:rPr>
        <w:t xml:space="preserve"> cá nhân</w:t>
      </w:r>
    </w:p>
    <w:p w14:paraId="21B9865C" w14:textId="3FB7A1BF" w:rsidR="008E37B2" w:rsidRPr="00E81870" w:rsidRDefault="008E37B2" w:rsidP="00A808A4">
      <w:pPr>
        <w:pStyle w:val="BodyText"/>
        <w:rPr>
          <w:lang w:val="vi-VN"/>
        </w:rPr>
      </w:pPr>
      <w:r w:rsidRPr="00E81870">
        <w:rPr>
          <w:lang w:val="vi-VN"/>
        </w:rPr>
        <w:t xml:space="preserve">Người dùng có thể xem, </w:t>
      </w:r>
      <w:r w:rsidR="00AA01A3" w:rsidRPr="00E81870">
        <w:rPr>
          <w:lang w:val="vi-VN"/>
        </w:rPr>
        <w:t xml:space="preserve">để lại </w:t>
      </w:r>
      <w:r w:rsidRPr="00E81870">
        <w:rPr>
          <w:lang w:val="vi-VN"/>
        </w:rPr>
        <w:t>đánh gi</w:t>
      </w:r>
      <w:r w:rsidR="00AA01A3" w:rsidRPr="00E81870">
        <w:rPr>
          <w:lang w:val="vi-VN"/>
        </w:rPr>
        <w:t>á</w:t>
      </w:r>
      <w:r w:rsidR="00A808A4" w:rsidRPr="00E81870">
        <w:rPr>
          <w:lang w:val="vi-VN"/>
        </w:rPr>
        <w:t xml:space="preserve"> góp ý</w:t>
      </w:r>
      <w:r w:rsidR="00AA01A3" w:rsidRPr="00E81870">
        <w:rPr>
          <w:lang w:val="vi-VN"/>
        </w:rPr>
        <w:t>,</w:t>
      </w:r>
      <w:r w:rsidRPr="00E81870">
        <w:rPr>
          <w:lang w:val="vi-VN"/>
        </w:rPr>
        <w:t xml:space="preserve"> bình luận về sản phẩm </w:t>
      </w:r>
      <w:r w:rsidR="00AA01A3" w:rsidRPr="00E81870">
        <w:rPr>
          <w:lang w:val="vi-VN"/>
        </w:rPr>
        <w:t>và quản lý thông tin cá nhân</w:t>
      </w:r>
    </w:p>
    <w:p w14:paraId="4DAE4F65" w14:textId="4813A5EC" w:rsidR="00D00523" w:rsidRPr="00E81870" w:rsidRDefault="00F7133B" w:rsidP="00A808A4">
      <w:pPr>
        <w:pStyle w:val="BodyText"/>
        <w:rPr>
          <w:lang w:val="vi-VN"/>
        </w:rPr>
      </w:pPr>
      <w:r w:rsidRPr="00E81870">
        <w:rPr>
          <w:lang w:val="vi-VN"/>
        </w:rPr>
        <w:t xml:space="preserve">Cung cấp chức năng khôi phục mật khẩu trong trường hợp người dùng quên </w:t>
      </w:r>
      <w:r w:rsidR="00A808A4" w:rsidRPr="00E81870">
        <w:rPr>
          <w:lang w:val="vi-VN"/>
        </w:rPr>
        <w:t xml:space="preserve">hoặc mất </w:t>
      </w:r>
      <w:r w:rsidRPr="00E81870">
        <w:rPr>
          <w:lang w:val="vi-VN"/>
        </w:rPr>
        <w:t>mật khẩu.</w:t>
      </w:r>
    </w:p>
    <w:p w14:paraId="3328BD78" w14:textId="77777777" w:rsidR="00AF4014" w:rsidRPr="00E81870" w:rsidRDefault="00AF4014" w:rsidP="00727486">
      <w:pPr>
        <w:pStyle w:val="Heading2"/>
      </w:pPr>
      <w:bookmarkStart w:id="235" w:name="_Toc164766728"/>
      <w:bookmarkStart w:id="236" w:name="_Toc169011596"/>
      <w:bookmarkStart w:id="237" w:name="_Toc169613561"/>
      <w:bookmarkStart w:id="238" w:name="_Toc173335295"/>
      <w:r w:rsidRPr="00E81870">
        <w:t>Hướng phát triển</w:t>
      </w:r>
      <w:bookmarkEnd w:id="235"/>
      <w:bookmarkEnd w:id="236"/>
      <w:bookmarkEnd w:id="237"/>
      <w:bookmarkEnd w:id="238"/>
    </w:p>
    <w:p w14:paraId="179C20FB" w14:textId="77777777" w:rsidR="00F7133B" w:rsidRPr="00E81870" w:rsidRDefault="00F7133B" w:rsidP="00F7133B">
      <w:pPr>
        <w:pStyle w:val="BodyText"/>
        <w:ind w:firstLine="397"/>
        <w:rPr>
          <w:lang w:val="vi-VN"/>
        </w:rPr>
      </w:pPr>
      <w:bookmarkStart w:id="239" w:name="_Toc126865593"/>
      <w:bookmarkStart w:id="240" w:name="_Toc127730524"/>
      <w:bookmarkEnd w:id="158"/>
      <w:bookmarkEnd w:id="159"/>
      <w:r w:rsidRPr="00E81870">
        <w:rPr>
          <w:lang w:val="vi-VN"/>
        </w:rPr>
        <w:t xml:space="preserve">Mở rộng tích hợp thêm nhiều cổng thanh toán phổ biến như: Stripe, MoMo,... để tăng sự tiện lợi </w:t>
      </w:r>
    </w:p>
    <w:p w14:paraId="5BAA0C62" w14:textId="77777777" w:rsidR="00F7133B" w:rsidRPr="00E81870" w:rsidRDefault="00F7133B" w:rsidP="00F7133B">
      <w:pPr>
        <w:pStyle w:val="BodyText"/>
        <w:ind w:firstLine="397"/>
        <w:rPr>
          <w:lang w:val="vi-VN"/>
        </w:rPr>
      </w:pPr>
      <w:r w:rsidRPr="00E81870">
        <w:rPr>
          <w:lang w:val="vi-VN"/>
        </w:rPr>
        <w:t>Nghiên cứu và áp dụng các kỹ thuật tối ưu hóa hiệu năng cho hệ thống để đảm bảo hoạt động mượt mà khi có lượng truy cập lớn.</w:t>
      </w:r>
    </w:p>
    <w:p w14:paraId="25A9E538" w14:textId="77777777" w:rsidR="00F7133B" w:rsidRPr="00E81870" w:rsidRDefault="00F7133B" w:rsidP="00F7133B">
      <w:pPr>
        <w:pStyle w:val="BodyText"/>
        <w:ind w:firstLine="397"/>
        <w:rPr>
          <w:lang w:val="vi-VN"/>
        </w:rPr>
      </w:pPr>
      <w:r w:rsidRPr="00E81870">
        <w:rPr>
          <w:lang w:val="vi-VN"/>
        </w:rPr>
        <w:t>Xây dựng ứng dụng di động cho hệ thống trên các nền tảng iOS và Android để mở rộng phạm vi tiếp cận khách hàng.</w:t>
      </w:r>
    </w:p>
    <w:p w14:paraId="00627245" w14:textId="5BC6604F" w:rsidR="002950EA" w:rsidRPr="00E81870" w:rsidRDefault="002950EA" w:rsidP="002950EA">
      <w:pPr>
        <w:pStyle w:val="BodyText"/>
        <w:ind w:firstLine="397"/>
        <w:rPr>
          <w:lang w:val="vi-VN"/>
        </w:rPr>
      </w:pPr>
      <w:r w:rsidRPr="00E81870">
        <w:rPr>
          <w:lang w:val="vi-VN"/>
        </w:rPr>
        <w:t>Cập nhật tình trạng giao hàng như: chờ lấy hàng, giao hàng. Hiển thị quá trình giao hàng qua Google map</w:t>
      </w:r>
    </w:p>
    <w:p w14:paraId="01CB521D" w14:textId="32B90409" w:rsidR="00F7133B" w:rsidRPr="00E81870" w:rsidRDefault="00F7133B" w:rsidP="00F7133B">
      <w:pPr>
        <w:pStyle w:val="BodyText"/>
        <w:ind w:firstLine="397"/>
        <w:rPr>
          <w:lang w:val="vi-VN"/>
        </w:rPr>
      </w:pPr>
      <w:r w:rsidRPr="00E81870">
        <w:rPr>
          <w:lang w:val="vi-VN"/>
        </w:rPr>
        <w:lastRenderedPageBreak/>
        <w:t>Cập nhật và cải thiện các tính năng bảo mật để bảo vệ dữ liệu khách h</w:t>
      </w:r>
      <w:r w:rsidR="00065AC9" w:rsidRPr="00E81870">
        <w:rPr>
          <w:lang w:val="vi-VN"/>
        </w:rPr>
        <w:t>à</w:t>
      </w:r>
      <w:r w:rsidRPr="00E81870">
        <w:rPr>
          <w:lang w:val="vi-VN"/>
        </w:rPr>
        <w:t>ng</w:t>
      </w:r>
    </w:p>
    <w:p w14:paraId="57130024" w14:textId="77777777" w:rsidR="00065AC9" w:rsidRPr="00E81870" w:rsidRDefault="00F7133B" w:rsidP="00F7133B">
      <w:pPr>
        <w:pStyle w:val="BodyText"/>
        <w:ind w:firstLine="397"/>
        <w:rPr>
          <w:lang w:val="vi-VN"/>
        </w:rPr>
      </w:pPr>
      <w:r w:rsidRPr="00E81870">
        <w:rPr>
          <w:lang w:val="vi-VN"/>
        </w:rPr>
        <w:t>Tích hợp chatbot và các công cụ hỗ trợ khách hàng trực tuyến để giải đáp thắc mắc và cung cấp thông tin nhanh chóng.</w:t>
      </w:r>
    </w:p>
    <w:p w14:paraId="6BEA9250" w14:textId="77777777" w:rsidR="002950EA" w:rsidRPr="00E81870" w:rsidRDefault="002950EA" w:rsidP="00F7133B">
      <w:pPr>
        <w:pStyle w:val="BodyText"/>
        <w:ind w:firstLine="397"/>
        <w:rPr>
          <w:lang w:val="vi-VN"/>
        </w:rPr>
      </w:pPr>
    </w:p>
    <w:p w14:paraId="2082DF5B" w14:textId="63173923" w:rsidR="00F81920" w:rsidRPr="00E81870" w:rsidRDefault="00065AC9" w:rsidP="00F81920">
      <w:pPr>
        <w:pStyle w:val="BodyText"/>
        <w:ind w:firstLine="397"/>
        <w:rPr>
          <w:lang w:val="vi-VN"/>
        </w:rPr>
      </w:pPr>
      <w:r w:rsidRPr="00E81870">
        <w:rPr>
          <w:lang w:val="vi-VN"/>
        </w:rPr>
        <w:t xml:space="preserve"> </w:t>
      </w:r>
      <w:bookmarkEnd w:id="239"/>
      <w:bookmarkEnd w:id="240"/>
    </w:p>
    <w:p w14:paraId="054C81AB" w14:textId="5D516230" w:rsidR="00F81920" w:rsidRPr="00E81870" w:rsidRDefault="00F81920">
      <w:pPr>
        <w:spacing w:after="160" w:line="259" w:lineRule="auto"/>
      </w:pPr>
      <w:r w:rsidRPr="00E81870">
        <w:br w:type="page"/>
      </w:r>
    </w:p>
    <w:bookmarkStart w:id="241" w:name="_Toc173335296" w:displacedByCustomXml="next"/>
    <w:sdt>
      <w:sdtPr>
        <w:rPr>
          <w:b w:val="0"/>
        </w:rPr>
        <w:id w:val="-962419796"/>
        <w:docPartObj>
          <w:docPartGallery w:val="Bibliographies"/>
          <w:docPartUnique/>
        </w:docPartObj>
      </w:sdtPr>
      <w:sdtContent>
        <w:bookmarkStart w:id="242" w:name="_Toc169613562" w:displacedByCustomXml="prev"/>
        <w:bookmarkStart w:id="243" w:name="_Toc169011597" w:displacedByCustomXml="prev"/>
        <w:bookmarkStart w:id="244" w:name="_Toc164766729" w:displacedByCustomXml="prev"/>
        <w:p w14:paraId="6247371F" w14:textId="0AA2DDD5" w:rsidR="00F81920" w:rsidRPr="00E81870" w:rsidRDefault="0063231C" w:rsidP="0063231C">
          <w:pPr>
            <w:pStyle w:val="Heading1"/>
            <w:numPr>
              <w:ilvl w:val="0"/>
              <w:numId w:val="0"/>
            </w:numPr>
          </w:pPr>
          <w:r w:rsidRPr="00E95825">
            <w:rPr>
              <w:sz w:val="28"/>
              <w:szCs w:val="28"/>
            </w:rPr>
            <w:t>DANH MỤC TÀI LIỆU THAM KHẢO</w:t>
          </w:r>
          <w:bookmarkEnd w:id="241"/>
          <w:bookmarkEnd w:id="244"/>
          <w:bookmarkEnd w:id="243"/>
          <w:bookmarkEnd w:id="242"/>
        </w:p>
        <w:sdt>
          <w:sdtPr>
            <w:id w:val="111145805"/>
            <w:bibliography/>
          </w:sdtPr>
          <w:sdtContent>
            <w:p w14:paraId="2126C183" w14:textId="77777777" w:rsidR="00F216A2" w:rsidRDefault="00F81920" w:rsidP="00540F90">
              <w:pPr>
                <w:jc w:val="both"/>
                <w:rPr>
                  <w:rFonts w:asciiTheme="minorHAnsi" w:eastAsiaTheme="minorHAnsi" w:hAnsiTheme="minorHAnsi" w:cstheme="minorBidi"/>
                  <w:noProof/>
                  <w:sz w:val="22"/>
                  <w:szCs w:val="22"/>
                  <w:lang w:val="en-US"/>
                </w:rPr>
              </w:pPr>
              <w:r w:rsidRPr="00E81870">
                <w:fldChar w:fldCharType="begin"/>
              </w:r>
              <w:r w:rsidRPr="00E81870">
                <w:instrText xml:space="preserve"> BIBLIOGRAPHY </w:instrText>
              </w:r>
              <w:r w:rsidRPr="00E8187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6"/>
              </w:tblGrid>
              <w:tr w:rsidR="00F216A2" w14:paraId="7B5175C7" w14:textId="77777777">
                <w:trPr>
                  <w:divId w:val="1768188527"/>
                  <w:tblCellSpacing w:w="15" w:type="dxa"/>
                </w:trPr>
                <w:tc>
                  <w:tcPr>
                    <w:tcW w:w="50" w:type="pct"/>
                    <w:hideMark/>
                  </w:tcPr>
                  <w:p w14:paraId="53331C78" w14:textId="60E7369B" w:rsidR="00F216A2" w:rsidRDefault="00F216A2" w:rsidP="009026B7">
                    <w:pPr>
                      <w:pStyle w:val="Bibliography"/>
                      <w:spacing w:line="360" w:lineRule="auto"/>
                      <w:rPr>
                        <w:noProof/>
                        <w:sz w:val="24"/>
                      </w:rPr>
                    </w:pPr>
                    <w:r>
                      <w:rPr>
                        <w:noProof/>
                      </w:rPr>
                      <w:t xml:space="preserve">[1] </w:t>
                    </w:r>
                  </w:p>
                </w:tc>
                <w:tc>
                  <w:tcPr>
                    <w:tcW w:w="0" w:type="auto"/>
                    <w:hideMark/>
                  </w:tcPr>
                  <w:p w14:paraId="6AD7FEA8" w14:textId="77777777" w:rsidR="00F216A2" w:rsidRDefault="00F216A2" w:rsidP="009026B7">
                    <w:pPr>
                      <w:pStyle w:val="Bibliography"/>
                      <w:spacing w:line="360" w:lineRule="auto"/>
                      <w:rPr>
                        <w:noProof/>
                      </w:rPr>
                    </w:pPr>
                    <w:r>
                      <w:rPr>
                        <w:noProof/>
                      </w:rPr>
                      <w:t>Bootstrap, “Introduction,” in Bootstrap Documentation, version 5.0, [Trực tuyến]. Available: https://getbootstrap.com/docs/5.0/getting-started/introduction/. [Đã truy cập 5 5 2024].</w:t>
                    </w:r>
                  </w:p>
                </w:tc>
              </w:tr>
              <w:tr w:rsidR="00F216A2" w14:paraId="09AB4C82" w14:textId="77777777">
                <w:trPr>
                  <w:divId w:val="1768188527"/>
                  <w:tblCellSpacing w:w="15" w:type="dxa"/>
                </w:trPr>
                <w:tc>
                  <w:tcPr>
                    <w:tcW w:w="50" w:type="pct"/>
                    <w:hideMark/>
                  </w:tcPr>
                  <w:p w14:paraId="7F205225" w14:textId="77777777" w:rsidR="00F216A2" w:rsidRDefault="00F216A2" w:rsidP="009026B7">
                    <w:pPr>
                      <w:pStyle w:val="Bibliography"/>
                      <w:spacing w:line="360" w:lineRule="auto"/>
                      <w:rPr>
                        <w:noProof/>
                      </w:rPr>
                    </w:pPr>
                    <w:r>
                      <w:rPr>
                        <w:noProof/>
                      </w:rPr>
                      <w:t xml:space="preserve">[2] </w:t>
                    </w:r>
                  </w:p>
                </w:tc>
                <w:tc>
                  <w:tcPr>
                    <w:tcW w:w="0" w:type="auto"/>
                    <w:hideMark/>
                  </w:tcPr>
                  <w:p w14:paraId="15FC4337" w14:textId="77777777" w:rsidR="00F216A2" w:rsidRDefault="00F216A2" w:rsidP="009026B7">
                    <w:pPr>
                      <w:pStyle w:val="Bibliography"/>
                      <w:spacing w:line="360" w:lineRule="auto"/>
                      <w:rPr>
                        <w:noProof/>
                      </w:rPr>
                    </w:pPr>
                    <w:r>
                      <w:rPr>
                        <w:noProof/>
                      </w:rPr>
                      <w:t>Python Software Foundation, “Python,” [Trực tuyến]. Available: https://www.python.org/doc/essays/blurb/. [Đã truy cập 06 06 2024].</w:t>
                    </w:r>
                  </w:p>
                </w:tc>
              </w:tr>
              <w:tr w:rsidR="00F216A2" w14:paraId="3DA8F8D6" w14:textId="77777777">
                <w:trPr>
                  <w:divId w:val="1768188527"/>
                  <w:tblCellSpacing w:w="15" w:type="dxa"/>
                </w:trPr>
                <w:tc>
                  <w:tcPr>
                    <w:tcW w:w="50" w:type="pct"/>
                    <w:hideMark/>
                  </w:tcPr>
                  <w:p w14:paraId="0BA2BB32" w14:textId="77777777" w:rsidR="00F216A2" w:rsidRDefault="00F216A2" w:rsidP="009026B7">
                    <w:pPr>
                      <w:pStyle w:val="Bibliography"/>
                      <w:spacing w:line="360" w:lineRule="auto"/>
                      <w:rPr>
                        <w:noProof/>
                      </w:rPr>
                    </w:pPr>
                    <w:r>
                      <w:rPr>
                        <w:noProof/>
                      </w:rPr>
                      <w:t xml:space="preserve">[3] </w:t>
                    </w:r>
                  </w:p>
                </w:tc>
                <w:tc>
                  <w:tcPr>
                    <w:tcW w:w="0" w:type="auto"/>
                    <w:hideMark/>
                  </w:tcPr>
                  <w:p w14:paraId="7CF427D4" w14:textId="77777777" w:rsidR="00F216A2" w:rsidRDefault="00F216A2" w:rsidP="009026B7">
                    <w:pPr>
                      <w:pStyle w:val="Bibliography"/>
                      <w:spacing w:line="360" w:lineRule="auto"/>
                      <w:rPr>
                        <w:noProof/>
                      </w:rPr>
                    </w:pPr>
                    <w:r>
                      <w:rPr>
                        <w:noProof/>
                      </w:rPr>
                      <w:t>Django Software Foundation, “Django admin documentation,” in Django Documentation, version 5.0, [Trực tuyến]. Available: https://docs.djangoproject.com/en/5.0/ref/contrib/admin/. [Đã truy cập 5 5 2024].</w:t>
                    </w:r>
                  </w:p>
                </w:tc>
              </w:tr>
              <w:tr w:rsidR="00F216A2" w14:paraId="7C2287CA" w14:textId="77777777">
                <w:trPr>
                  <w:divId w:val="1768188527"/>
                  <w:tblCellSpacing w:w="15" w:type="dxa"/>
                </w:trPr>
                <w:tc>
                  <w:tcPr>
                    <w:tcW w:w="50" w:type="pct"/>
                    <w:hideMark/>
                  </w:tcPr>
                  <w:p w14:paraId="165EF74C" w14:textId="77777777" w:rsidR="00F216A2" w:rsidRDefault="00F216A2" w:rsidP="009026B7">
                    <w:pPr>
                      <w:pStyle w:val="Bibliography"/>
                      <w:spacing w:line="360" w:lineRule="auto"/>
                      <w:rPr>
                        <w:noProof/>
                      </w:rPr>
                    </w:pPr>
                    <w:r>
                      <w:rPr>
                        <w:noProof/>
                      </w:rPr>
                      <w:t xml:space="preserve">[4] </w:t>
                    </w:r>
                  </w:p>
                </w:tc>
                <w:tc>
                  <w:tcPr>
                    <w:tcW w:w="0" w:type="auto"/>
                    <w:hideMark/>
                  </w:tcPr>
                  <w:p w14:paraId="5441D202" w14:textId="77777777" w:rsidR="00F216A2" w:rsidRDefault="00F216A2" w:rsidP="009026B7">
                    <w:pPr>
                      <w:pStyle w:val="Bibliography"/>
                      <w:spacing w:line="360" w:lineRule="auto"/>
                      <w:rPr>
                        <w:noProof/>
                      </w:rPr>
                    </w:pPr>
                    <w:r>
                      <w:rPr>
                        <w:noProof/>
                      </w:rPr>
                      <w:t>Arezqui Belaid, “Giới thiệu tổng quan Django-admin-tools-stats,” [Trực tuyến]. Available: https://django-admin-tools-stats.readthedocs.io/en/latest/introduction.html. [Đã truy cập 06 06 2024].</w:t>
                    </w:r>
                  </w:p>
                </w:tc>
              </w:tr>
              <w:tr w:rsidR="00F216A2" w14:paraId="3CB6D54A" w14:textId="77777777">
                <w:trPr>
                  <w:divId w:val="1768188527"/>
                  <w:tblCellSpacing w:w="15" w:type="dxa"/>
                </w:trPr>
                <w:tc>
                  <w:tcPr>
                    <w:tcW w:w="50" w:type="pct"/>
                    <w:hideMark/>
                  </w:tcPr>
                  <w:p w14:paraId="53C05441" w14:textId="77777777" w:rsidR="00F216A2" w:rsidRDefault="00F216A2" w:rsidP="009026B7">
                    <w:pPr>
                      <w:pStyle w:val="Bibliography"/>
                      <w:spacing w:line="360" w:lineRule="auto"/>
                      <w:rPr>
                        <w:noProof/>
                      </w:rPr>
                    </w:pPr>
                    <w:r>
                      <w:rPr>
                        <w:noProof/>
                      </w:rPr>
                      <w:t xml:space="preserve">[5] </w:t>
                    </w:r>
                  </w:p>
                </w:tc>
                <w:tc>
                  <w:tcPr>
                    <w:tcW w:w="0" w:type="auto"/>
                    <w:hideMark/>
                  </w:tcPr>
                  <w:p w14:paraId="146D35D4" w14:textId="77777777" w:rsidR="00F216A2" w:rsidRDefault="00F216A2" w:rsidP="009026B7">
                    <w:pPr>
                      <w:pStyle w:val="Bibliography"/>
                      <w:spacing w:line="360" w:lineRule="auto"/>
                      <w:rPr>
                        <w:noProof/>
                      </w:rPr>
                    </w:pPr>
                    <w:r>
                      <w:rPr>
                        <w:noProof/>
                      </w:rPr>
                      <w:t>Arezqui Belaid, Petr Dlouhý, “Django admin charts,” [Trực tuyến]. Available: https://django-admin-charts.readthedocs.io/en/latest/introduction.html. [Đã truy cập 06 06 2024].</w:t>
                    </w:r>
                  </w:p>
                </w:tc>
              </w:tr>
              <w:tr w:rsidR="00F216A2" w14:paraId="591B8649" w14:textId="77777777">
                <w:trPr>
                  <w:divId w:val="1768188527"/>
                  <w:tblCellSpacing w:w="15" w:type="dxa"/>
                </w:trPr>
                <w:tc>
                  <w:tcPr>
                    <w:tcW w:w="50" w:type="pct"/>
                    <w:hideMark/>
                  </w:tcPr>
                  <w:p w14:paraId="4D215877" w14:textId="77777777" w:rsidR="00F216A2" w:rsidRDefault="00F216A2" w:rsidP="009026B7">
                    <w:pPr>
                      <w:pStyle w:val="Bibliography"/>
                      <w:spacing w:line="360" w:lineRule="auto"/>
                      <w:rPr>
                        <w:noProof/>
                      </w:rPr>
                    </w:pPr>
                    <w:r>
                      <w:rPr>
                        <w:noProof/>
                      </w:rPr>
                      <w:t xml:space="preserve">[6] </w:t>
                    </w:r>
                  </w:p>
                </w:tc>
                <w:tc>
                  <w:tcPr>
                    <w:tcW w:w="0" w:type="auto"/>
                    <w:hideMark/>
                  </w:tcPr>
                  <w:p w14:paraId="134BAC3E" w14:textId="77777777" w:rsidR="00F216A2" w:rsidRDefault="00F216A2" w:rsidP="009026B7">
                    <w:pPr>
                      <w:pStyle w:val="Bibliography"/>
                      <w:spacing w:line="360" w:lineRule="auto"/>
                      <w:rPr>
                        <w:noProof/>
                      </w:rPr>
                    </w:pPr>
                    <w:r>
                      <w:rPr>
                        <w:noProof/>
                      </w:rPr>
                      <w:t>Miko Tech, “Tìm hiểu mô hình MVC,” [Trực tuyến]. Available: https://mikotech.vn/mo-hinh-mvc/. [Đã truy cập 06 06 2024].</w:t>
                    </w:r>
                  </w:p>
                </w:tc>
              </w:tr>
              <w:tr w:rsidR="00F216A2" w14:paraId="35E9FEDB" w14:textId="77777777">
                <w:trPr>
                  <w:divId w:val="1768188527"/>
                  <w:tblCellSpacing w:w="15" w:type="dxa"/>
                </w:trPr>
                <w:tc>
                  <w:tcPr>
                    <w:tcW w:w="50" w:type="pct"/>
                    <w:hideMark/>
                  </w:tcPr>
                  <w:p w14:paraId="0FFB8E77" w14:textId="77777777" w:rsidR="00F216A2" w:rsidRDefault="00F216A2" w:rsidP="009026B7">
                    <w:pPr>
                      <w:pStyle w:val="Bibliography"/>
                      <w:spacing w:line="360" w:lineRule="auto"/>
                      <w:rPr>
                        <w:noProof/>
                      </w:rPr>
                    </w:pPr>
                    <w:r>
                      <w:rPr>
                        <w:noProof/>
                      </w:rPr>
                      <w:t xml:space="preserve">[7] </w:t>
                    </w:r>
                  </w:p>
                </w:tc>
                <w:tc>
                  <w:tcPr>
                    <w:tcW w:w="0" w:type="auto"/>
                    <w:hideMark/>
                  </w:tcPr>
                  <w:p w14:paraId="40952CF1" w14:textId="77777777" w:rsidR="00F216A2" w:rsidRDefault="00F216A2" w:rsidP="009026B7">
                    <w:pPr>
                      <w:pStyle w:val="Bibliography"/>
                      <w:spacing w:line="360" w:lineRule="auto"/>
                      <w:rPr>
                        <w:noProof/>
                      </w:rPr>
                    </w:pPr>
                    <w:r>
                      <w:rPr>
                        <w:noProof/>
                      </w:rPr>
                      <w:t>W3Schools, “Django Introduction,” W3Schools, [Trực tuyến]. Available: https://www.w3schools.com/django/django_intro.php. [Đã truy cập 05 05 2024].</w:t>
                    </w:r>
                  </w:p>
                </w:tc>
              </w:tr>
              <w:tr w:rsidR="00F216A2" w14:paraId="6DED0BB9" w14:textId="77777777">
                <w:trPr>
                  <w:divId w:val="1768188527"/>
                  <w:tblCellSpacing w:w="15" w:type="dxa"/>
                </w:trPr>
                <w:tc>
                  <w:tcPr>
                    <w:tcW w:w="50" w:type="pct"/>
                    <w:hideMark/>
                  </w:tcPr>
                  <w:p w14:paraId="6CE2E136" w14:textId="77777777" w:rsidR="00F216A2" w:rsidRDefault="00F216A2" w:rsidP="009026B7">
                    <w:pPr>
                      <w:pStyle w:val="Bibliography"/>
                      <w:spacing w:line="360" w:lineRule="auto"/>
                      <w:rPr>
                        <w:noProof/>
                      </w:rPr>
                    </w:pPr>
                    <w:r>
                      <w:rPr>
                        <w:noProof/>
                      </w:rPr>
                      <w:t xml:space="preserve">[8] </w:t>
                    </w:r>
                  </w:p>
                </w:tc>
                <w:tc>
                  <w:tcPr>
                    <w:tcW w:w="0" w:type="auto"/>
                    <w:hideMark/>
                  </w:tcPr>
                  <w:p w14:paraId="56E6C3A9" w14:textId="77777777" w:rsidR="00F216A2" w:rsidRDefault="00F216A2" w:rsidP="009026B7">
                    <w:pPr>
                      <w:pStyle w:val="Bibliography"/>
                      <w:spacing w:line="360" w:lineRule="auto"/>
                      <w:rPr>
                        <w:noProof/>
                      </w:rPr>
                    </w:pPr>
                    <w:r>
                      <w:rPr>
                        <w:noProof/>
                      </w:rPr>
                      <w:t>Shopee, “Quy trình bán hàng,” [Trực tuyến]. Available: https://help.shopee.vn/portal/4/article/77477. [Đã truy cập 06 06 2024].</w:t>
                    </w:r>
                  </w:p>
                </w:tc>
              </w:tr>
              <w:tr w:rsidR="00F216A2" w14:paraId="3E6644CA" w14:textId="77777777">
                <w:trPr>
                  <w:divId w:val="1768188527"/>
                  <w:tblCellSpacing w:w="15" w:type="dxa"/>
                </w:trPr>
                <w:tc>
                  <w:tcPr>
                    <w:tcW w:w="50" w:type="pct"/>
                    <w:hideMark/>
                  </w:tcPr>
                  <w:p w14:paraId="39E7B689" w14:textId="77777777" w:rsidR="00F216A2" w:rsidRDefault="00F216A2" w:rsidP="009026B7">
                    <w:pPr>
                      <w:pStyle w:val="Bibliography"/>
                      <w:spacing w:line="360" w:lineRule="auto"/>
                      <w:rPr>
                        <w:noProof/>
                      </w:rPr>
                    </w:pPr>
                    <w:r>
                      <w:rPr>
                        <w:noProof/>
                      </w:rPr>
                      <w:t xml:space="preserve">[9] </w:t>
                    </w:r>
                  </w:p>
                </w:tc>
                <w:tc>
                  <w:tcPr>
                    <w:tcW w:w="0" w:type="auto"/>
                    <w:hideMark/>
                  </w:tcPr>
                  <w:p w14:paraId="09528934" w14:textId="77777777" w:rsidR="00F216A2" w:rsidRDefault="00F216A2" w:rsidP="009026B7">
                    <w:pPr>
                      <w:pStyle w:val="Bibliography"/>
                      <w:spacing w:line="360" w:lineRule="auto"/>
                      <w:rPr>
                        <w:noProof/>
                      </w:rPr>
                    </w:pPr>
                    <w:r>
                      <w:rPr>
                        <w:noProof/>
                      </w:rPr>
                      <w:t>Vũ Đăng Đạt, “Hướng dẫn cơ bản về thanh toán PayPal trong môi trường Sandbox,” Kieu Trong Khanh, [Trực tuyến]. Available: http://www.kieutrongkhanh.net/2016/10/huong-dan-co-ban-ve-thanh-toan-paypal.html. [Đã truy cập 6 6 2024].</w:t>
                    </w:r>
                  </w:p>
                </w:tc>
              </w:tr>
              <w:tr w:rsidR="00F216A2" w14:paraId="1FF1F04A" w14:textId="77777777">
                <w:trPr>
                  <w:divId w:val="1768188527"/>
                  <w:tblCellSpacing w:w="15" w:type="dxa"/>
                </w:trPr>
                <w:tc>
                  <w:tcPr>
                    <w:tcW w:w="50" w:type="pct"/>
                    <w:hideMark/>
                  </w:tcPr>
                  <w:p w14:paraId="7469DC5C" w14:textId="77777777" w:rsidR="00F216A2" w:rsidRDefault="00F216A2" w:rsidP="009026B7">
                    <w:pPr>
                      <w:pStyle w:val="Bibliography"/>
                      <w:spacing w:line="360" w:lineRule="auto"/>
                      <w:rPr>
                        <w:noProof/>
                      </w:rPr>
                    </w:pPr>
                    <w:r>
                      <w:rPr>
                        <w:noProof/>
                      </w:rPr>
                      <w:t xml:space="preserve">[10] </w:t>
                    </w:r>
                  </w:p>
                </w:tc>
                <w:tc>
                  <w:tcPr>
                    <w:tcW w:w="0" w:type="auto"/>
                    <w:hideMark/>
                  </w:tcPr>
                  <w:p w14:paraId="1C37B39B" w14:textId="77777777" w:rsidR="00F216A2" w:rsidRDefault="00F216A2" w:rsidP="009026B7">
                    <w:pPr>
                      <w:pStyle w:val="Bibliography"/>
                      <w:spacing w:line="360" w:lineRule="auto"/>
                      <w:rPr>
                        <w:noProof/>
                      </w:rPr>
                    </w:pPr>
                    <w:r>
                      <w:rPr>
                        <w:noProof/>
                      </w:rPr>
                      <w:t>W3schools, “Tham khảo giao diện quản lý Django administration,” [Trực tuyến]. Available: https://www.w3schools.com/django/django_admin.php. [Đã truy cập 06 06 2024].</w:t>
                    </w:r>
                  </w:p>
                </w:tc>
              </w:tr>
              <w:tr w:rsidR="00F216A2" w14:paraId="64EC3F5C" w14:textId="77777777">
                <w:trPr>
                  <w:divId w:val="1768188527"/>
                  <w:tblCellSpacing w:w="15" w:type="dxa"/>
                </w:trPr>
                <w:tc>
                  <w:tcPr>
                    <w:tcW w:w="50" w:type="pct"/>
                    <w:hideMark/>
                  </w:tcPr>
                  <w:p w14:paraId="1F9C1C74" w14:textId="77777777" w:rsidR="00F216A2" w:rsidRDefault="00F216A2" w:rsidP="009026B7">
                    <w:pPr>
                      <w:pStyle w:val="Bibliography"/>
                      <w:spacing w:line="360" w:lineRule="auto"/>
                      <w:rPr>
                        <w:noProof/>
                      </w:rPr>
                    </w:pPr>
                    <w:r>
                      <w:rPr>
                        <w:noProof/>
                      </w:rPr>
                      <w:lastRenderedPageBreak/>
                      <w:t xml:space="preserve">[11] </w:t>
                    </w:r>
                  </w:p>
                </w:tc>
                <w:tc>
                  <w:tcPr>
                    <w:tcW w:w="0" w:type="auto"/>
                    <w:hideMark/>
                  </w:tcPr>
                  <w:p w14:paraId="42FC5240" w14:textId="77777777" w:rsidR="00F216A2" w:rsidRDefault="00F216A2" w:rsidP="009026B7">
                    <w:pPr>
                      <w:pStyle w:val="Bibliography"/>
                      <w:spacing w:line="360" w:lineRule="auto"/>
                      <w:rPr>
                        <w:noProof/>
                      </w:rPr>
                    </w:pPr>
                    <w:r>
                      <w:rPr>
                        <w:noProof/>
                      </w:rPr>
                      <w:t>FPT, “Phân quyền xác thực người dùng,” [Trực tuyến]. Available: https://fptshop.com.vn/tin-tuc/danh-gia/django-la-gi-175507. [Đã truy cập 06 06 2024].</w:t>
                    </w:r>
                  </w:p>
                </w:tc>
              </w:tr>
            </w:tbl>
            <w:p w14:paraId="56478BA8" w14:textId="77777777" w:rsidR="00F216A2" w:rsidRDefault="00F216A2">
              <w:pPr>
                <w:divId w:val="1768188527"/>
                <w:rPr>
                  <w:noProof/>
                </w:rPr>
              </w:pPr>
            </w:p>
            <w:p w14:paraId="1630C19A" w14:textId="3B8F07AE" w:rsidR="00482B94" w:rsidRPr="00540F90" w:rsidRDefault="00F81920" w:rsidP="00540F90">
              <w:pPr>
                <w:jc w:val="both"/>
                <w:rPr>
                  <w:lang w:val="en-US"/>
                </w:rPr>
              </w:pPr>
              <w:r w:rsidRPr="00E81870">
                <w:rPr>
                  <w:b/>
                  <w:bCs/>
                </w:rPr>
                <w:fldChar w:fldCharType="end"/>
              </w:r>
            </w:p>
          </w:sdtContent>
        </w:sdt>
      </w:sdtContent>
    </w:sdt>
    <w:sectPr w:rsidR="00482B94" w:rsidRPr="00540F90" w:rsidSect="00DC690D">
      <w:footerReference w:type="default" r:id="rId68"/>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E4DF9" w14:textId="77777777" w:rsidR="00427C2A" w:rsidRPr="00E81870" w:rsidRDefault="00427C2A" w:rsidP="002A2A70">
      <w:r w:rsidRPr="00E81870">
        <w:separator/>
      </w:r>
    </w:p>
  </w:endnote>
  <w:endnote w:type="continuationSeparator" w:id="0">
    <w:p w14:paraId="6AA4BCAA" w14:textId="77777777" w:rsidR="00427C2A" w:rsidRPr="00E81870" w:rsidRDefault="00427C2A" w:rsidP="002A2A70">
      <w:r w:rsidRPr="00E818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3EA1" w14:textId="77777777" w:rsidR="00F26458" w:rsidRPr="00E81870" w:rsidRDefault="00F26458">
    <w:pPr>
      <w:pStyle w:val="Footer"/>
      <w:jc w:val="center"/>
      <w:rPr>
        <w:lang w:val="vi-VN"/>
      </w:rPr>
    </w:pPr>
  </w:p>
  <w:p w14:paraId="48055FCF" w14:textId="77777777" w:rsidR="00F26458" w:rsidRPr="00E81870" w:rsidRDefault="00F2645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70D6B" w14:textId="77777777" w:rsidR="00F26458" w:rsidRPr="00E81870" w:rsidRDefault="00F26458">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vi-VN"/>
      </w:rPr>
      <w:id w:val="-678044457"/>
      <w:docPartObj>
        <w:docPartGallery w:val="Page Numbers (Bottom of Page)"/>
        <w:docPartUnique/>
      </w:docPartObj>
    </w:sdtPr>
    <w:sdtContent>
      <w:p w14:paraId="56BD77D4" w14:textId="40798686" w:rsidR="003E4821" w:rsidRPr="00E81870" w:rsidRDefault="003E4821">
        <w:pPr>
          <w:pStyle w:val="Footer"/>
          <w:jc w:val="center"/>
          <w:rPr>
            <w:lang w:val="vi-VN"/>
          </w:rPr>
        </w:pPr>
        <w:r w:rsidRPr="00E81870">
          <w:rPr>
            <w:lang w:val="vi-VN"/>
          </w:rPr>
          <w:fldChar w:fldCharType="begin"/>
        </w:r>
        <w:r w:rsidRPr="00E81870">
          <w:rPr>
            <w:lang w:val="vi-VN"/>
          </w:rPr>
          <w:instrText xml:space="preserve"> PAGE   \* MERGEFORMAT </w:instrText>
        </w:r>
        <w:r w:rsidRPr="00E81870">
          <w:rPr>
            <w:lang w:val="vi-VN"/>
          </w:rPr>
          <w:fldChar w:fldCharType="separate"/>
        </w:r>
        <w:r w:rsidRPr="00E81870">
          <w:rPr>
            <w:lang w:val="vi-VN"/>
          </w:rPr>
          <w:t>2</w:t>
        </w:r>
        <w:r w:rsidRPr="00E81870">
          <w:rPr>
            <w:lang w:val="vi-VN"/>
          </w:rPr>
          <w:fldChar w:fldCharType="end"/>
        </w:r>
      </w:p>
    </w:sdtContent>
  </w:sdt>
  <w:p w14:paraId="597DC4FE" w14:textId="77777777" w:rsidR="00F26458" w:rsidRPr="00E81870" w:rsidRDefault="00F26458">
    <w:pPr>
      <w:pStyle w:val="Footer"/>
      <w:ind w:right="360"/>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80E7F" w14:textId="77777777" w:rsidR="00F26458" w:rsidRPr="00E81870" w:rsidRDefault="00F26458">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vi-VN"/>
      </w:rPr>
      <w:id w:val="-40370903"/>
      <w:docPartObj>
        <w:docPartGallery w:val="Page Numbers (Bottom of Page)"/>
        <w:docPartUnique/>
      </w:docPartObj>
    </w:sdtPr>
    <w:sdtContent>
      <w:p w14:paraId="563C3CCA" w14:textId="20C69EF1" w:rsidR="005659FB" w:rsidRPr="00E81870" w:rsidRDefault="005659FB">
        <w:pPr>
          <w:pStyle w:val="Footer"/>
          <w:jc w:val="center"/>
          <w:rPr>
            <w:lang w:val="vi-VN"/>
          </w:rPr>
        </w:pPr>
        <w:r w:rsidRPr="00E81870">
          <w:rPr>
            <w:lang w:val="vi-VN"/>
          </w:rPr>
          <w:fldChar w:fldCharType="begin"/>
        </w:r>
        <w:r w:rsidRPr="00E81870">
          <w:rPr>
            <w:lang w:val="vi-VN"/>
          </w:rPr>
          <w:instrText xml:space="preserve"> PAGE   \* MERGEFORMAT </w:instrText>
        </w:r>
        <w:r w:rsidRPr="00E81870">
          <w:rPr>
            <w:lang w:val="vi-VN"/>
          </w:rPr>
          <w:fldChar w:fldCharType="separate"/>
        </w:r>
        <w:r w:rsidRPr="00E81870">
          <w:rPr>
            <w:lang w:val="vi-VN"/>
          </w:rPr>
          <w:t>2</w:t>
        </w:r>
        <w:r w:rsidRPr="00E81870">
          <w:rPr>
            <w:lang w:val="vi-VN"/>
          </w:rPr>
          <w:fldChar w:fldCharType="end"/>
        </w:r>
      </w:p>
    </w:sdtContent>
  </w:sdt>
  <w:p w14:paraId="03C2762D" w14:textId="77777777" w:rsidR="005659FB" w:rsidRPr="00E81870" w:rsidRDefault="005659FB">
    <w:pPr>
      <w:pStyle w:val="Footer"/>
      <w:ind w:right="360"/>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vi-VN"/>
      </w:rPr>
      <w:id w:val="31010591"/>
      <w:docPartObj>
        <w:docPartGallery w:val="Page Numbers (Bottom of Page)"/>
        <w:docPartUnique/>
      </w:docPartObj>
    </w:sdtPr>
    <w:sdtContent>
      <w:p w14:paraId="1C327D22" w14:textId="291F24E5" w:rsidR="00F26458" w:rsidRPr="00E81870" w:rsidRDefault="00F26458" w:rsidP="002B2865">
        <w:pPr>
          <w:pStyle w:val="Footer"/>
          <w:jc w:val="center"/>
          <w:rPr>
            <w:lang w:val="vi-VN"/>
          </w:rPr>
        </w:pPr>
        <w:r w:rsidRPr="00E81870">
          <w:rPr>
            <w:lang w:val="vi-VN"/>
          </w:rPr>
          <w:fldChar w:fldCharType="begin"/>
        </w:r>
        <w:r w:rsidRPr="00E81870">
          <w:rPr>
            <w:lang w:val="vi-VN"/>
          </w:rPr>
          <w:instrText xml:space="preserve"> PAGE   \* MERGEFORMAT </w:instrText>
        </w:r>
        <w:r w:rsidRPr="00E81870">
          <w:rPr>
            <w:lang w:val="vi-VN"/>
          </w:rPr>
          <w:fldChar w:fldCharType="separate"/>
        </w:r>
        <w:r w:rsidR="002414D5" w:rsidRPr="00E81870">
          <w:rPr>
            <w:lang w:val="vi-VN"/>
          </w:rPr>
          <w:t>5</w:t>
        </w:r>
        <w:r w:rsidRPr="00E81870">
          <w:rPr>
            <w:lang w:val="vi-V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1D15A" w14:textId="77777777" w:rsidR="00427C2A" w:rsidRPr="00E81870" w:rsidRDefault="00427C2A" w:rsidP="002A2A70">
      <w:r w:rsidRPr="00E81870">
        <w:separator/>
      </w:r>
    </w:p>
  </w:footnote>
  <w:footnote w:type="continuationSeparator" w:id="0">
    <w:p w14:paraId="1569351A" w14:textId="77777777" w:rsidR="00427C2A" w:rsidRPr="00E81870" w:rsidRDefault="00427C2A" w:rsidP="002A2A70">
      <w:r w:rsidRPr="00E8187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CE47" w14:textId="77777777" w:rsidR="00F26458" w:rsidRPr="00E81870"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6C121" w14:textId="77777777" w:rsidR="00F26458" w:rsidRPr="00E81870"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C49F" w14:textId="77777777" w:rsidR="00F26458" w:rsidRPr="00E81870"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7A56D10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E547D"/>
    <w:multiLevelType w:val="multilevel"/>
    <w:tmpl w:val="0A582E52"/>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9" w15:restartNumberingAfterBreak="0">
    <w:nsid w:val="2C2E0EAB"/>
    <w:multiLevelType w:val="multilevel"/>
    <w:tmpl w:val="C19E3C62"/>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2" w15:restartNumberingAfterBreak="0">
    <w:nsid w:val="6591337D"/>
    <w:multiLevelType w:val="multilevel"/>
    <w:tmpl w:val="D048D164"/>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pStyle w:val="Heading4"/>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5793">
    <w:abstractNumId w:val="31"/>
  </w:num>
  <w:num w:numId="2" w16cid:durableId="130758761">
    <w:abstractNumId w:val="29"/>
  </w:num>
  <w:num w:numId="3" w16cid:durableId="1767536189">
    <w:abstractNumId w:val="9"/>
  </w:num>
  <w:num w:numId="4" w16cid:durableId="2108379687">
    <w:abstractNumId w:val="4"/>
  </w:num>
  <w:num w:numId="5" w16cid:durableId="1235778255">
    <w:abstractNumId w:val="22"/>
  </w:num>
  <w:num w:numId="6" w16cid:durableId="411392350">
    <w:abstractNumId w:val="19"/>
  </w:num>
  <w:num w:numId="7" w16cid:durableId="733620427">
    <w:abstractNumId w:val="33"/>
  </w:num>
  <w:num w:numId="8" w16cid:durableId="971179630">
    <w:abstractNumId w:val="11"/>
  </w:num>
  <w:num w:numId="9" w16cid:durableId="661396906">
    <w:abstractNumId w:val="0"/>
  </w:num>
  <w:num w:numId="10" w16cid:durableId="1242131614">
    <w:abstractNumId w:val="18"/>
  </w:num>
  <w:num w:numId="11" w16cid:durableId="497355507">
    <w:abstractNumId w:val="21"/>
  </w:num>
  <w:num w:numId="12" w16cid:durableId="1989744250">
    <w:abstractNumId w:val="24"/>
  </w:num>
  <w:num w:numId="13" w16cid:durableId="604845453">
    <w:abstractNumId w:val="13"/>
  </w:num>
  <w:num w:numId="14" w16cid:durableId="563830323">
    <w:abstractNumId w:val="1"/>
  </w:num>
  <w:num w:numId="15" w16cid:durableId="610861350">
    <w:abstractNumId w:val="5"/>
  </w:num>
  <w:num w:numId="16" w16cid:durableId="663095073">
    <w:abstractNumId w:val="23"/>
  </w:num>
  <w:num w:numId="17" w16cid:durableId="1835145235">
    <w:abstractNumId w:val="12"/>
  </w:num>
  <w:num w:numId="18" w16cid:durableId="1700857764">
    <w:abstractNumId w:val="2"/>
  </w:num>
  <w:num w:numId="19" w16cid:durableId="779639547">
    <w:abstractNumId w:val="17"/>
  </w:num>
  <w:num w:numId="20" w16cid:durableId="1123815104">
    <w:abstractNumId w:val="3"/>
  </w:num>
  <w:num w:numId="21" w16cid:durableId="1145316698">
    <w:abstractNumId w:val="14"/>
  </w:num>
  <w:num w:numId="22" w16cid:durableId="1434282212">
    <w:abstractNumId w:val="10"/>
  </w:num>
  <w:num w:numId="23" w16cid:durableId="519586675">
    <w:abstractNumId w:val="8"/>
  </w:num>
  <w:num w:numId="24" w16cid:durableId="753864482">
    <w:abstractNumId w:val="16"/>
  </w:num>
  <w:num w:numId="25" w16cid:durableId="477961443">
    <w:abstractNumId w:val="15"/>
  </w:num>
  <w:num w:numId="26" w16cid:durableId="2068068251">
    <w:abstractNumId w:val="25"/>
  </w:num>
  <w:num w:numId="27" w16cid:durableId="2065828090">
    <w:abstractNumId w:val="6"/>
  </w:num>
  <w:num w:numId="28" w16cid:durableId="1039935055">
    <w:abstractNumId w:val="20"/>
  </w:num>
  <w:num w:numId="29" w16cid:durableId="873234293">
    <w:abstractNumId w:val="7"/>
  </w:num>
  <w:num w:numId="30" w16cid:durableId="125658262">
    <w:abstractNumId w:val="36"/>
  </w:num>
  <w:num w:numId="31" w16cid:durableId="172109574">
    <w:abstractNumId w:val="35"/>
  </w:num>
  <w:num w:numId="32" w16cid:durableId="689602391">
    <w:abstractNumId w:val="34"/>
  </w:num>
  <w:num w:numId="33" w16cid:durableId="1527600943">
    <w:abstractNumId w:val="30"/>
  </w:num>
  <w:num w:numId="34" w16cid:durableId="1990354355">
    <w:abstractNumId w:val="26"/>
  </w:num>
  <w:num w:numId="35" w16cid:durableId="1821926583">
    <w:abstractNumId w:val="29"/>
  </w:num>
  <w:num w:numId="36" w16cid:durableId="2004314493">
    <w:abstractNumId w:val="29"/>
  </w:num>
  <w:num w:numId="37" w16cid:durableId="1197086156">
    <w:abstractNumId w:val="29"/>
  </w:num>
  <w:num w:numId="38" w16cid:durableId="1530558881">
    <w:abstractNumId w:val="29"/>
  </w:num>
  <w:num w:numId="39" w16cid:durableId="799420360">
    <w:abstractNumId w:val="29"/>
  </w:num>
  <w:num w:numId="40" w16cid:durableId="931009759">
    <w:abstractNumId w:val="29"/>
  </w:num>
  <w:num w:numId="41" w16cid:durableId="1487086355">
    <w:abstractNumId w:val="9"/>
  </w:num>
  <w:num w:numId="42" w16cid:durableId="783573294">
    <w:abstractNumId w:val="27"/>
  </w:num>
  <w:num w:numId="43" w16cid:durableId="834689157">
    <w:abstractNumId w:val="28"/>
  </w:num>
  <w:num w:numId="44" w16cid:durableId="17343088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8F6"/>
    <w:rsid w:val="00000403"/>
    <w:rsid w:val="00000AA5"/>
    <w:rsid w:val="00003435"/>
    <w:rsid w:val="00013C4C"/>
    <w:rsid w:val="0001680B"/>
    <w:rsid w:val="000177AD"/>
    <w:rsid w:val="00023268"/>
    <w:rsid w:val="00031075"/>
    <w:rsid w:val="00036AAA"/>
    <w:rsid w:val="000416AA"/>
    <w:rsid w:val="00046296"/>
    <w:rsid w:val="00047383"/>
    <w:rsid w:val="00050421"/>
    <w:rsid w:val="000557EA"/>
    <w:rsid w:val="00055AA3"/>
    <w:rsid w:val="000574B4"/>
    <w:rsid w:val="000606B1"/>
    <w:rsid w:val="00061B8E"/>
    <w:rsid w:val="000650A8"/>
    <w:rsid w:val="00065AC9"/>
    <w:rsid w:val="0007078F"/>
    <w:rsid w:val="000776FF"/>
    <w:rsid w:val="000857AA"/>
    <w:rsid w:val="00085879"/>
    <w:rsid w:val="00085E58"/>
    <w:rsid w:val="000909D6"/>
    <w:rsid w:val="0009514F"/>
    <w:rsid w:val="000A123A"/>
    <w:rsid w:val="000A186A"/>
    <w:rsid w:val="000A549E"/>
    <w:rsid w:val="000B01E1"/>
    <w:rsid w:val="000B11C4"/>
    <w:rsid w:val="000B1858"/>
    <w:rsid w:val="000B18D9"/>
    <w:rsid w:val="000B29E4"/>
    <w:rsid w:val="000C0411"/>
    <w:rsid w:val="000C300E"/>
    <w:rsid w:val="000C57C8"/>
    <w:rsid w:val="000D0391"/>
    <w:rsid w:val="000D1B28"/>
    <w:rsid w:val="000D3C70"/>
    <w:rsid w:val="000D4041"/>
    <w:rsid w:val="000D48AD"/>
    <w:rsid w:val="000E0EE9"/>
    <w:rsid w:val="000E4F84"/>
    <w:rsid w:val="000E6AA3"/>
    <w:rsid w:val="000E7EDA"/>
    <w:rsid w:val="000F1A40"/>
    <w:rsid w:val="000F1C05"/>
    <w:rsid w:val="000F3072"/>
    <w:rsid w:val="000F3708"/>
    <w:rsid w:val="0010080F"/>
    <w:rsid w:val="00101BEF"/>
    <w:rsid w:val="00102616"/>
    <w:rsid w:val="00103FF6"/>
    <w:rsid w:val="001053AA"/>
    <w:rsid w:val="001057DC"/>
    <w:rsid w:val="00106318"/>
    <w:rsid w:val="00106DE0"/>
    <w:rsid w:val="001105FF"/>
    <w:rsid w:val="00114064"/>
    <w:rsid w:val="00123DAC"/>
    <w:rsid w:val="00124B83"/>
    <w:rsid w:val="00132E43"/>
    <w:rsid w:val="00133598"/>
    <w:rsid w:val="00133B72"/>
    <w:rsid w:val="00133DCB"/>
    <w:rsid w:val="001379FB"/>
    <w:rsid w:val="001459C3"/>
    <w:rsid w:val="00147E81"/>
    <w:rsid w:val="001506F1"/>
    <w:rsid w:val="00151CC1"/>
    <w:rsid w:val="00151E94"/>
    <w:rsid w:val="00152EB9"/>
    <w:rsid w:val="00156E71"/>
    <w:rsid w:val="0016649F"/>
    <w:rsid w:val="001670F1"/>
    <w:rsid w:val="00171644"/>
    <w:rsid w:val="001807C3"/>
    <w:rsid w:val="00180EE0"/>
    <w:rsid w:val="0019201C"/>
    <w:rsid w:val="00195525"/>
    <w:rsid w:val="0019571C"/>
    <w:rsid w:val="00195EDD"/>
    <w:rsid w:val="0019708C"/>
    <w:rsid w:val="00197BFC"/>
    <w:rsid w:val="001A1587"/>
    <w:rsid w:val="001A3188"/>
    <w:rsid w:val="001B47DF"/>
    <w:rsid w:val="001B65E1"/>
    <w:rsid w:val="001C0BB9"/>
    <w:rsid w:val="001C264E"/>
    <w:rsid w:val="001C69E9"/>
    <w:rsid w:val="001D0677"/>
    <w:rsid w:val="001D2C81"/>
    <w:rsid w:val="001D3936"/>
    <w:rsid w:val="001D4A31"/>
    <w:rsid w:val="001D4CF1"/>
    <w:rsid w:val="001D7A2C"/>
    <w:rsid w:val="001E44A7"/>
    <w:rsid w:val="001E46CF"/>
    <w:rsid w:val="001E613A"/>
    <w:rsid w:val="001E668A"/>
    <w:rsid w:val="001F0F83"/>
    <w:rsid w:val="001F51AB"/>
    <w:rsid w:val="001F72BE"/>
    <w:rsid w:val="0020665D"/>
    <w:rsid w:val="00206ED1"/>
    <w:rsid w:val="002106AF"/>
    <w:rsid w:val="00211C53"/>
    <w:rsid w:val="00213144"/>
    <w:rsid w:val="00217C13"/>
    <w:rsid w:val="002257C2"/>
    <w:rsid w:val="00226253"/>
    <w:rsid w:val="0022706B"/>
    <w:rsid w:val="0023135E"/>
    <w:rsid w:val="002316FD"/>
    <w:rsid w:val="00232E44"/>
    <w:rsid w:val="002349CA"/>
    <w:rsid w:val="00234F69"/>
    <w:rsid w:val="002368AC"/>
    <w:rsid w:val="002414D5"/>
    <w:rsid w:val="00242D1A"/>
    <w:rsid w:val="00246286"/>
    <w:rsid w:val="0025084C"/>
    <w:rsid w:val="00251F73"/>
    <w:rsid w:val="00253569"/>
    <w:rsid w:val="00253958"/>
    <w:rsid w:val="002575BA"/>
    <w:rsid w:val="00261337"/>
    <w:rsid w:val="00264525"/>
    <w:rsid w:val="00266BEB"/>
    <w:rsid w:val="00266DCB"/>
    <w:rsid w:val="00267B53"/>
    <w:rsid w:val="00270F58"/>
    <w:rsid w:val="002740D1"/>
    <w:rsid w:val="00275C58"/>
    <w:rsid w:val="00280751"/>
    <w:rsid w:val="00281B3A"/>
    <w:rsid w:val="00281F1F"/>
    <w:rsid w:val="00282E85"/>
    <w:rsid w:val="00284F6B"/>
    <w:rsid w:val="00286AD8"/>
    <w:rsid w:val="00287B80"/>
    <w:rsid w:val="002950EA"/>
    <w:rsid w:val="0029564F"/>
    <w:rsid w:val="00296245"/>
    <w:rsid w:val="00296E8A"/>
    <w:rsid w:val="002A1E7F"/>
    <w:rsid w:val="002A2A70"/>
    <w:rsid w:val="002A2C74"/>
    <w:rsid w:val="002A4E97"/>
    <w:rsid w:val="002A6A57"/>
    <w:rsid w:val="002B2865"/>
    <w:rsid w:val="002B5571"/>
    <w:rsid w:val="002B670B"/>
    <w:rsid w:val="002B6C6D"/>
    <w:rsid w:val="002C1BAE"/>
    <w:rsid w:val="002C3B44"/>
    <w:rsid w:val="002C3F13"/>
    <w:rsid w:val="002C4422"/>
    <w:rsid w:val="002C4730"/>
    <w:rsid w:val="002D215B"/>
    <w:rsid w:val="002D5B53"/>
    <w:rsid w:val="002D6F84"/>
    <w:rsid w:val="002D7BD0"/>
    <w:rsid w:val="002E1C07"/>
    <w:rsid w:val="002E62C1"/>
    <w:rsid w:val="002E6ADD"/>
    <w:rsid w:val="002F4589"/>
    <w:rsid w:val="002F4D16"/>
    <w:rsid w:val="00301009"/>
    <w:rsid w:val="00301206"/>
    <w:rsid w:val="0030435E"/>
    <w:rsid w:val="0030523A"/>
    <w:rsid w:val="00314070"/>
    <w:rsid w:val="0032060C"/>
    <w:rsid w:val="00320B64"/>
    <w:rsid w:val="003211E0"/>
    <w:rsid w:val="00322248"/>
    <w:rsid w:val="00324FE1"/>
    <w:rsid w:val="00326E77"/>
    <w:rsid w:val="00327003"/>
    <w:rsid w:val="00330733"/>
    <w:rsid w:val="003337BF"/>
    <w:rsid w:val="0033577A"/>
    <w:rsid w:val="00335A9F"/>
    <w:rsid w:val="0033660F"/>
    <w:rsid w:val="003449F2"/>
    <w:rsid w:val="003456E9"/>
    <w:rsid w:val="00355E03"/>
    <w:rsid w:val="00356451"/>
    <w:rsid w:val="00363304"/>
    <w:rsid w:val="00365156"/>
    <w:rsid w:val="0036788A"/>
    <w:rsid w:val="003741A9"/>
    <w:rsid w:val="00374BAD"/>
    <w:rsid w:val="00381CCE"/>
    <w:rsid w:val="00383386"/>
    <w:rsid w:val="00383BE7"/>
    <w:rsid w:val="00385829"/>
    <w:rsid w:val="00395006"/>
    <w:rsid w:val="003A0F8E"/>
    <w:rsid w:val="003A3218"/>
    <w:rsid w:val="003A400D"/>
    <w:rsid w:val="003A7971"/>
    <w:rsid w:val="003A7E4F"/>
    <w:rsid w:val="003B2601"/>
    <w:rsid w:val="003B4B48"/>
    <w:rsid w:val="003B5E47"/>
    <w:rsid w:val="003B7057"/>
    <w:rsid w:val="003B78AF"/>
    <w:rsid w:val="003C2684"/>
    <w:rsid w:val="003C3CD9"/>
    <w:rsid w:val="003C40BE"/>
    <w:rsid w:val="003C63FD"/>
    <w:rsid w:val="003D5C8C"/>
    <w:rsid w:val="003E00E6"/>
    <w:rsid w:val="003E4821"/>
    <w:rsid w:val="003E5F9B"/>
    <w:rsid w:val="003F2A1B"/>
    <w:rsid w:val="003F560E"/>
    <w:rsid w:val="003F62B4"/>
    <w:rsid w:val="003F683D"/>
    <w:rsid w:val="00402BD4"/>
    <w:rsid w:val="00416FF7"/>
    <w:rsid w:val="004174EB"/>
    <w:rsid w:val="00420854"/>
    <w:rsid w:val="004221E8"/>
    <w:rsid w:val="00422767"/>
    <w:rsid w:val="00425740"/>
    <w:rsid w:val="004277B8"/>
    <w:rsid w:val="00427C2A"/>
    <w:rsid w:val="00433AE4"/>
    <w:rsid w:val="00433F04"/>
    <w:rsid w:val="00437D12"/>
    <w:rsid w:val="00440B61"/>
    <w:rsid w:val="0044214E"/>
    <w:rsid w:val="004422E9"/>
    <w:rsid w:val="004426C4"/>
    <w:rsid w:val="004432ED"/>
    <w:rsid w:val="0044730B"/>
    <w:rsid w:val="004500F2"/>
    <w:rsid w:val="004546DA"/>
    <w:rsid w:val="004558C9"/>
    <w:rsid w:val="004607FA"/>
    <w:rsid w:val="00460A2A"/>
    <w:rsid w:val="00460EFF"/>
    <w:rsid w:val="00464293"/>
    <w:rsid w:val="004711E8"/>
    <w:rsid w:val="00472577"/>
    <w:rsid w:val="004725CD"/>
    <w:rsid w:val="004744F0"/>
    <w:rsid w:val="00476933"/>
    <w:rsid w:val="00477ECC"/>
    <w:rsid w:val="004817F9"/>
    <w:rsid w:val="00481E72"/>
    <w:rsid w:val="00482B94"/>
    <w:rsid w:val="0048384D"/>
    <w:rsid w:val="00493055"/>
    <w:rsid w:val="00496536"/>
    <w:rsid w:val="004A36AC"/>
    <w:rsid w:val="004A43BF"/>
    <w:rsid w:val="004A75FA"/>
    <w:rsid w:val="004B1365"/>
    <w:rsid w:val="004B2583"/>
    <w:rsid w:val="004C4D90"/>
    <w:rsid w:val="004C6E1E"/>
    <w:rsid w:val="004C7521"/>
    <w:rsid w:val="004D0AAB"/>
    <w:rsid w:val="004D3B15"/>
    <w:rsid w:val="004D51C3"/>
    <w:rsid w:val="004E3F11"/>
    <w:rsid w:val="004F0979"/>
    <w:rsid w:val="004F3659"/>
    <w:rsid w:val="004F3869"/>
    <w:rsid w:val="004F6089"/>
    <w:rsid w:val="004F73A6"/>
    <w:rsid w:val="005002F2"/>
    <w:rsid w:val="00503A84"/>
    <w:rsid w:val="00503D30"/>
    <w:rsid w:val="005047D2"/>
    <w:rsid w:val="0052042C"/>
    <w:rsid w:val="0052188F"/>
    <w:rsid w:val="00523754"/>
    <w:rsid w:val="005240E5"/>
    <w:rsid w:val="005279B6"/>
    <w:rsid w:val="00531E80"/>
    <w:rsid w:val="00532E94"/>
    <w:rsid w:val="00532EDB"/>
    <w:rsid w:val="0054012B"/>
    <w:rsid w:val="0054042F"/>
    <w:rsid w:val="00540F90"/>
    <w:rsid w:val="00550886"/>
    <w:rsid w:val="0055724F"/>
    <w:rsid w:val="005659FB"/>
    <w:rsid w:val="00566B4A"/>
    <w:rsid w:val="00567CEC"/>
    <w:rsid w:val="005747C8"/>
    <w:rsid w:val="00580097"/>
    <w:rsid w:val="00582A46"/>
    <w:rsid w:val="0058463E"/>
    <w:rsid w:val="00587D4D"/>
    <w:rsid w:val="00595BED"/>
    <w:rsid w:val="00596A6B"/>
    <w:rsid w:val="005A3E2C"/>
    <w:rsid w:val="005A65CF"/>
    <w:rsid w:val="005A6BAE"/>
    <w:rsid w:val="005B16F3"/>
    <w:rsid w:val="005B2ADA"/>
    <w:rsid w:val="005B5D40"/>
    <w:rsid w:val="005B6105"/>
    <w:rsid w:val="005C1A45"/>
    <w:rsid w:val="005C42C7"/>
    <w:rsid w:val="005C62CF"/>
    <w:rsid w:val="005D1938"/>
    <w:rsid w:val="005D245F"/>
    <w:rsid w:val="005D5973"/>
    <w:rsid w:val="005D6B36"/>
    <w:rsid w:val="005D7C34"/>
    <w:rsid w:val="005E3F1C"/>
    <w:rsid w:val="005E5CBC"/>
    <w:rsid w:val="005E7688"/>
    <w:rsid w:val="005E7B56"/>
    <w:rsid w:val="005E7DB4"/>
    <w:rsid w:val="005F024D"/>
    <w:rsid w:val="005F222E"/>
    <w:rsid w:val="005F5160"/>
    <w:rsid w:val="006010CE"/>
    <w:rsid w:val="00601A16"/>
    <w:rsid w:val="00602F79"/>
    <w:rsid w:val="006068AD"/>
    <w:rsid w:val="006102E3"/>
    <w:rsid w:val="00610D53"/>
    <w:rsid w:val="0061185B"/>
    <w:rsid w:val="00611C59"/>
    <w:rsid w:val="006153E8"/>
    <w:rsid w:val="0062587F"/>
    <w:rsid w:val="0062695E"/>
    <w:rsid w:val="00626D85"/>
    <w:rsid w:val="006309C9"/>
    <w:rsid w:val="00630C4A"/>
    <w:rsid w:val="0063231C"/>
    <w:rsid w:val="006412F3"/>
    <w:rsid w:val="00642DEF"/>
    <w:rsid w:val="00644F86"/>
    <w:rsid w:val="00647761"/>
    <w:rsid w:val="00650464"/>
    <w:rsid w:val="00657403"/>
    <w:rsid w:val="0066286B"/>
    <w:rsid w:val="00663961"/>
    <w:rsid w:val="006667D9"/>
    <w:rsid w:val="006667DA"/>
    <w:rsid w:val="00667B74"/>
    <w:rsid w:val="00670D30"/>
    <w:rsid w:val="00673A7E"/>
    <w:rsid w:val="00681F45"/>
    <w:rsid w:val="00684EAC"/>
    <w:rsid w:val="0068732B"/>
    <w:rsid w:val="006915BE"/>
    <w:rsid w:val="006919F7"/>
    <w:rsid w:val="00691B70"/>
    <w:rsid w:val="006A0312"/>
    <w:rsid w:val="006A127E"/>
    <w:rsid w:val="006A19C0"/>
    <w:rsid w:val="006A6464"/>
    <w:rsid w:val="006A69FA"/>
    <w:rsid w:val="006B02C3"/>
    <w:rsid w:val="006B19C0"/>
    <w:rsid w:val="006B623D"/>
    <w:rsid w:val="006C57F4"/>
    <w:rsid w:val="006D13D3"/>
    <w:rsid w:val="006D1A05"/>
    <w:rsid w:val="006D33F5"/>
    <w:rsid w:val="006D4CC9"/>
    <w:rsid w:val="006E04F8"/>
    <w:rsid w:val="006E0CD9"/>
    <w:rsid w:val="006E32D4"/>
    <w:rsid w:val="006E3E89"/>
    <w:rsid w:val="006E4F1A"/>
    <w:rsid w:val="006F1DD2"/>
    <w:rsid w:val="006F3C54"/>
    <w:rsid w:val="006F50A2"/>
    <w:rsid w:val="006F5598"/>
    <w:rsid w:val="006F7779"/>
    <w:rsid w:val="006F793F"/>
    <w:rsid w:val="00700366"/>
    <w:rsid w:val="00700425"/>
    <w:rsid w:val="00706A79"/>
    <w:rsid w:val="0071062C"/>
    <w:rsid w:val="00710E85"/>
    <w:rsid w:val="007119B7"/>
    <w:rsid w:val="0072149B"/>
    <w:rsid w:val="007227B4"/>
    <w:rsid w:val="007239F4"/>
    <w:rsid w:val="00724E0E"/>
    <w:rsid w:val="00727486"/>
    <w:rsid w:val="00730FFB"/>
    <w:rsid w:val="0073155E"/>
    <w:rsid w:val="00735040"/>
    <w:rsid w:val="0073590C"/>
    <w:rsid w:val="0073792B"/>
    <w:rsid w:val="00740ABE"/>
    <w:rsid w:val="007427AE"/>
    <w:rsid w:val="007562BA"/>
    <w:rsid w:val="00757493"/>
    <w:rsid w:val="007627BE"/>
    <w:rsid w:val="00766748"/>
    <w:rsid w:val="00771E8D"/>
    <w:rsid w:val="00773CA9"/>
    <w:rsid w:val="00775C33"/>
    <w:rsid w:val="00782A41"/>
    <w:rsid w:val="00790C1C"/>
    <w:rsid w:val="00791160"/>
    <w:rsid w:val="007A4339"/>
    <w:rsid w:val="007A76FC"/>
    <w:rsid w:val="007B217A"/>
    <w:rsid w:val="007B2F19"/>
    <w:rsid w:val="007B47F4"/>
    <w:rsid w:val="007D4245"/>
    <w:rsid w:val="007D4C78"/>
    <w:rsid w:val="007D510D"/>
    <w:rsid w:val="007E0538"/>
    <w:rsid w:val="007E5D24"/>
    <w:rsid w:val="007F15F2"/>
    <w:rsid w:val="007F309C"/>
    <w:rsid w:val="007F5A9E"/>
    <w:rsid w:val="008009D9"/>
    <w:rsid w:val="0080116A"/>
    <w:rsid w:val="00801B81"/>
    <w:rsid w:val="008109DF"/>
    <w:rsid w:val="00810C60"/>
    <w:rsid w:val="00811298"/>
    <w:rsid w:val="00812DCC"/>
    <w:rsid w:val="00821B6F"/>
    <w:rsid w:val="00823C72"/>
    <w:rsid w:val="008258F9"/>
    <w:rsid w:val="00831385"/>
    <w:rsid w:val="0083576F"/>
    <w:rsid w:val="00837541"/>
    <w:rsid w:val="00841319"/>
    <w:rsid w:val="00841B66"/>
    <w:rsid w:val="00843C7C"/>
    <w:rsid w:val="00844827"/>
    <w:rsid w:val="00851C74"/>
    <w:rsid w:val="008553DD"/>
    <w:rsid w:val="00860617"/>
    <w:rsid w:val="008611A4"/>
    <w:rsid w:val="00863E56"/>
    <w:rsid w:val="00874438"/>
    <w:rsid w:val="00874E56"/>
    <w:rsid w:val="00875161"/>
    <w:rsid w:val="008765C4"/>
    <w:rsid w:val="0087729C"/>
    <w:rsid w:val="00882251"/>
    <w:rsid w:val="008832C1"/>
    <w:rsid w:val="0088410F"/>
    <w:rsid w:val="00892EBE"/>
    <w:rsid w:val="00893587"/>
    <w:rsid w:val="008A0305"/>
    <w:rsid w:val="008A0A02"/>
    <w:rsid w:val="008A28C3"/>
    <w:rsid w:val="008A3288"/>
    <w:rsid w:val="008A4C7C"/>
    <w:rsid w:val="008A4CB5"/>
    <w:rsid w:val="008A59CC"/>
    <w:rsid w:val="008A5A2A"/>
    <w:rsid w:val="008B1275"/>
    <w:rsid w:val="008B2BF2"/>
    <w:rsid w:val="008B6343"/>
    <w:rsid w:val="008B7903"/>
    <w:rsid w:val="008C3656"/>
    <w:rsid w:val="008C56C2"/>
    <w:rsid w:val="008C6131"/>
    <w:rsid w:val="008C7909"/>
    <w:rsid w:val="008D013B"/>
    <w:rsid w:val="008D199D"/>
    <w:rsid w:val="008D55A2"/>
    <w:rsid w:val="008E37B2"/>
    <w:rsid w:val="008E383C"/>
    <w:rsid w:val="008E4F0B"/>
    <w:rsid w:val="008E668A"/>
    <w:rsid w:val="008E684C"/>
    <w:rsid w:val="008F01D9"/>
    <w:rsid w:val="008F22C4"/>
    <w:rsid w:val="008F2BBB"/>
    <w:rsid w:val="008F2D09"/>
    <w:rsid w:val="008F60EC"/>
    <w:rsid w:val="009026B7"/>
    <w:rsid w:val="00903851"/>
    <w:rsid w:val="0090642E"/>
    <w:rsid w:val="00906A4C"/>
    <w:rsid w:val="00911820"/>
    <w:rsid w:val="009119FB"/>
    <w:rsid w:val="009136C8"/>
    <w:rsid w:val="00913B8C"/>
    <w:rsid w:val="00926FA4"/>
    <w:rsid w:val="00927B67"/>
    <w:rsid w:val="00930CAA"/>
    <w:rsid w:val="00932398"/>
    <w:rsid w:val="00932649"/>
    <w:rsid w:val="009332EA"/>
    <w:rsid w:val="009349A0"/>
    <w:rsid w:val="00942986"/>
    <w:rsid w:val="00950687"/>
    <w:rsid w:val="00956E64"/>
    <w:rsid w:val="00957D00"/>
    <w:rsid w:val="00963475"/>
    <w:rsid w:val="009640BF"/>
    <w:rsid w:val="009759B4"/>
    <w:rsid w:val="0097668C"/>
    <w:rsid w:val="00976EB5"/>
    <w:rsid w:val="00977B5A"/>
    <w:rsid w:val="00980A7D"/>
    <w:rsid w:val="00985E77"/>
    <w:rsid w:val="00987FD9"/>
    <w:rsid w:val="00991C8F"/>
    <w:rsid w:val="00992791"/>
    <w:rsid w:val="00992794"/>
    <w:rsid w:val="00993042"/>
    <w:rsid w:val="009956C5"/>
    <w:rsid w:val="009978B3"/>
    <w:rsid w:val="009A1C5E"/>
    <w:rsid w:val="009A5002"/>
    <w:rsid w:val="009A5396"/>
    <w:rsid w:val="009A5411"/>
    <w:rsid w:val="009A6701"/>
    <w:rsid w:val="009A676A"/>
    <w:rsid w:val="009A7A1D"/>
    <w:rsid w:val="009B1843"/>
    <w:rsid w:val="009B3919"/>
    <w:rsid w:val="009C0D03"/>
    <w:rsid w:val="009C46A1"/>
    <w:rsid w:val="009C5F0A"/>
    <w:rsid w:val="009C799E"/>
    <w:rsid w:val="009D0058"/>
    <w:rsid w:val="009D05AF"/>
    <w:rsid w:val="009D22FB"/>
    <w:rsid w:val="009D46F4"/>
    <w:rsid w:val="009E5D32"/>
    <w:rsid w:val="009E7991"/>
    <w:rsid w:val="009F21D0"/>
    <w:rsid w:val="009F4826"/>
    <w:rsid w:val="009F53FE"/>
    <w:rsid w:val="009F5D2D"/>
    <w:rsid w:val="00A01F7E"/>
    <w:rsid w:val="00A01F82"/>
    <w:rsid w:val="00A03ED0"/>
    <w:rsid w:val="00A1368A"/>
    <w:rsid w:val="00A16326"/>
    <w:rsid w:val="00A17DAE"/>
    <w:rsid w:val="00A21A6D"/>
    <w:rsid w:val="00A21D5D"/>
    <w:rsid w:val="00A24CB9"/>
    <w:rsid w:val="00A31DCE"/>
    <w:rsid w:val="00A33D81"/>
    <w:rsid w:val="00A34992"/>
    <w:rsid w:val="00A406B8"/>
    <w:rsid w:val="00A4519A"/>
    <w:rsid w:val="00A4656A"/>
    <w:rsid w:val="00A56430"/>
    <w:rsid w:val="00A56DDD"/>
    <w:rsid w:val="00A60A72"/>
    <w:rsid w:val="00A65F07"/>
    <w:rsid w:val="00A7790A"/>
    <w:rsid w:val="00A808A4"/>
    <w:rsid w:val="00A846AE"/>
    <w:rsid w:val="00A87C3A"/>
    <w:rsid w:val="00A91716"/>
    <w:rsid w:val="00A91B53"/>
    <w:rsid w:val="00A91C75"/>
    <w:rsid w:val="00A94E8D"/>
    <w:rsid w:val="00AA01A3"/>
    <w:rsid w:val="00AA5476"/>
    <w:rsid w:val="00AA7FD4"/>
    <w:rsid w:val="00AC12C2"/>
    <w:rsid w:val="00AC1B3A"/>
    <w:rsid w:val="00AD128D"/>
    <w:rsid w:val="00AD2FAB"/>
    <w:rsid w:val="00AD488B"/>
    <w:rsid w:val="00AD6EC8"/>
    <w:rsid w:val="00AD79BD"/>
    <w:rsid w:val="00AE489F"/>
    <w:rsid w:val="00AE6134"/>
    <w:rsid w:val="00AF4014"/>
    <w:rsid w:val="00AF5C0A"/>
    <w:rsid w:val="00AF6D52"/>
    <w:rsid w:val="00B00520"/>
    <w:rsid w:val="00B01195"/>
    <w:rsid w:val="00B02D77"/>
    <w:rsid w:val="00B040D2"/>
    <w:rsid w:val="00B0438A"/>
    <w:rsid w:val="00B05615"/>
    <w:rsid w:val="00B066DB"/>
    <w:rsid w:val="00B072F0"/>
    <w:rsid w:val="00B13419"/>
    <w:rsid w:val="00B13B03"/>
    <w:rsid w:val="00B15F1C"/>
    <w:rsid w:val="00B20216"/>
    <w:rsid w:val="00B22E4F"/>
    <w:rsid w:val="00B23CEE"/>
    <w:rsid w:val="00B24B7A"/>
    <w:rsid w:val="00B25138"/>
    <w:rsid w:val="00B25AD9"/>
    <w:rsid w:val="00B26FB4"/>
    <w:rsid w:val="00B31AD3"/>
    <w:rsid w:val="00B34FDE"/>
    <w:rsid w:val="00B35A14"/>
    <w:rsid w:val="00B417C1"/>
    <w:rsid w:val="00B418CA"/>
    <w:rsid w:val="00B54ACE"/>
    <w:rsid w:val="00B5670F"/>
    <w:rsid w:val="00B57991"/>
    <w:rsid w:val="00B57B38"/>
    <w:rsid w:val="00B70FE4"/>
    <w:rsid w:val="00B71A71"/>
    <w:rsid w:val="00B73974"/>
    <w:rsid w:val="00B8651E"/>
    <w:rsid w:val="00B92D48"/>
    <w:rsid w:val="00B93B30"/>
    <w:rsid w:val="00B94240"/>
    <w:rsid w:val="00BA0005"/>
    <w:rsid w:val="00BA30BF"/>
    <w:rsid w:val="00BA4744"/>
    <w:rsid w:val="00BA7CBE"/>
    <w:rsid w:val="00BB02BE"/>
    <w:rsid w:val="00BB1889"/>
    <w:rsid w:val="00BB2C41"/>
    <w:rsid w:val="00BB3A04"/>
    <w:rsid w:val="00BB3BCC"/>
    <w:rsid w:val="00BB40E9"/>
    <w:rsid w:val="00BB4831"/>
    <w:rsid w:val="00BB5248"/>
    <w:rsid w:val="00BB5869"/>
    <w:rsid w:val="00BC3277"/>
    <w:rsid w:val="00BC72F4"/>
    <w:rsid w:val="00BD1D48"/>
    <w:rsid w:val="00BD3DDB"/>
    <w:rsid w:val="00BE1185"/>
    <w:rsid w:val="00BE5B41"/>
    <w:rsid w:val="00BF1928"/>
    <w:rsid w:val="00BF2680"/>
    <w:rsid w:val="00BF3913"/>
    <w:rsid w:val="00BF7F7C"/>
    <w:rsid w:val="00C005CF"/>
    <w:rsid w:val="00C0258F"/>
    <w:rsid w:val="00C03168"/>
    <w:rsid w:val="00C034DC"/>
    <w:rsid w:val="00C03ED2"/>
    <w:rsid w:val="00C05025"/>
    <w:rsid w:val="00C074B8"/>
    <w:rsid w:val="00C0765C"/>
    <w:rsid w:val="00C163E6"/>
    <w:rsid w:val="00C1680C"/>
    <w:rsid w:val="00C16E1D"/>
    <w:rsid w:val="00C21EFE"/>
    <w:rsid w:val="00C30663"/>
    <w:rsid w:val="00C325D2"/>
    <w:rsid w:val="00C374DC"/>
    <w:rsid w:val="00C4170C"/>
    <w:rsid w:val="00C4368A"/>
    <w:rsid w:val="00C46A2F"/>
    <w:rsid w:val="00C5143D"/>
    <w:rsid w:val="00C52CD1"/>
    <w:rsid w:val="00C53228"/>
    <w:rsid w:val="00C536D8"/>
    <w:rsid w:val="00C55C34"/>
    <w:rsid w:val="00C577A1"/>
    <w:rsid w:val="00C57F35"/>
    <w:rsid w:val="00C57FE7"/>
    <w:rsid w:val="00C613A4"/>
    <w:rsid w:val="00C73D9D"/>
    <w:rsid w:val="00C76AFF"/>
    <w:rsid w:val="00C77FEF"/>
    <w:rsid w:val="00C81D6E"/>
    <w:rsid w:val="00C825E4"/>
    <w:rsid w:val="00C90BE1"/>
    <w:rsid w:val="00C93CD3"/>
    <w:rsid w:val="00C94727"/>
    <w:rsid w:val="00C95274"/>
    <w:rsid w:val="00CA1801"/>
    <w:rsid w:val="00CA293D"/>
    <w:rsid w:val="00CA5ACF"/>
    <w:rsid w:val="00CA63E6"/>
    <w:rsid w:val="00CB18E3"/>
    <w:rsid w:val="00CC1E4F"/>
    <w:rsid w:val="00CC30A3"/>
    <w:rsid w:val="00CC3BA5"/>
    <w:rsid w:val="00CC57CB"/>
    <w:rsid w:val="00CC7652"/>
    <w:rsid w:val="00CD0683"/>
    <w:rsid w:val="00CD1B59"/>
    <w:rsid w:val="00CD39BD"/>
    <w:rsid w:val="00CE625A"/>
    <w:rsid w:val="00CE6529"/>
    <w:rsid w:val="00CF01B9"/>
    <w:rsid w:val="00CF39D2"/>
    <w:rsid w:val="00CF505F"/>
    <w:rsid w:val="00CF7001"/>
    <w:rsid w:val="00CF7209"/>
    <w:rsid w:val="00D00523"/>
    <w:rsid w:val="00D00F7B"/>
    <w:rsid w:val="00D11BE2"/>
    <w:rsid w:val="00D152DA"/>
    <w:rsid w:val="00D2476A"/>
    <w:rsid w:val="00D265CC"/>
    <w:rsid w:val="00D31985"/>
    <w:rsid w:val="00D32BE8"/>
    <w:rsid w:val="00D40319"/>
    <w:rsid w:val="00D43766"/>
    <w:rsid w:val="00D45507"/>
    <w:rsid w:val="00D474F4"/>
    <w:rsid w:val="00D525A0"/>
    <w:rsid w:val="00D53485"/>
    <w:rsid w:val="00D5513E"/>
    <w:rsid w:val="00D55709"/>
    <w:rsid w:val="00D62E3E"/>
    <w:rsid w:val="00D64B1C"/>
    <w:rsid w:val="00D65A0C"/>
    <w:rsid w:val="00D660DB"/>
    <w:rsid w:val="00D70B94"/>
    <w:rsid w:val="00D74CD6"/>
    <w:rsid w:val="00D767E4"/>
    <w:rsid w:val="00D77A83"/>
    <w:rsid w:val="00D8149C"/>
    <w:rsid w:val="00D84CA3"/>
    <w:rsid w:val="00D92669"/>
    <w:rsid w:val="00D92BD5"/>
    <w:rsid w:val="00DA283A"/>
    <w:rsid w:val="00DA3AAF"/>
    <w:rsid w:val="00DA58E4"/>
    <w:rsid w:val="00DA663F"/>
    <w:rsid w:val="00DA667D"/>
    <w:rsid w:val="00DA69EA"/>
    <w:rsid w:val="00DB10D3"/>
    <w:rsid w:val="00DB31F3"/>
    <w:rsid w:val="00DC3262"/>
    <w:rsid w:val="00DC690D"/>
    <w:rsid w:val="00DC760B"/>
    <w:rsid w:val="00DD1A21"/>
    <w:rsid w:val="00DD3744"/>
    <w:rsid w:val="00DD7BCE"/>
    <w:rsid w:val="00DE0128"/>
    <w:rsid w:val="00DE0771"/>
    <w:rsid w:val="00DE2986"/>
    <w:rsid w:val="00DE3FBE"/>
    <w:rsid w:val="00DE43EE"/>
    <w:rsid w:val="00DE6A9D"/>
    <w:rsid w:val="00DE7C1C"/>
    <w:rsid w:val="00DF12DC"/>
    <w:rsid w:val="00DF342B"/>
    <w:rsid w:val="00E01EB3"/>
    <w:rsid w:val="00E05314"/>
    <w:rsid w:val="00E0557A"/>
    <w:rsid w:val="00E0636F"/>
    <w:rsid w:val="00E066D4"/>
    <w:rsid w:val="00E2327D"/>
    <w:rsid w:val="00E2649B"/>
    <w:rsid w:val="00E301F5"/>
    <w:rsid w:val="00E31318"/>
    <w:rsid w:val="00E32DA7"/>
    <w:rsid w:val="00E32FC7"/>
    <w:rsid w:val="00E34D3D"/>
    <w:rsid w:val="00E35CDD"/>
    <w:rsid w:val="00E36D0B"/>
    <w:rsid w:val="00E373B9"/>
    <w:rsid w:val="00E3759C"/>
    <w:rsid w:val="00E42AFF"/>
    <w:rsid w:val="00E45788"/>
    <w:rsid w:val="00E46532"/>
    <w:rsid w:val="00E47610"/>
    <w:rsid w:val="00E509B6"/>
    <w:rsid w:val="00E51EA0"/>
    <w:rsid w:val="00E60048"/>
    <w:rsid w:val="00E603BC"/>
    <w:rsid w:val="00E61726"/>
    <w:rsid w:val="00E61D8C"/>
    <w:rsid w:val="00E63921"/>
    <w:rsid w:val="00E660D6"/>
    <w:rsid w:val="00E66FD0"/>
    <w:rsid w:val="00E70219"/>
    <w:rsid w:val="00E7027A"/>
    <w:rsid w:val="00E7062B"/>
    <w:rsid w:val="00E7219E"/>
    <w:rsid w:val="00E74E04"/>
    <w:rsid w:val="00E8059D"/>
    <w:rsid w:val="00E80D2A"/>
    <w:rsid w:val="00E81870"/>
    <w:rsid w:val="00E83291"/>
    <w:rsid w:val="00E92A8C"/>
    <w:rsid w:val="00E93C97"/>
    <w:rsid w:val="00E97732"/>
    <w:rsid w:val="00EB679E"/>
    <w:rsid w:val="00EC0B64"/>
    <w:rsid w:val="00EC22AD"/>
    <w:rsid w:val="00EC3411"/>
    <w:rsid w:val="00EC3C66"/>
    <w:rsid w:val="00EC6269"/>
    <w:rsid w:val="00ED0B7B"/>
    <w:rsid w:val="00ED6AA0"/>
    <w:rsid w:val="00EE2982"/>
    <w:rsid w:val="00EE6D1E"/>
    <w:rsid w:val="00EF0D82"/>
    <w:rsid w:val="00EF12A0"/>
    <w:rsid w:val="00EF4A93"/>
    <w:rsid w:val="00F06150"/>
    <w:rsid w:val="00F07793"/>
    <w:rsid w:val="00F118F6"/>
    <w:rsid w:val="00F13ACB"/>
    <w:rsid w:val="00F13DC7"/>
    <w:rsid w:val="00F13F9C"/>
    <w:rsid w:val="00F140F3"/>
    <w:rsid w:val="00F20467"/>
    <w:rsid w:val="00F216A2"/>
    <w:rsid w:val="00F22207"/>
    <w:rsid w:val="00F24C82"/>
    <w:rsid w:val="00F250DF"/>
    <w:rsid w:val="00F26458"/>
    <w:rsid w:val="00F32EEB"/>
    <w:rsid w:val="00F33CFE"/>
    <w:rsid w:val="00F4135C"/>
    <w:rsid w:val="00F41A9C"/>
    <w:rsid w:val="00F42209"/>
    <w:rsid w:val="00F45582"/>
    <w:rsid w:val="00F46544"/>
    <w:rsid w:val="00F51D74"/>
    <w:rsid w:val="00F70E8A"/>
    <w:rsid w:val="00F7133B"/>
    <w:rsid w:val="00F71820"/>
    <w:rsid w:val="00F721C4"/>
    <w:rsid w:val="00F72551"/>
    <w:rsid w:val="00F75C20"/>
    <w:rsid w:val="00F75CAA"/>
    <w:rsid w:val="00F76B2C"/>
    <w:rsid w:val="00F76FC3"/>
    <w:rsid w:val="00F81920"/>
    <w:rsid w:val="00F81DD6"/>
    <w:rsid w:val="00F82529"/>
    <w:rsid w:val="00F853E3"/>
    <w:rsid w:val="00F94FA7"/>
    <w:rsid w:val="00F97DD2"/>
    <w:rsid w:val="00FA5AB7"/>
    <w:rsid w:val="00FA5C3A"/>
    <w:rsid w:val="00FA5EE9"/>
    <w:rsid w:val="00FB2FA0"/>
    <w:rsid w:val="00FB36A8"/>
    <w:rsid w:val="00FB63A9"/>
    <w:rsid w:val="00FC3A6D"/>
    <w:rsid w:val="00FD077A"/>
    <w:rsid w:val="00FD3439"/>
    <w:rsid w:val="00FD48A0"/>
    <w:rsid w:val="00FD5175"/>
    <w:rsid w:val="00FD7FCF"/>
    <w:rsid w:val="00FE0B15"/>
    <w:rsid w:val="00FE1A4A"/>
    <w:rsid w:val="00FE7CFD"/>
    <w:rsid w:val="00FE7E25"/>
    <w:rsid w:val="00FF3604"/>
    <w:rsid w:val="00FF3EB3"/>
    <w:rsid w:val="00FF60F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2F0A"/>
  <w15:chartTrackingRefBased/>
  <w15:docId w15:val="{1D3E993C-7F23-4BA3-8BC4-87F8DB37A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D0"/>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23135E"/>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A76FC"/>
    <w:pPr>
      <w:keepNext/>
      <w:keepLines/>
      <w:numPr>
        <w:ilvl w:val="2"/>
        <w:numId w:val="3"/>
      </w:numPr>
      <w:spacing w:before="120" w:after="120" w:line="360" w:lineRule="auto"/>
      <w:outlineLvl w:val="2"/>
    </w:pPr>
    <w:rPr>
      <w:rFonts w:eastAsia="SimSun"/>
      <w:b/>
      <w:bCs/>
      <w:i/>
      <w:iCs/>
      <w:color w:val="000000"/>
    </w:rPr>
  </w:style>
  <w:style w:type="paragraph" w:styleId="Heading4">
    <w:name w:val="heading 4"/>
    <w:basedOn w:val="Normal"/>
    <w:next w:val="Normal"/>
    <w:link w:val="Heading4Char"/>
    <w:autoRedefine/>
    <w:uiPriority w:val="9"/>
    <w:unhideWhenUsed/>
    <w:qFormat/>
    <w:rsid w:val="006309C9"/>
    <w:pPr>
      <w:keepNext/>
      <w:keepLines/>
      <w:numPr>
        <w:ilvl w:val="3"/>
        <w:numId w:val="44"/>
      </w:numPr>
      <w:spacing w:before="120" w:after="120" w:line="360" w:lineRule="auto"/>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231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A76FC"/>
    <w:rPr>
      <w:rFonts w:ascii="Times New Roman" w:eastAsia="SimSun" w:hAnsi="Times New Roman" w:cs="Times New Roman"/>
      <w:b/>
      <w:bCs/>
      <w:i/>
      <w:iCs/>
      <w:color w:val="000000"/>
      <w:sz w:val="26"/>
      <w:szCs w:val="24"/>
    </w:rPr>
  </w:style>
  <w:style w:type="character" w:customStyle="1" w:styleId="Heading4Char">
    <w:name w:val="Heading 4 Char"/>
    <w:basedOn w:val="DefaultParagraphFont"/>
    <w:link w:val="Heading4"/>
    <w:uiPriority w:val="9"/>
    <w:rsid w:val="006309C9"/>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557EA"/>
    <w:pPr>
      <w:tabs>
        <w:tab w:val="left" w:pos="162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7C13"/>
    <w:pPr>
      <w:tabs>
        <w:tab w:val="right" w:leader="dot" w:pos="9062"/>
      </w:tabs>
      <w:spacing w:before="120" w:after="120" w:line="360" w:lineRule="auto"/>
      <w:ind w:left="259"/>
    </w:pPr>
    <w:rPr>
      <w:noProof/>
    </w:rPr>
  </w:style>
  <w:style w:type="paragraph" w:styleId="TOC3">
    <w:name w:val="toc 3"/>
    <w:basedOn w:val="Normal"/>
    <w:next w:val="Normal"/>
    <w:autoRedefine/>
    <w:uiPriority w:val="39"/>
    <w:unhideWhenUsed/>
    <w:rsid w:val="00217C13"/>
    <w:pPr>
      <w:tabs>
        <w:tab w:val="right" w:leader="dot" w:pos="9062"/>
      </w:tabs>
      <w:spacing w:before="120" w:after="120" w:line="360" w:lineRule="auto"/>
      <w:ind w:left="518"/>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D0391"/>
    <w:pPr>
      <w:spacing w:before="120" w:after="120" w:line="360" w:lineRule="auto"/>
      <w:ind w:firstLine="720"/>
      <w:jc w:val="center"/>
    </w:pPr>
    <w:rPr>
      <w:b/>
      <w:iCs/>
      <w:szCs w:val="18"/>
    </w:rPr>
  </w:style>
  <w:style w:type="paragraph" w:styleId="TableofFigures">
    <w:name w:val="table of figures"/>
    <w:basedOn w:val="Normal"/>
    <w:next w:val="Normal"/>
    <w:uiPriority w:val="99"/>
    <w:unhideWhenUsed/>
    <w:rsid w:val="00FA5C3A"/>
    <w:pPr>
      <w:spacing w:before="120" w:after="120" w:line="360" w:lineRule="auto"/>
    </w:pPr>
  </w:style>
  <w:style w:type="paragraph" w:styleId="BodyText">
    <w:name w:val="Body Text"/>
    <w:aliases w:val="Body Text DATN CNTT"/>
    <w:basedOn w:val="Normal"/>
    <w:link w:val="BodyTextChar"/>
    <w:uiPriority w:val="1"/>
    <w:qFormat/>
    <w:rsid w:val="009C799E"/>
    <w:pPr>
      <w:widowControl w:val="0"/>
      <w:autoSpaceDE w:val="0"/>
      <w:autoSpaceDN w:val="0"/>
      <w:spacing w:before="120" w:after="120" w:line="360" w:lineRule="auto"/>
      <w:ind w:firstLine="403"/>
      <w:jc w:val="both"/>
    </w:pPr>
    <w:rPr>
      <w:szCs w:val="26"/>
      <w:lang w:val="vi"/>
    </w:rPr>
  </w:style>
  <w:style w:type="character" w:customStyle="1" w:styleId="BodyTextChar">
    <w:name w:val="Body Text Char"/>
    <w:aliases w:val="Body Text DATN CNTT Char"/>
    <w:basedOn w:val="DefaultParagraphFont"/>
    <w:link w:val="BodyText"/>
    <w:uiPriority w:val="1"/>
    <w:rsid w:val="009C799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eastAsia="vi-VN"/>
    </w:rPr>
  </w:style>
  <w:style w:type="paragraph" w:customStyle="1" w:styleId="ez-toc-title">
    <w:name w:val="ez-toc-title"/>
    <w:basedOn w:val="Normal"/>
    <w:rsid w:val="00AF4014"/>
    <w:pPr>
      <w:spacing w:before="100" w:beforeAutospacing="1" w:after="100" w:afterAutospacing="1"/>
    </w:pPr>
    <w:rPr>
      <w:sz w:val="24"/>
      <w:lang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F06150"/>
    <w:rPr>
      <w:color w:val="605E5C"/>
      <w:shd w:val="clear" w:color="auto" w:fill="E1DFDD"/>
    </w:rPr>
  </w:style>
  <w:style w:type="paragraph" w:styleId="TOC4">
    <w:name w:val="toc 4"/>
    <w:basedOn w:val="Normal"/>
    <w:next w:val="Normal"/>
    <w:autoRedefine/>
    <w:uiPriority w:val="39"/>
    <w:unhideWhenUsed/>
    <w:rsid w:val="00217C13"/>
    <w:pPr>
      <w:spacing w:before="120" w:after="120" w:line="360" w:lineRule="auto"/>
      <w:ind w:left="778"/>
    </w:pPr>
  </w:style>
  <w:style w:type="character" w:styleId="FollowedHyperlink">
    <w:name w:val="FollowedHyperlink"/>
    <w:basedOn w:val="DefaultParagraphFont"/>
    <w:uiPriority w:val="99"/>
    <w:semiHidden/>
    <w:unhideWhenUsed/>
    <w:rsid w:val="00C03ED2"/>
    <w:rPr>
      <w:color w:val="954F72" w:themeColor="followedHyperlink"/>
      <w:u w:val="single"/>
    </w:rPr>
  </w:style>
  <w:style w:type="paragraph" w:styleId="Bibliography">
    <w:name w:val="Bibliography"/>
    <w:basedOn w:val="Normal"/>
    <w:next w:val="Normal"/>
    <w:uiPriority w:val="37"/>
    <w:unhideWhenUsed/>
    <w:rsid w:val="002C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494">
      <w:bodyDiv w:val="1"/>
      <w:marLeft w:val="0"/>
      <w:marRight w:val="0"/>
      <w:marTop w:val="0"/>
      <w:marBottom w:val="0"/>
      <w:divBdr>
        <w:top w:val="none" w:sz="0" w:space="0" w:color="auto"/>
        <w:left w:val="none" w:sz="0" w:space="0" w:color="auto"/>
        <w:bottom w:val="none" w:sz="0" w:space="0" w:color="auto"/>
        <w:right w:val="none" w:sz="0" w:space="0" w:color="auto"/>
      </w:divBdr>
    </w:div>
    <w:div w:id="2753050">
      <w:bodyDiv w:val="1"/>
      <w:marLeft w:val="0"/>
      <w:marRight w:val="0"/>
      <w:marTop w:val="0"/>
      <w:marBottom w:val="0"/>
      <w:divBdr>
        <w:top w:val="none" w:sz="0" w:space="0" w:color="auto"/>
        <w:left w:val="none" w:sz="0" w:space="0" w:color="auto"/>
        <w:bottom w:val="none" w:sz="0" w:space="0" w:color="auto"/>
        <w:right w:val="none" w:sz="0" w:space="0" w:color="auto"/>
      </w:divBdr>
    </w:div>
    <w:div w:id="1489112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030243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6365152">
      <w:bodyDiv w:val="1"/>
      <w:marLeft w:val="0"/>
      <w:marRight w:val="0"/>
      <w:marTop w:val="0"/>
      <w:marBottom w:val="0"/>
      <w:divBdr>
        <w:top w:val="none" w:sz="0" w:space="0" w:color="auto"/>
        <w:left w:val="none" w:sz="0" w:space="0" w:color="auto"/>
        <w:bottom w:val="none" w:sz="0" w:space="0" w:color="auto"/>
        <w:right w:val="none" w:sz="0" w:space="0" w:color="auto"/>
      </w:divBdr>
    </w:div>
    <w:div w:id="99960874">
      <w:bodyDiv w:val="1"/>
      <w:marLeft w:val="0"/>
      <w:marRight w:val="0"/>
      <w:marTop w:val="0"/>
      <w:marBottom w:val="0"/>
      <w:divBdr>
        <w:top w:val="none" w:sz="0" w:space="0" w:color="auto"/>
        <w:left w:val="none" w:sz="0" w:space="0" w:color="auto"/>
        <w:bottom w:val="none" w:sz="0" w:space="0" w:color="auto"/>
        <w:right w:val="none" w:sz="0" w:space="0" w:color="auto"/>
      </w:divBdr>
    </w:div>
    <w:div w:id="126944159">
      <w:bodyDiv w:val="1"/>
      <w:marLeft w:val="0"/>
      <w:marRight w:val="0"/>
      <w:marTop w:val="0"/>
      <w:marBottom w:val="0"/>
      <w:divBdr>
        <w:top w:val="none" w:sz="0" w:space="0" w:color="auto"/>
        <w:left w:val="none" w:sz="0" w:space="0" w:color="auto"/>
        <w:bottom w:val="none" w:sz="0" w:space="0" w:color="auto"/>
        <w:right w:val="none" w:sz="0" w:space="0" w:color="auto"/>
      </w:divBdr>
    </w:div>
    <w:div w:id="12978360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104751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9147321">
      <w:bodyDiv w:val="1"/>
      <w:marLeft w:val="0"/>
      <w:marRight w:val="0"/>
      <w:marTop w:val="0"/>
      <w:marBottom w:val="0"/>
      <w:divBdr>
        <w:top w:val="none" w:sz="0" w:space="0" w:color="auto"/>
        <w:left w:val="none" w:sz="0" w:space="0" w:color="auto"/>
        <w:bottom w:val="none" w:sz="0" w:space="0" w:color="auto"/>
        <w:right w:val="none" w:sz="0" w:space="0" w:color="auto"/>
      </w:divBdr>
    </w:div>
    <w:div w:id="209000290">
      <w:bodyDiv w:val="1"/>
      <w:marLeft w:val="0"/>
      <w:marRight w:val="0"/>
      <w:marTop w:val="0"/>
      <w:marBottom w:val="0"/>
      <w:divBdr>
        <w:top w:val="none" w:sz="0" w:space="0" w:color="auto"/>
        <w:left w:val="none" w:sz="0" w:space="0" w:color="auto"/>
        <w:bottom w:val="none" w:sz="0" w:space="0" w:color="auto"/>
        <w:right w:val="none" w:sz="0" w:space="0" w:color="auto"/>
      </w:divBdr>
    </w:div>
    <w:div w:id="22368692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3203823">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8278121">
      <w:bodyDiv w:val="1"/>
      <w:marLeft w:val="0"/>
      <w:marRight w:val="0"/>
      <w:marTop w:val="0"/>
      <w:marBottom w:val="0"/>
      <w:divBdr>
        <w:top w:val="none" w:sz="0" w:space="0" w:color="auto"/>
        <w:left w:val="none" w:sz="0" w:space="0" w:color="auto"/>
        <w:bottom w:val="none" w:sz="0" w:space="0" w:color="auto"/>
        <w:right w:val="none" w:sz="0" w:space="0" w:color="auto"/>
      </w:divBdr>
    </w:div>
    <w:div w:id="250941678">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3368486">
      <w:bodyDiv w:val="1"/>
      <w:marLeft w:val="0"/>
      <w:marRight w:val="0"/>
      <w:marTop w:val="0"/>
      <w:marBottom w:val="0"/>
      <w:divBdr>
        <w:top w:val="none" w:sz="0" w:space="0" w:color="auto"/>
        <w:left w:val="none" w:sz="0" w:space="0" w:color="auto"/>
        <w:bottom w:val="none" w:sz="0" w:space="0" w:color="auto"/>
        <w:right w:val="none" w:sz="0" w:space="0" w:color="auto"/>
      </w:divBdr>
    </w:div>
    <w:div w:id="281621800">
      <w:bodyDiv w:val="1"/>
      <w:marLeft w:val="0"/>
      <w:marRight w:val="0"/>
      <w:marTop w:val="0"/>
      <w:marBottom w:val="0"/>
      <w:divBdr>
        <w:top w:val="none" w:sz="0" w:space="0" w:color="auto"/>
        <w:left w:val="none" w:sz="0" w:space="0" w:color="auto"/>
        <w:bottom w:val="none" w:sz="0" w:space="0" w:color="auto"/>
        <w:right w:val="none" w:sz="0" w:space="0" w:color="auto"/>
      </w:divBdr>
    </w:div>
    <w:div w:id="30913354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7052755">
      <w:bodyDiv w:val="1"/>
      <w:marLeft w:val="0"/>
      <w:marRight w:val="0"/>
      <w:marTop w:val="0"/>
      <w:marBottom w:val="0"/>
      <w:divBdr>
        <w:top w:val="none" w:sz="0" w:space="0" w:color="auto"/>
        <w:left w:val="none" w:sz="0" w:space="0" w:color="auto"/>
        <w:bottom w:val="none" w:sz="0" w:space="0" w:color="auto"/>
        <w:right w:val="none" w:sz="0" w:space="0" w:color="auto"/>
      </w:divBdr>
    </w:div>
    <w:div w:id="338971728">
      <w:bodyDiv w:val="1"/>
      <w:marLeft w:val="0"/>
      <w:marRight w:val="0"/>
      <w:marTop w:val="0"/>
      <w:marBottom w:val="0"/>
      <w:divBdr>
        <w:top w:val="none" w:sz="0" w:space="0" w:color="auto"/>
        <w:left w:val="none" w:sz="0" w:space="0" w:color="auto"/>
        <w:bottom w:val="none" w:sz="0" w:space="0" w:color="auto"/>
        <w:right w:val="none" w:sz="0" w:space="0" w:color="auto"/>
      </w:divBdr>
    </w:div>
    <w:div w:id="341007614">
      <w:bodyDiv w:val="1"/>
      <w:marLeft w:val="0"/>
      <w:marRight w:val="0"/>
      <w:marTop w:val="0"/>
      <w:marBottom w:val="0"/>
      <w:divBdr>
        <w:top w:val="none" w:sz="0" w:space="0" w:color="auto"/>
        <w:left w:val="none" w:sz="0" w:space="0" w:color="auto"/>
        <w:bottom w:val="none" w:sz="0" w:space="0" w:color="auto"/>
        <w:right w:val="none" w:sz="0" w:space="0" w:color="auto"/>
      </w:divBdr>
    </w:div>
    <w:div w:id="341861593">
      <w:bodyDiv w:val="1"/>
      <w:marLeft w:val="0"/>
      <w:marRight w:val="0"/>
      <w:marTop w:val="0"/>
      <w:marBottom w:val="0"/>
      <w:divBdr>
        <w:top w:val="none" w:sz="0" w:space="0" w:color="auto"/>
        <w:left w:val="none" w:sz="0" w:space="0" w:color="auto"/>
        <w:bottom w:val="none" w:sz="0" w:space="0" w:color="auto"/>
        <w:right w:val="none" w:sz="0" w:space="0" w:color="auto"/>
      </w:divBdr>
    </w:div>
    <w:div w:id="342127004">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81173">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3724252">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9520491">
      <w:bodyDiv w:val="1"/>
      <w:marLeft w:val="0"/>
      <w:marRight w:val="0"/>
      <w:marTop w:val="0"/>
      <w:marBottom w:val="0"/>
      <w:divBdr>
        <w:top w:val="none" w:sz="0" w:space="0" w:color="auto"/>
        <w:left w:val="none" w:sz="0" w:space="0" w:color="auto"/>
        <w:bottom w:val="none" w:sz="0" w:space="0" w:color="auto"/>
        <w:right w:val="none" w:sz="0" w:space="0" w:color="auto"/>
      </w:divBdr>
    </w:div>
    <w:div w:id="421219514">
      <w:bodyDiv w:val="1"/>
      <w:marLeft w:val="0"/>
      <w:marRight w:val="0"/>
      <w:marTop w:val="0"/>
      <w:marBottom w:val="0"/>
      <w:divBdr>
        <w:top w:val="none" w:sz="0" w:space="0" w:color="auto"/>
        <w:left w:val="none" w:sz="0" w:space="0" w:color="auto"/>
        <w:bottom w:val="none" w:sz="0" w:space="0" w:color="auto"/>
        <w:right w:val="none" w:sz="0" w:space="0" w:color="auto"/>
      </w:divBdr>
    </w:div>
    <w:div w:id="425661316">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94226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786364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9717336">
      <w:bodyDiv w:val="1"/>
      <w:marLeft w:val="0"/>
      <w:marRight w:val="0"/>
      <w:marTop w:val="0"/>
      <w:marBottom w:val="0"/>
      <w:divBdr>
        <w:top w:val="none" w:sz="0" w:space="0" w:color="auto"/>
        <w:left w:val="none" w:sz="0" w:space="0" w:color="auto"/>
        <w:bottom w:val="none" w:sz="0" w:space="0" w:color="auto"/>
        <w:right w:val="none" w:sz="0" w:space="0" w:color="auto"/>
      </w:divBdr>
    </w:div>
    <w:div w:id="492530725">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10684127">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565098">
      <w:bodyDiv w:val="1"/>
      <w:marLeft w:val="0"/>
      <w:marRight w:val="0"/>
      <w:marTop w:val="0"/>
      <w:marBottom w:val="0"/>
      <w:divBdr>
        <w:top w:val="none" w:sz="0" w:space="0" w:color="auto"/>
        <w:left w:val="none" w:sz="0" w:space="0" w:color="auto"/>
        <w:bottom w:val="none" w:sz="0" w:space="0" w:color="auto"/>
        <w:right w:val="none" w:sz="0" w:space="0" w:color="auto"/>
      </w:divBdr>
    </w:div>
    <w:div w:id="53080329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3371207">
      <w:bodyDiv w:val="1"/>
      <w:marLeft w:val="0"/>
      <w:marRight w:val="0"/>
      <w:marTop w:val="0"/>
      <w:marBottom w:val="0"/>
      <w:divBdr>
        <w:top w:val="none" w:sz="0" w:space="0" w:color="auto"/>
        <w:left w:val="none" w:sz="0" w:space="0" w:color="auto"/>
        <w:bottom w:val="none" w:sz="0" w:space="0" w:color="auto"/>
        <w:right w:val="none" w:sz="0" w:space="0" w:color="auto"/>
      </w:divBdr>
    </w:div>
    <w:div w:id="564100182">
      <w:bodyDiv w:val="1"/>
      <w:marLeft w:val="0"/>
      <w:marRight w:val="0"/>
      <w:marTop w:val="0"/>
      <w:marBottom w:val="0"/>
      <w:divBdr>
        <w:top w:val="none" w:sz="0" w:space="0" w:color="auto"/>
        <w:left w:val="none" w:sz="0" w:space="0" w:color="auto"/>
        <w:bottom w:val="none" w:sz="0" w:space="0" w:color="auto"/>
        <w:right w:val="none" w:sz="0" w:space="0" w:color="auto"/>
      </w:divBdr>
    </w:div>
    <w:div w:id="567570500">
      <w:bodyDiv w:val="1"/>
      <w:marLeft w:val="0"/>
      <w:marRight w:val="0"/>
      <w:marTop w:val="0"/>
      <w:marBottom w:val="0"/>
      <w:divBdr>
        <w:top w:val="none" w:sz="0" w:space="0" w:color="auto"/>
        <w:left w:val="none" w:sz="0" w:space="0" w:color="auto"/>
        <w:bottom w:val="none" w:sz="0" w:space="0" w:color="auto"/>
        <w:right w:val="none" w:sz="0" w:space="0" w:color="auto"/>
      </w:divBdr>
    </w:div>
    <w:div w:id="571693270">
      <w:bodyDiv w:val="1"/>
      <w:marLeft w:val="0"/>
      <w:marRight w:val="0"/>
      <w:marTop w:val="0"/>
      <w:marBottom w:val="0"/>
      <w:divBdr>
        <w:top w:val="none" w:sz="0" w:space="0" w:color="auto"/>
        <w:left w:val="none" w:sz="0" w:space="0" w:color="auto"/>
        <w:bottom w:val="none" w:sz="0" w:space="0" w:color="auto"/>
        <w:right w:val="none" w:sz="0" w:space="0" w:color="auto"/>
      </w:divBdr>
    </w:div>
    <w:div w:id="582180914">
      <w:bodyDiv w:val="1"/>
      <w:marLeft w:val="0"/>
      <w:marRight w:val="0"/>
      <w:marTop w:val="0"/>
      <w:marBottom w:val="0"/>
      <w:divBdr>
        <w:top w:val="none" w:sz="0" w:space="0" w:color="auto"/>
        <w:left w:val="none" w:sz="0" w:space="0" w:color="auto"/>
        <w:bottom w:val="none" w:sz="0" w:space="0" w:color="auto"/>
        <w:right w:val="none" w:sz="0" w:space="0" w:color="auto"/>
      </w:divBdr>
    </w:div>
    <w:div w:id="584875366">
      <w:bodyDiv w:val="1"/>
      <w:marLeft w:val="0"/>
      <w:marRight w:val="0"/>
      <w:marTop w:val="0"/>
      <w:marBottom w:val="0"/>
      <w:divBdr>
        <w:top w:val="none" w:sz="0" w:space="0" w:color="auto"/>
        <w:left w:val="none" w:sz="0" w:space="0" w:color="auto"/>
        <w:bottom w:val="none" w:sz="0" w:space="0" w:color="auto"/>
        <w:right w:val="none" w:sz="0" w:space="0" w:color="auto"/>
      </w:divBdr>
    </w:div>
    <w:div w:id="590284555">
      <w:bodyDiv w:val="1"/>
      <w:marLeft w:val="0"/>
      <w:marRight w:val="0"/>
      <w:marTop w:val="0"/>
      <w:marBottom w:val="0"/>
      <w:divBdr>
        <w:top w:val="none" w:sz="0" w:space="0" w:color="auto"/>
        <w:left w:val="none" w:sz="0" w:space="0" w:color="auto"/>
        <w:bottom w:val="none" w:sz="0" w:space="0" w:color="auto"/>
        <w:right w:val="none" w:sz="0" w:space="0" w:color="auto"/>
      </w:divBdr>
    </w:div>
    <w:div w:id="593824153">
      <w:bodyDiv w:val="1"/>
      <w:marLeft w:val="0"/>
      <w:marRight w:val="0"/>
      <w:marTop w:val="0"/>
      <w:marBottom w:val="0"/>
      <w:divBdr>
        <w:top w:val="none" w:sz="0" w:space="0" w:color="auto"/>
        <w:left w:val="none" w:sz="0" w:space="0" w:color="auto"/>
        <w:bottom w:val="none" w:sz="0" w:space="0" w:color="auto"/>
        <w:right w:val="none" w:sz="0" w:space="0" w:color="auto"/>
      </w:divBdr>
    </w:div>
    <w:div w:id="601837319">
      <w:bodyDiv w:val="1"/>
      <w:marLeft w:val="0"/>
      <w:marRight w:val="0"/>
      <w:marTop w:val="0"/>
      <w:marBottom w:val="0"/>
      <w:divBdr>
        <w:top w:val="none" w:sz="0" w:space="0" w:color="auto"/>
        <w:left w:val="none" w:sz="0" w:space="0" w:color="auto"/>
        <w:bottom w:val="none" w:sz="0" w:space="0" w:color="auto"/>
        <w:right w:val="none" w:sz="0" w:space="0" w:color="auto"/>
      </w:divBdr>
    </w:div>
    <w:div w:id="6187561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797527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0328420">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04865370">
      <w:bodyDiv w:val="1"/>
      <w:marLeft w:val="0"/>
      <w:marRight w:val="0"/>
      <w:marTop w:val="0"/>
      <w:marBottom w:val="0"/>
      <w:divBdr>
        <w:top w:val="none" w:sz="0" w:space="0" w:color="auto"/>
        <w:left w:val="none" w:sz="0" w:space="0" w:color="auto"/>
        <w:bottom w:val="none" w:sz="0" w:space="0" w:color="auto"/>
        <w:right w:val="none" w:sz="0" w:space="0" w:color="auto"/>
      </w:divBdr>
    </w:div>
    <w:div w:id="708071733">
      <w:bodyDiv w:val="1"/>
      <w:marLeft w:val="0"/>
      <w:marRight w:val="0"/>
      <w:marTop w:val="0"/>
      <w:marBottom w:val="0"/>
      <w:divBdr>
        <w:top w:val="none" w:sz="0" w:space="0" w:color="auto"/>
        <w:left w:val="none" w:sz="0" w:space="0" w:color="auto"/>
        <w:bottom w:val="none" w:sz="0" w:space="0" w:color="auto"/>
        <w:right w:val="none" w:sz="0" w:space="0" w:color="auto"/>
      </w:divBdr>
    </w:div>
    <w:div w:id="709185718">
      <w:bodyDiv w:val="1"/>
      <w:marLeft w:val="0"/>
      <w:marRight w:val="0"/>
      <w:marTop w:val="0"/>
      <w:marBottom w:val="0"/>
      <w:divBdr>
        <w:top w:val="none" w:sz="0" w:space="0" w:color="auto"/>
        <w:left w:val="none" w:sz="0" w:space="0" w:color="auto"/>
        <w:bottom w:val="none" w:sz="0" w:space="0" w:color="auto"/>
        <w:right w:val="none" w:sz="0" w:space="0" w:color="auto"/>
      </w:divBdr>
    </w:div>
    <w:div w:id="731081977">
      <w:bodyDiv w:val="1"/>
      <w:marLeft w:val="0"/>
      <w:marRight w:val="0"/>
      <w:marTop w:val="0"/>
      <w:marBottom w:val="0"/>
      <w:divBdr>
        <w:top w:val="none" w:sz="0" w:space="0" w:color="auto"/>
        <w:left w:val="none" w:sz="0" w:space="0" w:color="auto"/>
        <w:bottom w:val="none" w:sz="0" w:space="0" w:color="auto"/>
        <w:right w:val="none" w:sz="0" w:space="0" w:color="auto"/>
      </w:divBdr>
    </w:div>
    <w:div w:id="800538322">
      <w:bodyDiv w:val="1"/>
      <w:marLeft w:val="0"/>
      <w:marRight w:val="0"/>
      <w:marTop w:val="0"/>
      <w:marBottom w:val="0"/>
      <w:divBdr>
        <w:top w:val="none" w:sz="0" w:space="0" w:color="auto"/>
        <w:left w:val="none" w:sz="0" w:space="0" w:color="auto"/>
        <w:bottom w:val="none" w:sz="0" w:space="0" w:color="auto"/>
        <w:right w:val="none" w:sz="0" w:space="0" w:color="auto"/>
      </w:divBdr>
    </w:div>
    <w:div w:id="80238487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22546023">
      <w:bodyDiv w:val="1"/>
      <w:marLeft w:val="0"/>
      <w:marRight w:val="0"/>
      <w:marTop w:val="0"/>
      <w:marBottom w:val="0"/>
      <w:divBdr>
        <w:top w:val="none" w:sz="0" w:space="0" w:color="auto"/>
        <w:left w:val="none" w:sz="0" w:space="0" w:color="auto"/>
        <w:bottom w:val="none" w:sz="0" w:space="0" w:color="auto"/>
        <w:right w:val="none" w:sz="0" w:space="0" w:color="auto"/>
      </w:divBdr>
    </w:div>
    <w:div w:id="827675547">
      <w:bodyDiv w:val="1"/>
      <w:marLeft w:val="0"/>
      <w:marRight w:val="0"/>
      <w:marTop w:val="0"/>
      <w:marBottom w:val="0"/>
      <w:divBdr>
        <w:top w:val="none" w:sz="0" w:space="0" w:color="auto"/>
        <w:left w:val="none" w:sz="0" w:space="0" w:color="auto"/>
        <w:bottom w:val="none" w:sz="0" w:space="0" w:color="auto"/>
        <w:right w:val="none" w:sz="0" w:space="0" w:color="auto"/>
      </w:divBdr>
    </w:div>
    <w:div w:id="834732217">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6847674">
      <w:bodyDiv w:val="1"/>
      <w:marLeft w:val="0"/>
      <w:marRight w:val="0"/>
      <w:marTop w:val="0"/>
      <w:marBottom w:val="0"/>
      <w:divBdr>
        <w:top w:val="none" w:sz="0" w:space="0" w:color="auto"/>
        <w:left w:val="none" w:sz="0" w:space="0" w:color="auto"/>
        <w:bottom w:val="none" w:sz="0" w:space="0" w:color="auto"/>
        <w:right w:val="none" w:sz="0" w:space="0" w:color="auto"/>
      </w:divBdr>
    </w:div>
    <w:div w:id="864755572">
      <w:bodyDiv w:val="1"/>
      <w:marLeft w:val="0"/>
      <w:marRight w:val="0"/>
      <w:marTop w:val="0"/>
      <w:marBottom w:val="0"/>
      <w:divBdr>
        <w:top w:val="none" w:sz="0" w:space="0" w:color="auto"/>
        <w:left w:val="none" w:sz="0" w:space="0" w:color="auto"/>
        <w:bottom w:val="none" w:sz="0" w:space="0" w:color="auto"/>
        <w:right w:val="none" w:sz="0" w:space="0" w:color="auto"/>
      </w:divBdr>
    </w:div>
    <w:div w:id="867789988">
      <w:bodyDiv w:val="1"/>
      <w:marLeft w:val="0"/>
      <w:marRight w:val="0"/>
      <w:marTop w:val="0"/>
      <w:marBottom w:val="0"/>
      <w:divBdr>
        <w:top w:val="none" w:sz="0" w:space="0" w:color="auto"/>
        <w:left w:val="none" w:sz="0" w:space="0" w:color="auto"/>
        <w:bottom w:val="none" w:sz="0" w:space="0" w:color="auto"/>
        <w:right w:val="none" w:sz="0" w:space="0" w:color="auto"/>
      </w:divBdr>
    </w:div>
    <w:div w:id="878006001">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9921622">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634110">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162069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878188">
      <w:bodyDiv w:val="1"/>
      <w:marLeft w:val="0"/>
      <w:marRight w:val="0"/>
      <w:marTop w:val="0"/>
      <w:marBottom w:val="0"/>
      <w:divBdr>
        <w:top w:val="none" w:sz="0" w:space="0" w:color="auto"/>
        <w:left w:val="none" w:sz="0" w:space="0" w:color="auto"/>
        <w:bottom w:val="none" w:sz="0" w:space="0" w:color="auto"/>
        <w:right w:val="none" w:sz="0" w:space="0" w:color="auto"/>
      </w:divBdr>
    </w:div>
    <w:div w:id="99996123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3237000">
      <w:bodyDiv w:val="1"/>
      <w:marLeft w:val="0"/>
      <w:marRight w:val="0"/>
      <w:marTop w:val="0"/>
      <w:marBottom w:val="0"/>
      <w:divBdr>
        <w:top w:val="none" w:sz="0" w:space="0" w:color="auto"/>
        <w:left w:val="none" w:sz="0" w:space="0" w:color="auto"/>
        <w:bottom w:val="none" w:sz="0" w:space="0" w:color="auto"/>
        <w:right w:val="none" w:sz="0" w:space="0" w:color="auto"/>
      </w:divBdr>
    </w:div>
    <w:div w:id="1003970820">
      <w:bodyDiv w:val="1"/>
      <w:marLeft w:val="0"/>
      <w:marRight w:val="0"/>
      <w:marTop w:val="0"/>
      <w:marBottom w:val="0"/>
      <w:divBdr>
        <w:top w:val="none" w:sz="0" w:space="0" w:color="auto"/>
        <w:left w:val="none" w:sz="0" w:space="0" w:color="auto"/>
        <w:bottom w:val="none" w:sz="0" w:space="0" w:color="auto"/>
        <w:right w:val="none" w:sz="0" w:space="0" w:color="auto"/>
      </w:divBdr>
    </w:div>
    <w:div w:id="1020817858">
      <w:bodyDiv w:val="1"/>
      <w:marLeft w:val="0"/>
      <w:marRight w:val="0"/>
      <w:marTop w:val="0"/>
      <w:marBottom w:val="0"/>
      <w:divBdr>
        <w:top w:val="none" w:sz="0" w:space="0" w:color="auto"/>
        <w:left w:val="none" w:sz="0" w:space="0" w:color="auto"/>
        <w:bottom w:val="none" w:sz="0" w:space="0" w:color="auto"/>
        <w:right w:val="none" w:sz="0" w:space="0" w:color="auto"/>
      </w:divBdr>
    </w:div>
    <w:div w:id="1021517643">
      <w:bodyDiv w:val="1"/>
      <w:marLeft w:val="0"/>
      <w:marRight w:val="0"/>
      <w:marTop w:val="0"/>
      <w:marBottom w:val="0"/>
      <w:divBdr>
        <w:top w:val="none" w:sz="0" w:space="0" w:color="auto"/>
        <w:left w:val="none" w:sz="0" w:space="0" w:color="auto"/>
        <w:bottom w:val="none" w:sz="0" w:space="0" w:color="auto"/>
        <w:right w:val="none" w:sz="0" w:space="0" w:color="auto"/>
      </w:divBdr>
    </w:div>
    <w:div w:id="1028220886">
      <w:bodyDiv w:val="1"/>
      <w:marLeft w:val="0"/>
      <w:marRight w:val="0"/>
      <w:marTop w:val="0"/>
      <w:marBottom w:val="0"/>
      <w:divBdr>
        <w:top w:val="none" w:sz="0" w:space="0" w:color="auto"/>
        <w:left w:val="none" w:sz="0" w:space="0" w:color="auto"/>
        <w:bottom w:val="none" w:sz="0" w:space="0" w:color="auto"/>
        <w:right w:val="none" w:sz="0" w:space="0" w:color="auto"/>
      </w:divBdr>
    </w:div>
    <w:div w:id="1029182049">
      <w:bodyDiv w:val="1"/>
      <w:marLeft w:val="0"/>
      <w:marRight w:val="0"/>
      <w:marTop w:val="0"/>
      <w:marBottom w:val="0"/>
      <w:divBdr>
        <w:top w:val="none" w:sz="0" w:space="0" w:color="auto"/>
        <w:left w:val="none" w:sz="0" w:space="0" w:color="auto"/>
        <w:bottom w:val="none" w:sz="0" w:space="0" w:color="auto"/>
        <w:right w:val="none" w:sz="0" w:space="0" w:color="auto"/>
      </w:divBdr>
    </w:div>
    <w:div w:id="1030568984">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9553">
      <w:bodyDiv w:val="1"/>
      <w:marLeft w:val="0"/>
      <w:marRight w:val="0"/>
      <w:marTop w:val="0"/>
      <w:marBottom w:val="0"/>
      <w:divBdr>
        <w:top w:val="none" w:sz="0" w:space="0" w:color="auto"/>
        <w:left w:val="none" w:sz="0" w:space="0" w:color="auto"/>
        <w:bottom w:val="none" w:sz="0" w:space="0" w:color="auto"/>
        <w:right w:val="none" w:sz="0" w:space="0" w:color="auto"/>
      </w:divBdr>
    </w:div>
    <w:div w:id="106984056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9376019">
      <w:bodyDiv w:val="1"/>
      <w:marLeft w:val="0"/>
      <w:marRight w:val="0"/>
      <w:marTop w:val="0"/>
      <w:marBottom w:val="0"/>
      <w:divBdr>
        <w:top w:val="none" w:sz="0" w:space="0" w:color="auto"/>
        <w:left w:val="none" w:sz="0" w:space="0" w:color="auto"/>
        <w:bottom w:val="none" w:sz="0" w:space="0" w:color="auto"/>
        <w:right w:val="none" w:sz="0" w:space="0" w:color="auto"/>
      </w:divBdr>
    </w:div>
    <w:div w:id="1151874048">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59346697">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0145555">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854928">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0569894">
      <w:bodyDiv w:val="1"/>
      <w:marLeft w:val="0"/>
      <w:marRight w:val="0"/>
      <w:marTop w:val="0"/>
      <w:marBottom w:val="0"/>
      <w:divBdr>
        <w:top w:val="none" w:sz="0" w:space="0" w:color="auto"/>
        <w:left w:val="none" w:sz="0" w:space="0" w:color="auto"/>
        <w:bottom w:val="none" w:sz="0" w:space="0" w:color="auto"/>
        <w:right w:val="none" w:sz="0" w:space="0" w:color="auto"/>
      </w:divBdr>
    </w:div>
    <w:div w:id="1307663738">
      <w:bodyDiv w:val="1"/>
      <w:marLeft w:val="0"/>
      <w:marRight w:val="0"/>
      <w:marTop w:val="0"/>
      <w:marBottom w:val="0"/>
      <w:divBdr>
        <w:top w:val="none" w:sz="0" w:space="0" w:color="auto"/>
        <w:left w:val="none" w:sz="0" w:space="0" w:color="auto"/>
        <w:bottom w:val="none" w:sz="0" w:space="0" w:color="auto"/>
        <w:right w:val="none" w:sz="0" w:space="0" w:color="auto"/>
      </w:divBdr>
    </w:div>
    <w:div w:id="1311866800">
      <w:bodyDiv w:val="1"/>
      <w:marLeft w:val="0"/>
      <w:marRight w:val="0"/>
      <w:marTop w:val="0"/>
      <w:marBottom w:val="0"/>
      <w:divBdr>
        <w:top w:val="none" w:sz="0" w:space="0" w:color="auto"/>
        <w:left w:val="none" w:sz="0" w:space="0" w:color="auto"/>
        <w:bottom w:val="none" w:sz="0" w:space="0" w:color="auto"/>
        <w:right w:val="none" w:sz="0" w:space="0" w:color="auto"/>
      </w:divBdr>
    </w:div>
    <w:div w:id="1315841442">
      <w:bodyDiv w:val="1"/>
      <w:marLeft w:val="0"/>
      <w:marRight w:val="0"/>
      <w:marTop w:val="0"/>
      <w:marBottom w:val="0"/>
      <w:divBdr>
        <w:top w:val="none" w:sz="0" w:space="0" w:color="auto"/>
        <w:left w:val="none" w:sz="0" w:space="0" w:color="auto"/>
        <w:bottom w:val="none" w:sz="0" w:space="0" w:color="auto"/>
        <w:right w:val="none" w:sz="0" w:space="0" w:color="auto"/>
      </w:divBdr>
    </w:div>
    <w:div w:id="131807548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1754826">
      <w:bodyDiv w:val="1"/>
      <w:marLeft w:val="0"/>
      <w:marRight w:val="0"/>
      <w:marTop w:val="0"/>
      <w:marBottom w:val="0"/>
      <w:divBdr>
        <w:top w:val="none" w:sz="0" w:space="0" w:color="auto"/>
        <w:left w:val="none" w:sz="0" w:space="0" w:color="auto"/>
        <w:bottom w:val="none" w:sz="0" w:space="0" w:color="auto"/>
        <w:right w:val="none" w:sz="0" w:space="0" w:color="auto"/>
      </w:divBdr>
    </w:div>
    <w:div w:id="1368413114">
      <w:bodyDiv w:val="1"/>
      <w:marLeft w:val="0"/>
      <w:marRight w:val="0"/>
      <w:marTop w:val="0"/>
      <w:marBottom w:val="0"/>
      <w:divBdr>
        <w:top w:val="none" w:sz="0" w:space="0" w:color="auto"/>
        <w:left w:val="none" w:sz="0" w:space="0" w:color="auto"/>
        <w:bottom w:val="none" w:sz="0" w:space="0" w:color="auto"/>
        <w:right w:val="none" w:sz="0" w:space="0" w:color="auto"/>
      </w:divBdr>
    </w:div>
    <w:div w:id="1369648259">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636920">
      <w:bodyDiv w:val="1"/>
      <w:marLeft w:val="0"/>
      <w:marRight w:val="0"/>
      <w:marTop w:val="0"/>
      <w:marBottom w:val="0"/>
      <w:divBdr>
        <w:top w:val="none" w:sz="0" w:space="0" w:color="auto"/>
        <w:left w:val="none" w:sz="0" w:space="0" w:color="auto"/>
        <w:bottom w:val="none" w:sz="0" w:space="0" w:color="auto"/>
        <w:right w:val="none" w:sz="0" w:space="0" w:color="auto"/>
      </w:divBdr>
    </w:div>
    <w:div w:id="1389765216">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2410934">
      <w:bodyDiv w:val="1"/>
      <w:marLeft w:val="0"/>
      <w:marRight w:val="0"/>
      <w:marTop w:val="0"/>
      <w:marBottom w:val="0"/>
      <w:divBdr>
        <w:top w:val="none" w:sz="0" w:space="0" w:color="auto"/>
        <w:left w:val="none" w:sz="0" w:space="0" w:color="auto"/>
        <w:bottom w:val="none" w:sz="0" w:space="0" w:color="auto"/>
        <w:right w:val="none" w:sz="0" w:space="0" w:color="auto"/>
      </w:divBdr>
    </w:div>
    <w:div w:id="1450974117">
      <w:bodyDiv w:val="1"/>
      <w:marLeft w:val="0"/>
      <w:marRight w:val="0"/>
      <w:marTop w:val="0"/>
      <w:marBottom w:val="0"/>
      <w:divBdr>
        <w:top w:val="none" w:sz="0" w:space="0" w:color="auto"/>
        <w:left w:val="none" w:sz="0" w:space="0" w:color="auto"/>
        <w:bottom w:val="none" w:sz="0" w:space="0" w:color="auto"/>
        <w:right w:val="none" w:sz="0" w:space="0" w:color="auto"/>
      </w:divBdr>
    </w:div>
    <w:div w:id="1477381038">
      <w:bodyDiv w:val="1"/>
      <w:marLeft w:val="0"/>
      <w:marRight w:val="0"/>
      <w:marTop w:val="0"/>
      <w:marBottom w:val="0"/>
      <w:divBdr>
        <w:top w:val="none" w:sz="0" w:space="0" w:color="auto"/>
        <w:left w:val="none" w:sz="0" w:space="0" w:color="auto"/>
        <w:bottom w:val="none" w:sz="0" w:space="0" w:color="auto"/>
        <w:right w:val="none" w:sz="0" w:space="0" w:color="auto"/>
      </w:divBdr>
    </w:div>
    <w:div w:id="1478717666">
      <w:bodyDiv w:val="1"/>
      <w:marLeft w:val="0"/>
      <w:marRight w:val="0"/>
      <w:marTop w:val="0"/>
      <w:marBottom w:val="0"/>
      <w:divBdr>
        <w:top w:val="none" w:sz="0" w:space="0" w:color="auto"/>
        <w:left w:val="none" w:sz="0" w:space="0" w:color="auto"/>
        <w:bottom w:val="none" w:sz="0" w:space="0" w:color="auto"/>
        <w:right w:val="none" w:sz="0" w:space="0" w:color="auto"/>
      </w:divBdr>
    </w:div>
    <w:div w:id="1484394266">
      <w:bodyDiv w:val="1"/>
      <w:marLeft w:val="0"/>
      <w:marRight w:val="0"/>
      <w:marTop w:val="0"/>
      <w:marBottom w:val="0"/>
      <w:divBdr>
        <w:top w:val="none" w:sz="0" w:space="0" w:color="auto"/>
        <w:left w:val="none" w:sz="0" w:space="0" w:color="auto"/>
        <w:bottom w:val="none" w:sz="0" w:space="0" w:color="auto"/>
        <w:right w:val="none" w:sz="0" w:space="0" w:color="auto"/>
      </w:divBdr>
    </w:div>
    <w:div w:id="1498375165">
      <w:bodyDiv w:val="1"/>
      <w:marLeft w:val="0"/>
      <w:marRight w:val="0"/>
      <w:marTop w:val="0"/>
      <w:marBottom w:val="0"/>
      <w:divBdr>
        <w:top w:val="none" w:sz="0" w:space="0" w:color="auto"/>
        <w:left w:val="none" w:sz="0" w:space="0" w:color="auto"/>
        <w:bottom w:val="none" w:sz="0" w:space="0" w:color="auto"/>
        <w:right w:val="none" w:sz="0" w:space="0" w:color="auto"/>
      </w:divBdr>
    </w:div>
    <w:div w:id="1498615072">
      <w:bodyDiv w:val="1"/>
      <w:marLeft w:val="0"/>
      <w:marRight w:val="0"/>
      <w:marTop w:val="0"/>
      <w:marBottom w:val="0"/>
      <w:divBdr>
        <w:top w:val="none" w:sz="0" w:space="0" w:color="auto"/>
        <w:left w:val="none" w:sz="0" w:space="0" w:color="auto"/>
        <w:bottom w:val="none" w:sz="0" w:space="0" w:color="auto"/>
        <w:right w:val="none" w:sz="0" w:space="0" w:color="auto"/>
      </w:divBdr>
    </w:div>
    <w:div w:id="1499080346">
      <w:bodyDiv w:val="1"/>
      <w:marLeft w:val="0"/>
      <w:marRight w:val="0"/>
      <w:marTop w:val="0"/>
      <w:marBottom w:val="0"/>
      <w:divBdr>
        <w:top w:val="none" w:sz="0" w:space="0" w:color="auto"/>
        <w:left w:val="none" w:sz="0" w:space="0" w:color="auto"/>
        <w:bottom w:val="none" w:sz="0" w:space="0" w:color="auto"/>
        <w:right w:val="none" w:sz="0" w:space="0" w:color="auto"/>
      </w:divBdr>
    </w:div>
    <w:div w:id="1500464633">
      <w:bodyDiv w:val="1"/>
      <w:marLeft w:val="0"/>
      <w:marRight w:val="0"/>
      <w:marTop w:val="0"/>
      <w:marBottom w:val="0"/>
      <w:divBdr>
        <w:top w:val="none" w:sz="0" w:space="0" w:color="auto"/>
        <w:left w:val="none" w:sz="0" w:space="0" w:color="auto"/>
        <w:bottom w:val="none" w:sz="0" w:space="0" w:color="auto"/>
        <w:right w:val="none" w:sz="0" w:space="0" w:color="auto"/>
      </w:divBdr>
    </w:div>
    <w:div w:id="151696531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011397">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6315276">
      <w:bodyDiv w:val="1"/>
      <w:marLeft w:val="0"/>
      <w:marRight w:val="0"/>
      <w:marTop w:val="0"/>
      <w:marBottom w:val="0"/>
      <w:divBdr>
        <w:top w:val="none" w:sz="0" w:space="0" w:color="auto"/>
        <w:left w:val="none" w:sz="0" w:space="0" w:color="auto"/>
        <w:bottom w:val="none" w:sz="0" w:space="0" w:color="auto"/>
        <w:right w:val="none" w:sz="0" w:space="0" w:color="auto"/>
      </w:divBdr>
    </w:div>
    <w:div w:id="156482726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4480735">
      <w:bodyDiv w:val="1"/>
      <w:marLeft w:val="0"/>
      <w:marRight w:val="0"/>
      <w:marTop w:val="0"/>
      <w:marBottom w:val="0"/>
      <w:divBdr>
        <w:top w:val="none" w:sz="0" w:space="0" w:color="auto"/>
        <w:left w:val="none" w:sz="0" w:space="0" w:color="auto"/>
        <w:bottom w:val="none" w:sz="0" w:space="0" w:color="auto"/>
        <w:right w:val="none" w:sz="0" w:space="0" w:color="auto"/>
      </w:divBdr>
    </w:div>
    <w:div w:id="1622834304">
      <w:bodyDiv w:val="1"/>
      <w:marLeft w:val="0"/>
      <w:marRight w:val="0"/>
      <w:marTop w:val="0"/>
      <w:marBottom w:val="0"/>
      <w:divBdr>
        <w:top w:val="none" w:sz="0" w:space="0" w:color="auto"/>
        <w:left w:val="none" w:sz="0" w:space="0" w:color="auto"/>
        <w:bottom w:val="none" w:sz="0" w:space="0" w:color="auto"/>
        <w:right w:val="none" w:sz="0" w:space="0" w:color="auto"/>
      </w:divBdr>
    </w:div>
    <w:div w:id="1623223001">
      <w:bodyDiv w:val="1"/>
      <w:marLeft w:val="0"/>
      <w:marRight w:val="0"/>
      <w:marTop w:val="0"/>
      <w:marBottom w:val="0"/>
      <w:divBdr>
        <w:top w:val="none" w:sz="0" w:space="0" w:color="auto"/>
        <w:left w:val="none" w:sz="0" w:space="0" w:color="auto"/>
        <w:bottom w:val="none" w:sz="0" w:space="0" w:color="auto"/>
        <w:right w:val="none" w:sz="0" w:space="0" w:color="auto"/>
      </w:divBdr>
    </w:div>
    <w:div w:id="1630012716">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5980516">
      <w:bodyDiv w:val="1"/>
      <w:marLeft w:val="0"/>
      <w:marRight w:val="0"/>
      <w:marTop w:val="0"/>
      <w:marBottom w:val="0"/>
      <w:divBdr>
        <w:top w:val="none" w:sz="0" w:space="0" w:color="auto"/>
        <w:left w:val="none" w:sz="0" w:space="0" w:color="auto"/>
        <w:bottom w:val="none" w:sz="0" w:space="0" w:color="auto"/>
        <w:right w:val="none" w:sz="0" w:space="0" w:color="auto"/>
      </w:divBdr>
    </w:div>
    <w:div w:id="1709798930">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887119">
      <w:bodyDiv w:val="1"/>
      <w:marLeft w:val="0"/>
      <w:marRight w:val="0"/>
      <w:marTop w:val="0"/>
      <w:marBottom w:val="0"/>
      <w:divBdr>
        <w:top w:val="none" w:sz="0" w:space="0" w:color="auto"/>
        <w:left w:val="none" w:sz="0" w:space="0" w:color="auto"/>
        <w:bottom w:val="none" w:sz="0" w:space="0" w:color="auto"/>
        <w:right w:val="none" w:sz="0" w:space="0" w:color="auto"/>
      </w:divBdr>
    </w:div>
    <w:div w:id="1755936954">
      <w:bodyDiv w:val="1"/>
      <w:marLeft w:val="0"/>
      <w:marRight w:val="0"/>
      <w:marTop w:val="0"/>
      <w:marBottom w:val="0"/>
      <w:divBdr>
        <w:top w:val="none" w:sz="0" w:space="0" w:color="auto"/>
        <w:left w:val="none" w:sz="0" w:space="0" w:color="auto"/>
        <w:bottom w:val="none" w:sz="0" w:space="0" w:color="auto"/>
        <w:right w:val="none" w:sz="0" w:space="0" w:color="auto"/>
      </w:divBdr>
    </w:div>
    <w:div w:id="1768188527">
      <w:bodyDiv w:val="1"/>
      <w:marLeft w:val="0"/>
      <w:marRight w:val="0"/>
      <w:marTop w:val="0"/>
      <w:marBottom w:val="0"/>
      <w:divBdr>
        <w:top w:val="none" w:sz="0" w:space="0" w:color="auto"/>
        <w:left w:val="none" w:sz="0" w:space="0" w:color="auto"/>
        <w:bottom w:val="none" w:sz="0" w:space="0" w:color="auto"/>
        <w:right w:val="none" w:sz="0" w:space="0" w:color="auto"/>
      </w:divBdr>
    </w:div>
    <w:div w:id="1769693734">
      <w:bodyDiv w:val="1"/>
      <w:marLeft w:val="0"/>
      <w:marRight w:val="0"/>
      <w:marTop w:val="0"/>
      <w:marBottom w:val="0"/>
      <w:divBdr>
        <w:top w:val="none" w:sz="0" w:space="0" w:color="auto"/>
        <w:left w:val="none" w:sz="0" w:space="0" w:color="auto"/>
        <w:bottom w:val="none" w:sz="0" w:space="0" w:color="auto"/>
        <w:right w:val="none" w:sz="0" w:space="0" w:color="auto"/>
      </w:divBdr>
    </w:div>
    <w:div w:id="178018208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785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067286">
      <w:bodyDiv w:val="1"/>
      <w:marLeft w:val="0"/>
      <w:marRight w:val="0"/>
      <w:marTop w:val="0"/>
      <w:marBottom w:val="0"/>
      <w:divBdr>
        <w:top w:val="none" w:sz="0" w:space="0" w:color="auto"/>
        <w:left w:val="none" w:sz="0" w:space="0" w:color="auto"/>
        <w:bottom w:val="none" w:sz="0" w:space="0" w:color="auto"/>
        <w:right w:val="none" w:sz="0" w:space="0" w:color="auto"/>
      </w:divBdr>
    </w:div>
    <w:div w:id="182138593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47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03421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5606938">
      <w:bodyDiv w:val="1"/>
      <w:marLeft w:val="0"/>
      <w:marRight w:val="0"/>
      <w:marTop w:val="0"/>
      <w:marBottom w:val="0"/>
      <w:divBdr>
        <w:top w:val="none" w:sz="0" w:space="0" w:color="auto"/>
        <w:left w:val="none" w:sz="0" w:space="0" w:color="auto"/>
        <w:bottom w:val="none" w:sz="0" w:space="0" w:color="auto"/>
        <w:right w:val="none" w:sz="0" w:space="0" w:color="auto"/>
      </w:divBdr>
    </w:div>
    <w:div w:id="1917665590">
      <w:bodyDiv w:val="1"/>
      <w:marLeft w:val="0"/>
      <w:marRight w:val="0"/>
      <w:marTop w:val="0"/>
      <w:marBottom w:val="0"/>
      <w:divBdr>
        <w:top w:val="none" w:sz="0" w:space="0" w:color="auto"/>
        <w:left w:val="none" w:sz="0" w:space="0" w:color="auto"/>
        <w:bottom w:val="none" w:sz="0" w:space="0" w:color="auto"/>
        <w:right w:val="none" w:sz="0" w:space="0" w:color="auto"/>
      </w:divBdr>
    </w:div>
    <w:div w:id="1919822900">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7378831">
      <w:bodyDiv w:val="1"/>
      <w:marLeft w:val="0"/>
      <w:marRight w:val="0"/>
      <w:marTop w:val="0"/>
      <w:marBottom w:val="0"/>
      <w:divBdr>
        <w:top w:val="none" w:sz="0" w:space="0" w:color="auto"/>
        <w:left w:val="none" w:sz="0" w:space="0" w:color="auto"/>
        <w:bottom w:val="none" w:sz="0" w:space="0" w:color="auto"/>
        <w:right w:val="none" w:sz="0" w:space="0" w:color="auto"/>
      </w:divBdr>
    </w:div>
    <w:div w:id="193076874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5112978">
      <w:bodyDiv w:val="1"/>
      <w:marLeft w:val="0"/>
      <w:marRight w:val="0"/>
      <w:marTop w:val="0"/>
      <w:marBottom w:val="0"/>
      <w:divBdr>
        <w:top w:val="none" w:sz="0" w:space="0" w:color="auto"/>
        <w:left w:val="none" w:sz="0" w:space="0" w:color="auto"/>
        <w:bottom w:val="none" w:sz="0" w:space="0" w:color="auto"/>
        <w:right w:val="none" w:sz="0" w:space="0" w:color="auto"/>
      </w:divBdr>
    </w:div>
    <w:div w:id="1957833674">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918984">
      <w:bodyDiv w:val="1"/>
      <w:marLeft w:val="0"/>
      <w:marRight w:val="0"/>
      <w:marTop w:val="0"/>
      <w:marBottom w:val="0"/>
      <w:divBdr>
        <w:top w:val="none" w:sz="0" w:space="0" w:color="auto"/>
        <w:left w:val="none" w:sz="0" w:space="0" w:color="auto"/>
        <w:bottom w:val="none" w:sz="0" w:space="0" w:color="auto"/>
        <w:right w:val="none" w:sz="0" w:space="0" w:color="auto"/>
      </w:divBdr>
    </w:div>
    <w:div w:id="20272511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199920">
      <w:bodyDiv w:val="1"/>
      <w:marLeft w:val="0"/>
      <w:marRight w:val="0"/>
      <w:marTop w:val="0"/>
      <w:marBottom w:val="0"/>
      <w:divBdr>
        <w:top w:val="none" w:sz="0" w:space="0" w:color="auto"/>
        <w:left w:val="none" w:sz="0" w:space="0" w:color="auto"/>
        <w:bottom w:val="none" w:sz="0" w:space="0" w:color="auto"/>
        <w:right w:val="none" w:sz="0" w:space="0" w:color="auto"/>
      </w:divBdr>
    </w:div>
    <w:div w:id="2073305196">
      <w:bodyDiv w:val="1"/>
      <w:marLeft w:val="0"/>
      <w:marRight w:val="0"/>
      <w:marTop w:val="0"/>
      <w:marBottom w:val="0"/>
      <w:divBdr>
        <w:top w:val="none" w:sz="0" w:space="0" w:color="auto"/>
        <w:left w:val="none" w:sz="0" w:space="0" w:color="auto"/>
        <w:bottom w:val="none" w:sz="0" w:space="0" w:color="auto"/>
        <w:right w:val="none" w:sz="0" w:space="0" w:color="auto"/>
      </w:divBdr>
    </w:div>
    <w:div w:id="2077707332">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7170606">
      <w:bodyDiv w:val="1"/>
      <w:marLeft w:val="0"/>
      <w:marRight w:val="0"/>
      <w:marTop w:val="0"/>
      <w:marBottom w:val="0"/>
      <w:divBdr>
        <w:top w:val="none" w:sz="0" w:space="0" w:color="auto"/>
        <w:left w:val="none" w:sz="0" w:space="0" w:color="auto"/>
        <w:bottom w:val="none" w:sz="0" w:space="0" w:color="auto"/>
        <w:right w:val="none" w:sz="0" w:space="0" w:color="auto"/>
      </w:divBdr>
    </w:div>
    <w:div w:id="2103724662">
      <w:bodyDiv w:val="1"/>
      <w:marLeft w:val="0"/>
      <w:marRight w:val="0"/>
      <w:marTop w:val="0"/>
      <w:marBottom w:val="0"/>
      <w:divBdr>
        <w:top w:val="none" w:sz="0" w:space="0" w:color="auto"/>
        <w:left w:val="none" w:sz="0" w:space="0" w:color="auto"/>
        <w:bottom w:val="none" w:sz="0" w:space="0" w:color="auto"/>
        <w:right w:val="none" w:sz="0" w:space="0" w:color="auto"/>
      </w:divBdr>
    </w:div>
    <w:div w:id="210772567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1239197">
      <w:bodyDiv w:val="1"/>
      <w:marLeft w:val="0"/>
      <w:marRight w:val="0"/>
      <w:marTop w:val="0"/>
      <w:marBottom w:val="0"/>
      <w:divBdr>
        <w:top w:val="none" w:sz="0" w:space="0" w:color="auto"/>
        <w:left w:val="none" w:sz="0" w:space="0" w:color="auto"/>
        <w:bottom w:val="none" w:sz="0" w:space="0" w:color="auto"/>
        <w:right w:val="none" w:sz="0" w:space="0" w:color="auto"/>
      </w:divBdr>
    </w:div>
    <w:div w:id="214265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visualstudio.com/" TargetMode="Externa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OneDrive/Desktop/New%20folder%20(3)/AppData/Local/Microsoft/Windows/Clipboard/HistoryData/%7b62FABEEE-E5D4-4380-847B-6BB52D45E01B%7d/%7b9B275D9A-4615-4CA8-80FF-D7C839475BD3%7d/ResourceMap/%7b1648F9C3-06C9-436C-A1CC-6AFE39C0B63B%7d"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K\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W3S24</b:Tag>
    <b:SourceType>InternetSite</b:SourceType>
    <b:Guid>{4752D3BA-9313-4734-9085-A7408EE2F7B2}</b:Guid>
    <b:Author>
      <b:Author>
        <b:Corporate>W3Schools</b:Corporate>
      </b:Author>
    </b:Author>
    <b:Title>Django Introduction</b:Title>
    <b:ProductionCompany>W3Schools</b:ProductionCompany>
    <b:YearAccessed>2024</b:YearAccessed>
    <b:MonthAccessed>05</b:MonthAccessed>
    <b:DayAccessed>05</b:DayAccessed>
    <b:URL>https://www.w3schools.com/django/django_intro.php</b:URL>
    <b:RefOrder>7</b:RefOrder>
  </b:Source>
  <b:Source>
    <b:Tag>Dja24</b:Tag>
    <b:SourceType>InternetSite</b:SourceType>
    <b:Guid>{B740BB1C-541E-46D7-BF14-A05BCEDBF2D7}</b:Guid>
    <b:Author>
      <b:Author>
        <b:Corporate>Django Software Foundation</b:Corporate>
      </b:Author>
    </b:Author>
    <b:Title>Django admin documentation</b:Title>
    <b:ProductionCompany>in Django Documentation, version 5.0</b:ProductionCompany>
    <b:YearAccessed>2024</b:YearAccessed>
    <b:MonthAccessed>5</b:MonthAccessed>
    <b:DayAccessed>5</b:DayAccessed>
    <b:URL>https://docs.djangoproject.com/en/5.0/ref/contrib/admin/</b:URL>
    <b:RefOrder>3</b:RefOrder>
  </b:Source>
  <b:Source>
    <b:Tag>Boo24</b:Tag>
    <b:SourceType>InternetSite</b:SourceType>
    <b:Guid>{8794DF1D-B54B-4033-A076-BF8C5A98E3D3}</b:Guid>
    <b:Author>
      <b:Author>
        <b:Corporate>Bootstrap</b:Corporate>
      </b:Author>
    </b:Author>
    <b:Title>Introduction</b:Title>
    <b:ProductionCompany>in Bootstrap Documentation, version 5.0</b:ProductionCompany>
    <b:YearAccessed>2024</b:YearAccessed>
    <b:MonthAccessed>5</b:MonthAccessed>
    <b:DayAccessed>5</b:DayAccessed>
    <b:URL>https://getbootstrap.com/docs/5.0/getting-started/introduction/</b:URL>
    <b:RefOrder>1</b:RefOrder>
  </b:Source>
  <b:Source>
    <b:Tag>VũĐ24</b:Tag>
    <b:SourceType>InternetSite</b:SourceType>
    <b:Guid>{F6F8E615-4FF9-48B7-BCE3-17E0FDF96F1B}</b:Guid>
    <b:Author>
      <b:Author>
        <b:Corporate>Vũ Đăng Đạt</b:Corporate>
      </b:Author>
    </b:Author>
    <b:Title>Hướng dẫn cơ bản về thanh toán PayPal trong môi trường Sandbox</b:Title>
    <b:ProductionCompany>Kieu Trong Khanh</b:ProductionCompany>
    <b:YearAccessed>2024</b:YearAccessed>
    <b:MonthAccessed>6</b:MonthAccessed>
    <b:DayAccessed>6</b:DayAccessed>
    <b:URL>http://www.kieutrongkhanh.net/2016/10/huong-dan-co-ban-ve-thanh-toan-paypal.html</b:URL>
    <b:RefOrder>9</b:RefOrder>
  </b:Source>
  <b:Source>
    <b:Tag>Sho24</b:Tag>
    <b:SourceType>InternetSite</b:SourceType>
    <b:Guid>{178532B4-B2BD-4117-8DB2-9ACBFCF9FF50}</b:Guid>
    <b:LCID>vi-VN</b:LCID>
    <b:Title>Quy trình bán hàng</b:Title>
    <b:YearAccessed>2024</b:YearAccessed>
    <b:MonthAccessed>06</b:MonthAccessed>
    <b:DayAccessed>06</b:DayAccessed>
    <b:URL>https://help.shopee.vn/portal/4/article/77477</b:URL>
    <b:Author>
      <b:Author>
        <b:Corporate>Shopee</b:Corporate>
      </b:Author>
    </b:Author>
    <b:RefOrder>8</b:RefOrder>
  </b:Source>
  <b:Source>
    <b:Tag>Mik24</b:Tag>
    <b:SourceType>InternetSite</b:SourceType>
    <b:Guid>{C6ABAE6B-D033-4952-A7A6-DF27F500966D}</b:Guid>
    <b:Author>
      <b:Author>
        <b:Corporate>Miko Tech</b:Corporate>
      </b:Author>
    </b:Author>
    <b:Title>Tìm hiểu mô hình MVC</b:Title>
    <b:YearAccessed>2024</b:YearAccessed>
    <b:MonthAccessed>06</b:MonthAccessed>
    <b:DayAccessed>06</b:DayAccessed>
    <b:URL>https://mikotech.vn/mo-hinh-mvc/</b:URL>
    <b:RefOrder>6</b:RefOrder>
  </b:Source>
  <b:Source>
    <b:Tag>W3s24</b:Tag>
    <b:SourceType>InternetSite</b:SourceType>
    <b:Guid>{47AD9F38-EA8B-4C6E-A0DF-D453844BC54E}</b:Guid>
    <b:Author>
      <b:Author>
        <b:Corporate>W3schools</b:Corporate>
      </b:Author>
    </b:Author>
    <b:Title>Tham khảo giao diện quản lý Django administration</b:Title>
    <b:YearAccessed>2024</b:YearAccessed>
    <b:MonthAccessed>06</b:MonthAccessed>
    <b:DayAccessed>06</b:DayAccessed>
    <b:URL>https://www.w3schools.com/django/django_admin.php</b:URL>
    <b:RefOrder>10</b:RefOrder>
  </b:Source>
  <b:Source>
    <b:Tag>FPT24</b:Tag>
    <b:SourceType>InternetSite</b:SourceType>
    <b:Guid>{2BDCBC45-76E4-4A36-ACB1-5D43CC95358A}</b:Guid>
    <b:Author>
      <b:Author>
        <b:Corporate>FPT</b:Corporate>
      </b:Author>
    </b:Author>
    <b:Title>Phân quyền xác thực người dùng</b:Title>
    <b:YearAccessed>2024</b:YearAccessed>
    <b:MonthAccessed>06</b:MonthAccessed>
    <b:DayAccessed>06</b:DayAccessed>
    <b:URL>https://fptshop.com.vn/tin-tuc/danh-gia/django-la-gi-175507</b:URL>
    <b:RefOrder>11</b:RefOrder>
  </b:Source>
  <b:Source>
    <b:Tag>Pyt24</b:Tag>
    <b:SourceType>InternetSite</b:SourceType>
    <b:Guid>{BE756033-6877-4DD0-8F5E-3606A0C80F38}</b:Guid>
    <b:Author>
      <b:Author>
        <b:Corporate> Python Software Foundation</b:Corporate>
      </b:Author>
    </b:Author>
    <b:Title>Python</b:Title>
    <b:YearAccessed>2024</b:YearAccessed>
    <b:MonthAccessed>06</b:MonthAccessed>
    <b:DayAccessed>06</b:DayAccessed>
    <b:URL>https://www.python.org/doc/essays/blurb/</b:URL>
    <b:RefOrder>2</b:RefOrder>
  </b:Source>
  <b:Source>
    <b:Tag>Are24</b:Tag>
    <b:SourceType>InternetSite</b:SourceType>
    <b:Guid>{02999A16-ED73-4101-8064-A12EDBD30009}</b:Guid>
    <b:Author>
      <b:Author>
        <b:Corporate>Arezqui Belaid</b:Corporate>
      </b:Author>
    </b:Author>
    <b:Title>Giới thiệu tổng quan Django-admin-tools-stats</b:Title>
    <b:YearAccessed>2024</b:YearAccessed>
    <b:MonthAccessed>06</b:MonthAccessed>
    <b:DayAccessed>06</b:DayAccessed>
    <b:URL>https://django-admin-tools-stats.readthedocs.io/en/latest/introduction.html</b:URL>
    <b:RefOrder>4</b:RefOrder>
  </b:Source>
  <b:Source>
    <b:Tag>Are241</b:Tag>
    <b:SourceType>InternetSite</b:SourceType>
    <b:Guid>{65FE85CC-8163-4AA3-935D-02BAC40A8AE3}</b:Guid>
    <b:Author>
      <b:Author>
        <b:Corporate>Arezqui Belaid, Petr Dlouhý</b:Corporate>
      </b:Author>
    </b:Author>
    <b:Title>Django admin charts</b:Title>
    <b:YearAccessed>2024</b:YearAccessed>
    <b:MonthAccessed>06</b:MonthAccessed>
    <b:DayAccessed>06</b:DayAccessed>
    <b:URL>https://django-admin-charts.readthedocs.io/en/latest/introduction.html</b:URL>
    <b:RefOrder>5</b:RefOrder>
  </b:Source>
</b:Sources>
</file>

<file path=customXml/itemProps1.xml><?xml version="1.0" encoding="utf-8"?>
<ds:datastoreItem xmlns:ds="http://schemas.openxmlformats.org/officeDocument/2006/customXml" ds:itemID="{003634D9-3523-4ED9-9341-957F64199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258</TotalTime>
  <Pages>65</Pages>
  <Words>10612</Words>
  <Characters>60492</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70963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Duc Nguyen</cp:lastModifiedBy>
  <cp:revision>33</cp:revision>
  <cp:lastPrinted>2024-07-29T03:24:00Z</cp:lastPrinted>
  <dcterms:created xsi:type="dcterms:W3CDTF">2024-07-29T08:33:00Z</dcterms:created>
  <dcterms:modified xsi:type="dcterms:W3CDTF">2024-08-01T01:15:00Z</dcterms:modified>
</cp:coreProperties>
</file>